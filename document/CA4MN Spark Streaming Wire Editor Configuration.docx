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9E8461" w14:textId="77777777" w:rsidR="00607B1E" w:rsidRPr="00B45BE6" w:rsidRDefault="00D74156" w:rsidP="00B45BE6">
      <w:pPr>
        <w:pStyle w:val="Title1"/>
        <w:rPr>
          <w:lang w:eastAsia="zh-CN"/>
        </w:rPr>
      </w:pPr>
      <w:r>
        <w:rPr>
          <w:lang w:eastAsia="zh-CN"/>
        </w:rPr>
        <w:t>CA4MN</w:t>
      </w:r>
      <w:r w:rsidR="00267E60">
        <w:rPr>
          <w:lang w:eastAsia="zh-CN"/>
        </w:rPr>
        <w:t xml:space="preserve"> Spark </w:t>
      </w:r>
      <w:r>
        <w:rPr>
          <w:lang w:eastAsia="zh-CN"/>
        </w:rPr>
        <w:t>Streaming Wire Editor</w:t>
      </w:r>
      <w:r w:rsidR="00484243">
        <w:rPr>
          <w:lang w:eastAsia="zh-CN"/>
        </w:rPr>
        <w:t xml:space="preserve"> </w:t>
      </w:r>
      <w:r w:rsidR="00267E60">
        <w:rPr>
          <w:lang w:eastAsia="zh-CN"/>
        </w:rPr>
        <w:t>C</w:t>
      </w:r>
      <w:r w:rsidR="00484243">
        <w:rPr>
          <w:lang w:eastAsia="zh-CN"/>
        </w:rPr>
        <w:t>onfiguration</w:t>
      </w:r>
    </w:p>
    <w:p w14:paraId="68496BFB" w14:textId="77777777" w:rsidR="004D4B68" w:rsidRPr="0040324B" w:rsidRDefault="004D4B68" w:rsidP="004D4B68">
      <w:pPr>
        <w:rPr>
          <w:lang w:eastAsia="zh-CN"/>
        </w:rPr>
      </w:pPr>
    </w:p>
    <w:tbl>
      <w:tblPr>
        <w:tblStyle w:val="TableGrid"/>
        <w:tblpPr w:leftFromText="181" w:rightFromText="181" w:vertAnchor="page" w:tblpY="5300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8"/>
        <w:gridCol w:w="6458"/>
        <w:gridCol w:w="6"/>
        <w:gridCol w:w="6"/>
      </w:tblGrid>
      <w:tr w:rsidR="00236319" w:rsidRPr="000448B9" w14:paraId="55D7CB58" w14:textId="77777777" w:rsidTr="00E410AB">
        <w:trPr>
          <w:trHeight w:val="454"/>
        </w:trPr>
        <w:tc>
          <w:tcPr>
            <w:tcW w:w="9292" w:type="dxa"/>
            <w:gridSpan w:val="3"/>
            <w:tcBorders>
              <w:bottom w:val="single" w:sz="4" w:space="0" w:color="001135" w:themeColor="text2"/>
            </w:tcBorders>
            <w:vAlign w:val="center"/>
          </w:tcPr>
          <w:p w14:paraId="63C06801" w14:textId="77777777" w:rsidR="005D1284" w:rsidRPr="000448B9" w:rsidRDefault="005D1284" w:rsidP="00A61921"/>
        </w:tc>
        <w:tc>
          <w:tcPr>
            <w:tcW w:w="6" w:type="dxa"/>
            <w:tcBorders>
              <w:bottom w:val="single" w:sz="4" w:space="0" w:color="001135" w:themeColor="text2"/>
            </w:tcBorders>
            <w:vAlign w:val="center"/>
          </w:tcPr>
          <w:p w14:paraId="6762D6D0" w14:textId="77777777" w:rsidR="005D1284" w:rsidRPr="000448B9" w:rsidRDefault="005D1284" w:rsidP="00A61921"/>
        </w:tc>
      </w:tr>
      <w:tr w:rsidR="00236319" w:rsidRPr="000448B9" w14:paraId="538ABA1B" w14:textId="77777777" w:rsidTr="00236319">
        <w:trPr>
          <w:gridAfter w:val="2"/>
          <w:wAfter w:w="12" w:type="dxa"/>
          <w:trHeight w:val="357"/>
        </w:trPr>
        <w:tc>
          <w:tcPr>
            <w:tcW w:w="2828" w:type="dxa"/>
            <w:tcBorders>
              <w:top w:val="single" w:sz="4" w:space="0" w:color="4D5766" w:themeColor="background2"/>
            </w:tcBorders>
          </w:tcPr>
          <w:p w14:paraId="52A0CA61" w14:textId="77777777" w:rsidR="00146ED9" w:rsidRPr="000448B9" w:rsidRDefault="00146ED9" w:rsidP="00A61921">
            <w:pPr>
              <w:rPr>
                <w:strike/>
              </w:rPr>
            </w:pPr>
            <w:r w:rsidRPr="000448B9">
              <w:t>Author</w:t>
            </w:r>
          </w:p>
        </w:tc>
        <w:tc>
          <w:tcPr>
            <w:tcW w:w="6458" w:type="dxa"/>
            <w:tcBorders>
              <w:top w:val="single" w:sz="4" w:space="0" w:color="4D5766" w:themeColor="background2"/>
            </w:tcBorders>
          </w:tcPr>
          <w:p w14:paraId="7D80DC27" w14:textId="77777777" w:rsidR="00146ED9" w:rsidRPr="000448B9" w:rsidRDefault="00484243" w:rsidP="008C35B1">
            <w:r>
              <w:rPr>
                <w:lang w:eastAsia="zh-CN"/>
              </w:rPr>
              <w:t>Zhang Ou</w:t>
            </w:r>
          </w:p>
        </w:tc>
      </w:tr>
      <w:tr w:rsidR="00236319" w:rsidRPr="000448B9" w14:paraId="48503175" w14:textId="77777777" w:rsidTr="00E410AB">
        <w:trPr>
          <w:gridAfter w:val="2"/>
          <w:wAfter w:w="12" w:type="dxa"/>
          <w:trHeight w:val="357"/>
        </w:trPr>
        <w:tc>
          <w:tcPr>
            <w:tcW w:w="2828" w:type="dxa"/>
          </w:tcPr>
          <w:p w14:paraId="0C12740E" w14:textId="77777777" w:rsidR="00146ED9" w:rsidRPr="000448B9" w:rsidRDefault="00146ED9" w:rsidP="00A61921">
            <w:r w:rsidRPr="000448B9">
              <w:t>Owner</w:t>
            </w:r>
          </w:p>
        </w:tc>
        <w:tc>
          <w:tcPr>
            <w:tcW w:w="6458" w:type="dxa"/>
          </w:tcPr>
          <w:p w14:paraId="3AFAF32F" w14:textId="77777777" w:rsidR="00146ED9" w:rsidRPr="000448B9" w:rsidRDefault="00146ED9" w:rsidP="00A61921">
            <w:pPr>
              <w:rPr>
                <w:lang w:eastAsia="zh-CN"/>
              </w:rPr>
            </w:pPr>
          </w:p>
        </w:tc>
      </w:tr>
      <w:tr w:rsidR="00236319" w:rsidRPr="000448B9" w14:paraId="7FFA162C" w14:textId="77777777" w:rsidTr="00E410AB">
        <w:trPr>
          <w:gridAfter w:val="2"/>
          <w:wAfter w:w="12" w:type="dxa"/>
          <w:trHeight w:val="357"/>
        </w:trPr>
        <w:tc>
          <w:tcPr>
            <w:tcW w:w="2828" w:type="dxa"/>
          </w:tcPr>
          <w:p w14:paraId="4786381C" w14:textId="77777777" w:rsidR="00146ED9" w:rsidRPr="000448B9" w:rsidRDefault="00146ED9" w:rsidP="00A61921">
            <w:r w:rsidRPr="000448B9">
              <w:t>Organization</w:t>
            </w:r>
          </w:p>
        </w:tc>
        <w:tc>
          <w:tcPr>
            <w:tcW w:w="6458" w:type="dxa"/>
          </w:tcPr>
          <w:p w14:paraId="03236583" w14:textId="77777777" w:rsidR="00146ED9" w:rsidRPr="000448B9" w:rsidRDefault="002D7DD0" w:rsidP="008C35B1">
            <w:r>
              <w:t>Application &amp; Analytics</w:t>
            </w:r>
          </w:p>
        </w:tc>
      </w:tr>
      <w:tr w:rsidR="00236319" w:rsidRPr="000448B9" w14:paraId="3F5975D3" w14:textId="77777777" w:rsidTr="00E410AB">
        <w:trPr>
          <w:gridAfter w:val="2"/>
          <w:wAfter w:w="12" w:type="dxa"/>
          <w:trHeight w:val="357"/>
        </w:trPr>
        <w:tc>
          <w:tcPr>
            <w:tcW w:w="2828" w:type="dxa"/>
          </w:tcPr>
          <w:p w14:paraId="3831900C" w14:textId="77777777" w:rsidR="00146ED9" w:rsidRPr="000448B9" w:rsidRDefault="00146ED9" w:rsidP="00A61921">
            <w:r w:rsidRPr="000448B9">
              <w:t>Approver</w:t>
            </w:r>
          </w:p>
        </w:tc>
        <w:tc>
          <w:tcPr>
            <w:tcW w:w="6458" w:type="dxa"/>
          </w:tcPr>
          <w:p w14:paraId="606FE2B7" w14:textId="77777777" w:rsidR="00146ED9" w:rsidRPr="000448B9" w:rsidRDefault="00146ED9" w:rsidP="00A61921">
            <w:pPr>
              <w:rPr>
                <w:lang w:eastAsia="zh-CN"/>
              </w:rPr>
            </w:pPr>
          </w:p>
        </w:tc>
      </w:tr>
      <w:tr w:rsidR="00236319" w:rsidRPr="000448B9" w14:paraId="54501765" w14:textId="77777777" w:rsidTr="00E410AB">
        <w:trPr>
          <w:gridAfter w:val="2"/>
          <w:wAfter w:w="12" w:type="dxa"/>
          <w:trHeight w:val="357"/>
        </w:trPr>
        <w:tc>
          <w:tcPr>
            <w:tcW w:w="2828" w:type="dxa"/>
          </w:tcPr>
          <w:p w14:paraId="6609F658" w14:textId="77777777" w:rsidR="00146ED9" w:rsidRPr="000448B9" w:rsidRDefault="00146ED9" w:rsidP="00A61921">
            <w:r w:rsidRPr="000448B9">
              <w:t>Document ID</w:t>
            </w:r>
          </w:p>
        </w:tc>
        <w:tc>
          <w:tcPr>
            <w:tcW w:w="6458" w:type="dxa"/>
          </w:tcPr>
          <w:p w14:paraId="273C6DE1" w14:textId="77777777" w:rsidR="00146ED9" w:rsidRPr="000448B9" w:rsidRDefault="00146ED9" w:rsidP="00F94FA2">
            <w:pPr>
              <w:pStyle w:val="Footer"/>
            </w:pPr>
          </w:p>
        </w:tc>
      </w:tr>
      <w:tr w:rsidR="00236319" w:rsidRPr="000448B9" w14:paraId="58AD7C95" w14:textId="77777777" w:rsidTr="00236319">
        <w:trPr>
          <w:gridAfter w:val="2"/>
          <w:wAfter w:w="12" w:type="dxa"/>
          <w:trHeight w:val="357"/>
        </w:trPr>
        <w:tc>
          <w:tcPr>
            <w:tcW w:w="2828" w:type="dxa"/>
            <w:tcBorders>
              <w:bottom w:val="single" w:sz="4" w:space="0" w:color="4D5766" w:themeColor="background2"/>
            </w:tcBorders>
          </w:tcPr>
          <w:p w14:paraId="1F9E628C" w14:textId="77777777" w:rsidR="00146ED9" w:rsidRPr="000448B9" w:rsidRDefault="00146ED9" w:rsidP="00A61921">
            <w:r w:rsidRPr="000448B9">
              <w:t xml:space="preserve">Document </w:t>
            </w:r>
            <w:r w:rsidR="00DF640D" w:rsidRPr="000448B9">
              <w:t>l</w:t>
            </w:r>
            <w:r w:rsidRPr="000448B9">
              <w:t>ocation</w:t>
            </w:r>
          </w:p>
        </w:tc>
        <w:tc>
          <w:tcPr>
            <w:tcW w:w="6458" w:type="dxa"/>
            <w:tcBorders>
              <w:bottom w:val="single" w:sz="4" w:space="0" w:color="4D5766" w:themeColor="background2"/>
            </w:tcBorders>
          </w:tcPr>
          <w:p w14:paraId="1A375B12" w14:textId="77777777" w:rsidR="00146ED9" w:rsidRPr="00C45AEC" w:rsidRDefault="00146ED9" w:rsidP="00F94FA2">
            <w:pPr>
              <w:rPr>
                <w:lang w:eastAsia="zh-CN"/>
              </w:rPr>
            </w:pPr>
          </w:p>
        </w:tc>
      </w:tr>
      <w:tr w:rsidR="00236319" w:rsidRPr="00A61921" w14:paraId="2D2D90BE" w14:textId="77777777" w:rsidTr="00236319">
        <w:trPr>
          <w:gridAfter w:val="1"/>
          <w:wAfter w:w="6" w:type="dxa"/>
          <w:trHeight w:val="357"/>
        </w:trPr>
        <w:tc>
          <w:tcPr>
            <w:tcW w:w="9286" w:type="dxa"/>
            <w:gridSpan w:val="2"/>
            <w:tcBorders>
              <w:top w:val="single" w:sz="4" w:space="0" w:color="4D5766" w:themeColor="background2"/>
            </w:tcBorders>
          </w:tcPr>
          <w:tbl>
            <w:tblPr>
              <w:tblStyle w:val="TableGrid"/>
              <w:tblpPr w:leftFromText="181" w:rightFromText="181" w:vertAnchor="text" w:tblpY="1"/>
              <w:tblOverlap w:val="never"/>
              <w:tblW w:w="907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9"/>
              <w:gridCol w:w="664"/>
              <w:gridCol w:w="698"/>
              <w:gridCol w:w="860"/>
              <w:gridCol w:w="856"/>
              <w:gridCol w:w="891"/>
              <w:gridCol w:w="754"/>
              <w:gridCol w:w="754"/>
              <w:gridCol w:w="677"/>
              <w:gridCol w:w="2195"/>
              <w:gridCol w:w="64"/>
            </w:tblGrid>
            <w:tr w:rsidR="00236319" w:rsidRPr="00A61921" w14:paraId="692D27F8" w14:textId="77777777" w:rsidTr="00C11AE5">
              <w:trPr>
                <w:gridAfter w:val="1"/>
                <w:wAfter w:w="75" w:type="dxa"/>
                <w:trHeight w:val="397"/>
              </w:trPr>
              <w:tc>
                <w:tcPr>
                  <w:tcW w:w="9926" w:type="dxa"/>
                  <w:gridSpan w:val="10"/>
                  <w:vAlign w:val="bottom"/>
                </w:tcPr>
                <w:p w14:paraId="12913F11" w14:textId="77777777" w:rsidR="00E410AB" w:rsidRPr="00A61921" w:rsidRDefault="00E410AB" w:rsidP="00A61921">
                  <w:pPr>
                    <w:spacing w:before="120"/>
                    <w:rPr>
                      <w:sz w:val="14"/>
                      <w:szCs w:val="18"/>
                    </w:rPr>
                  </w:pPr>
                  <w:r w:rsidRPr="00A61921">
                    <w:rPr>
                      <w:sz w:val="14"/>
                    </w:rPr>
                    <w:t>Change History</w:t>
                  </w:r>
                </w:p>
              </w:tc>
            </w:tr>
            <w:tr w:rsidR="00236319" w:rsidRPr="00A61921" w14:paraId="641E8517" w14:textId="77777777" w:rsidTr="00C11AE5">
              <w:trPr>
                <w:trHeight w:val="454"/>
              </w:trPr>
              <w:tc>
                <w:tcPr>
                  <w:tcW w:w="706" w:type="dxa"/>
                </w:tcPr>
                <w:p w14:paraId="04634929" w14:textId="77777777" w:rsidR="00146ED9" w:rsidRPr="00A61921" w:rsidRDefault="00146ED9" w:rsidP="00A61921">
                  <w:pPr>
                    <w:rPr>
                      <w:sz w:val="14"/>
                    </w:rPr>
                  </w:pPr>
                  <w:r w:rsidRPr="00A61921">
                    <w:rPr>
                      <w:sz w:val="14"/>
                    </w:rPr>
                    <w:t>Version</w:t>
                  </w:r>
                </w:p>
              </w:tc>
              <w:tc>
                <w:tcPr>
                  <w:tcW w:w="680" w:type="dxa"/>
                </w:tcPr>
                <w:p w14:paraId="6FFA6B3B" w14:textId="77777777" w:rsidR="00146ED9" w:rsidRPr="00A61921" w:rsidRDefault="00146ED9" w:rsidP="00A61921">
                  <w:pPr>
                    <w:rPr>
                      <w:sz w:val="14"/>
                    </w:rPr>
                  </w:pPr>
                  <w:r w:rsidRPr="00A61921">
                    <w:rPr>
                      <w:sz w:val="14"/>
                    </w:rPr>
                    <w:t>Status</w:t>
                  </w:r>
                </w:p>
              </w:tc>
              <w:tc>
                <w:tcPr>
                  <w:tcW w:w="794" w:type="dxa"/>
                </w:tcPr>
                <w:p w14:paraId="74F09F41" w14:textId="77777777" w:rsidR="00146ED9" w:rsidRPr="00A61921" w:rsidRDefault="00146ED9" w:rsidP="00A61921">
                  <w:pPr>
                    <w:rPr>
                      <w:sz w:val="14"/>
                    </w:rPr>
                  </w:pPr>
                  <w:r w:rsidRPr="00A61921">
                    <w:rPr>
                      <w:sz w:val="14"/>
                    </w:rPr>
                    <w:t>Date</w:t>
                  </w:r>
                </w:p>
              </w:tc>
              <w:tc>
                <w:tcPr>
                  <w:tcW w:w="964" w:type="dxa"/>
                </w:tcPr>
                <w:p w14:paraId="4E1A8550" w14:textId="77777777" w:rsidR="00146ED9" w:rsidRPr="00A61921" w:rsidRDefault="00146ED9" w:rsidP="00A61921">
                  <w:pPr>
                    <w:rPr>
                      <w:sz w:val="14"/>
                    </w:rPr>
                  </w:pPr>
                  <w:r w:rsidRPr="00A61921">
                    <w:rPr>
                      <w:sz w:val="14"/>
                    </w:rPr>
                    <w:t>Author</w:t>
                  </w:r>
                </w:p>
              </w:tc>
              <w:tc>
                <w:tcPr>
                  <w:tcW w:w="964" w:type="dxa"/>
                </w:tcPr>
                <w:p w14:paraId="6A791BE9" w14:textId="77777777" w:rsidR="00146ED9" w:rsidRPr="00A61921" w:rsidRDefault="00146ED9" w:rsidP="00A61921">
                  <w:pPr>
                    <w:rPr>
                      <w:sz w:val="14"/>
                    </w:rPr>
                  </w:pPr>
                  <w:r w:rsidRPr="00A61921">
                    <w:rPr>
                      <w:sz w:val="14"/>
                    </w:rPr>
                    <w:t>Owner</w:t>
                  </w:r>
                </w:p>
              </w:tc>
              <w:tc>
                <w:tcPr>
                  <w:tcW w:w="964" w:type="dxa"/>
                </w:tcPr>
                <w:p w14:paraId="4330AF48" w14:textId="77777777" w:rsidR="00146ED9" w:rsidRPr="00A61921" w:rsidRDefault="0067394A" w:rsidP="00A61921">
                  <w:pPr>
                    <w:rPr>
                      <w:sz w:val="14"/>
                    </w:rPr>
                  </w:pPr>
                  <w:r w:rsidRPr="00A61921">
                    <w:rPr>
                      <w:sz w:val="14"/>
                    </w:rPr>
                    <w:t>Reviewed by</w:t>
                  </w:r>
                </w:p>
              </w:tc>
              <w:tc>
                <w:tcPr>
                  <w:tcW w:w="794" w:type="dxa"/>
                </w:tcPr>
                <w:p w14:paraId="3DC13DBD" w14:textId="77777777" w:rsidR="00146ED9" w:rsidRPr="00A61921" w:rsidRDefault="0067394A" w:rsidP="00A61921">
                  <w:pPr>
                    <w:rPr>
                      <w:sz w:val="14"/>
                    </w:rPr>
                  </w:pPr>
                  <w:r w:rsidRPr="00A61921">
                    <w:rPr>
                      <w:sz w:val="14"/>
                    </w:rPr>
                    <w:t>Reviewed date</w:t>
                  </w:r>
                </w:p>
              </w:tc>
              <w:tc>
                <w:tcPr>
                  <w:tcW w:w="797" w:type="dxa"/>
                </w:tcPr>
                <w:p w14:paraId="396A5AAC" w14:textId="77777777" w:rsidR="00146ED9" w:rsidRPr="00A61921" w:rsidRDefault="0067394A" w:rsidP="00A61921">
                  <w:pPr>
                    <w:rPr>
                      <w:sz w:val="14"/>
                    </w:rPr>
                  </w:pPr>
                  <w:r w:rsidRPr="00A61921">
                    <w:rPr>
                      <w:sz w:val="14"/>
                    </w:rPr>
                    <w:t>Approver</w:t>
                  </w:r>
                </w:p>
              </w:tc>
              <w:tc>
                <w:tcPr>
                  <w:tcW w:w="708" w:type="dxa"/>
                </w:tcPr>
                <w:p w14:paraId="40253840" w14:textId="77777777" w:rsidR="00146ED9" w:rsidRPr="00A61921" w:rsidRDefault="0067394A" w:rsidP="00A61921">
                  <w:pPr>
                    <w:rPr>
                      <w:sz w:val="14"/>
                    </w:rPr>
                  </w:pPr>
                  <w:r w:rsidRPr="00A61921">
                    <w:rPr>
                      <w:sz w:val="14"/>
                    </w:rPr>
                    <w:t>Approval date</w:t>
                  </w:r>
                </w:p>
              </w:tc>
              <w:tc>
                <w:tcPr>
                  <w:tcW w:w="2630" w:type="dxa"/>
                  <w:gridSpan w:val="2"/>
                </w:tcPr>
                <w:p w14:paraId="6EEBB8D4" w14:textId="77777777" w:rsidR="00146ED9" w:rsidRPr="00A61921" w:rsidRDefault="00DF640D" w:rsidP="00A61921">
                  <w:pPr>
                    <w:rPr>
                      <w:sz w:val="14"/>
                    </w:rPr>
                  </w:pPr>
                  <w:r w:rsidRPr="00A61921">
                    <w:rPr>
                      <w:sz w:val="14"/>
                    </w:rPr>
                    <w:t>Description of c</w:t>
                  </w:r>
                  <w:r w:rsidR="00146ED9" w:rsidRPr="00A61921">
                    <w:rPr>
                      <w:sz w:val="14"/>
                    </w:rPr>
                    <w:t>hanges</w:t>
                  </w:r>
                </w:p>
              </w:tc>
            </w:tr>
            <w:tr w:rsidR="00236319" w:rsidRPr="00A61921" w14:paraId="50FE24AF" w14:textId="77777777" w:rsidTr="00C11AE5">
              <w:trPr>
                <w:trHeight w:val="340"/>
              </w:trPr>
              <w:tc>
                <w:tcPr>
                  <w:tcW w:w="706" w:type="dxa"/>
                </w:tcPr>
                <w:p w14:paraId="01E4A8BD" w14:textId="77777777" w:rsidR="0067394A" w:rsidRPr="00A61921" w:rsidRDefault="008C35B1" w:rsidP="00A61921">
                  <w:pPr>
                    <w:rPr>
                      <w:sz w:val="12"/>
                      <w:lang w:eastAsia="zh-CN"/>
                    </w:rPr>
                  </w:pPr>
                  <w:r>
                    <w:rPr>
                      <w:rFonts w:hint="eastAsia"/>
                      <w:sz w:val="12"/>
                      <w:lang w:eastAsia="zh-CN"/>
                    </w:rPr>
                    <w:t>1.0</w:t>
                  </w:r>
                </w:p>
              </w:tc>
              <w:tc>
                <w:tcPr>
                  <w:tcW w:w="680" w:type="dxa"/>
                </w:tcPr>
                <w:p w14:paraId="3C2A04EC" w14:textId="77777777" w:rsidR="0067394A" w:rsidRPr="00A61921" w:rsidRDefault="0067394A" w:rsidP="00A61921">
                  <w:pPr>
                    <w:rPr>
                      <w:sz w:val="12"/>
                    </w:rPr>
                  </w:pPr>
                  <w:r w:rsidRPr="00A61921">
                    <w:rPr>
                      <w:sz w:val="12"/>
                    </w:rPr>
                    <w:t>Draft</w:t>
                  </w:r>
                </w:p>
              </w:tc>
              <w:tc>
                <w:tcPr>
                  <w:tcW w:w="794" w:type="dxa"/>
                </w:tcPr>
                <w:p w14:paraId="330B964C" w14:textId="77777777" w:rsidR="0067394A" w:rsidRPr="00A61921" w:rsidRDefault="00DA242D" w:rsidP="003D2E92">
                  <w:pPr>
                    <w:rPr>
                      <w:sz w:val="12"/>
                      <w:lang w:eastAsia="zh-CN"/>
                    </w:rPr>
                  </w:pPr>
                  <w:r>
                    <w:rPr>
                      <w:rFonts w:hint="eastAsia"/>
                      <w:sz w:val="12"/>
                      <w:lang w:eastAsia="zh-CN"/>
                    </w:rPr>
                    <w:t>18</w:t>
                  </w:r>
                  <w:r w:rsidR="00C45AEC">
                    <w:rPr>
                      <w:sz w:val="12"/>
                    </w:rPr>
                    <w:t>-</w:t>
                  </w:r>
                  <w:r>
                    <w:rPr>
                      <w:rFonts w:hint="eastAsia"/>
                      <w:sz w:val="12"/>
                      <w:lang w:eastAsia="zh-CN"/>
                    </w:rPr>
                    <w:t>07</w:t>
                  </w:r>
                  <w:r w:rsidR="00C45AEC">
                    <w:rPr>
                      <w:sz w:val="12"/>
                    </w:rPr>
                    <w:t>-</w:t>
                  </w:r>
                  <w:r w:rsidR="00C45AEC">
                    <w:rPr>
                      <w:rFonts w:hint="eastAsia"/>
                      <w:sz w:val="12"/>
                      <w:lang w:eastAsia="zh-CN"/>
                    </w:rPr>
                    <w:t>201</w:t>
                  </w:r>
                  <w:r w:rsidR="003D2E92">
                    <w:rPr>
                      <w:rFonts w:hint="eastAsia"/>
                      <w:sz w:val="12"/>
                      <w:lang w:eastAsia="zh-CN"/>
                    </w:rPr>
                    <w:t>7</w:t>
                  </w:r>
                </w:p>
              </w:tc>
              <w:tc>
                <w:tcPr>
                  <w:tcW w:w="964" w:type="dxa"/>
                </w:tcPr>
                <w:p w14:paraId="5E91B3CE" w14:textId="77777777" w:rsidR="0067394A" w:rsidRPr="00A61921" w:rsidRDefault="00BD1261" w:rsidP="00A61921">
                  <w:pPr>
                    <w:rPr>
                      <w:sz w:val="12"/>
                      <w:lang w:eastAsia="zh-CN"/>
                    </w:rPr>
                  </w:pPr>
                  <w:r>
                    <w:rPr>
                      <w:sz w:val="12"/>
                      <w:lang w:eastAsia="zh-CN"/>
                    </w:rPr>
                    <w:t>Zhang Ou</w:t>
                  </w:r>
                </w:p>
              </w:tc>
              <w:tc>
                <w:tcPr>
                  <w:tcW w:w="964" w:type="dxa"/>
                </w:tcPr>
                <w:p w14:paraId="16ABC9A5" w14:textId="77777777" w:rsidR="0067394A" w:rsidRPr="00A61921" w:rsidRDefault="0067394A" w:rsidP="00A61921">
                  <w:pPr>
                    <w:rPr>
                      <w:sz w:val="12"/>
                      <w:lang w:eastAsia="zh-CN"/>
                    </w:rPr>
                  </w:pPr>
                </w:p>
              </w:tc>
              <w:tc>
                <w:tcPr>
                  <w:tcW w:w="964" w:type="dxa"/>
                </w:tcPr>
                <w:p w14:paraId="57637051" w14:textId="77777777" w:rsidR="0067394A" w:rsidRPr="00A61921" w:rsidRDefault="00BD1261" w:rsidP="00A61921">
                  <w:pPr>
                    <w:rPr>
                      <w:sz w:val="12"/>
                    </w:rPr>
                  </w:pPr>
                  <w:r>
                    <w:rPr>
                      <w:sz w:val="12"/>
                    </w:rPr>
                    <w:t>He Shan</w:t>
                  </w:r>
                </w:p>
              </w:tc>
              <w:tc>
                <w:tcPr>
                  <w:tcW w:w="794" w:type="dxa"/>
                </w:tcPr>
                <w:p w14:paraId="1CD8C82B" w14:textId="77777777" w:rsidR="0067394A" w:rsidRPr="00A61921" w:rsidRDefault="00BD1261" w:rsidP="00A61921">
                  <w:pPr>
                    <w:rPr>
                      <w:sz w:val="12"/>
                    </w:rPr>
                  </w:pPr>
                  <w:r>
                    <w:rPr>
                      <w:sz w:val="12"/>
                      <w:lang w:eastAsia="zh-CN"/>
                    </w:rPr>
                    <w:t>01</w:t>
                  </w:r>
                  <w:r>
                    <w:rPr>
                      <w:rFonts w:hint="eastAsia"/>
                      <w:sz w:val="12"/>
                      <w:lang w:eastAsia="zh-CN"/>
                    </w:rPr>
                    <w:t>-09-2017</w:t>
                  </w:r>
                </w:p>
              </w:tc>
              <w:tc>
                <w:tcPr>
                  <w:tcW w:w="797" w:type="dxa"/>
                </w:tcPr>
                <w:p w14:paraId="4383CCF2" w14:textId="77777777" w:rsidR="0067394A" w:rsidRPr="00A61921" w:rsidRDefault="00BD1261" w:rsidP="00A61921">
                  <w:pPr>
                    <w:rPr>
                      <w:sz w:val="12"/>
                    </w:rPr>
                  </w:pPr>
                  <w:r>
                    <w:rPr>
                      <w:sz w:val="12"/>
                    </w:rPr>
                    <w:t>He Shan</w:t>
                  </w:r>
                </w:p>
              </w:tc>
              <w:tc>
                <w:tcPr>
                  <w:tcW w:w="708" w:type="dxa"/>
                </w:tcPr>
                <w:p w14:paraId="325A4A04" w14:textId="77777777" w:rsidR="0067394A" w:rsidRPr="00A61921" w:rsidRDefault="00BD1261" w:rsidP="00A61921">
                  <w:pPr>
                    <w:rPr>
                      <w:sz w:val="12"/>
                    </w:rPr>
                  </w:pPr>
                  <w:r>
                    <w:rPr>
                      <w:sz w:val="12"/>
                      <w:lang w:eastAsia="zh-CN"/>
                    </w:rPr>
                    <w:t>01</w:t>
                  </w:r>
                  <w:r>
                    <w:rPr>
                      <w:rFonts w:hint="eastAsia"/>
                      <w:sz w:val="12"/>
                      <w:lang w:eastAsia="zh-CN"/>
                    </w:rPr>
                    <w:t>-09-2017</w:t>
                  </w:r>
                </w:p>
              </w:tc>
              <w:tc>
                <w:tcPr>
                  <w:tcW w:w="2630" w:type="dxa"/>
                  <w:gridSpan w:val="2"/>
                </w:tcPr>
                <w:p w14:paraId="4CD636B9" w14:textId="77777777" w:rsidR="0067394A" w:rsidRPr="00A61921" w:rsidRDefault="003D2E92" w:rsidP="00C45AEC">
                  <w:pPr>
                    <w:rPr>
                      <w:sz w:val="12"/>
                      <w:lang w:eastAsia="zh-CN"/>
                    </w:rPr>
                  </w:pPr>
                  <w:r>
                    <w:rPr>
                      <w:rFonts w:hint="eastAsia"/>
                      <w:sz w:val="12"/>
                      <w:lang w:eastAsia="zh-CN"/>
                    </w:rPr>
                    <w:t>RTNA</w:t>
                  </w:r>
                  <w:r w:rsidR="00DA242D">
                    <w:rPr>
                      <w:rFonts w:hint="eastAsia"/>
                      <w:sz w:val="12"/>
                      <w:lang w:eastAsia="zh-CN"/>
                    </w:rPr>
                    <w:t xml:space="preserve"> architecture</w:t>
                  </w:r>
                </w:p>
              </w:tc>
            </w:tr>
            <w:tr w:rsidR="00236319" w:rsidRPr="00A61921" w14:paraId="380DA0E3" w14:textId="77777777" w:rsidTr="00C11AE5">
              <w:trPr>
                <w:trHeight w:val="340"/>
              </w:trPr>
              <w:tc>
                <w:tcPr>
                  <w:tcW w:w="706" w:type="dxa"/>
                </w:tcPr>
                <w:p w14:paraId="40D2205F" w14:textId="77777777" w:rsidR="004A5318" w:rsidRPr="00A61921" w:rsidRDefault="003D2E92" w:rsidP="00A61921">
                  <w:pPr>
                    <w:rPr>
                      <w:sz w:val="12"/>
                      <w:lang w:eastAsia="zh-CN"/>
                    </w:rPr>
                  </w:pPr>
                  <w:r>
                    <w:rPr>
                      <w:rFonts w:hint="eastAsia"/>
                      <w:sz w:val="12"/>
                      <w:lang w:eastAsia="zh-CN"/>
                    </w:rPr>
                    <w:t>1.1</w:t>
                  </w:r>
                </w:p>
              </w:tc>
              <w:tc>
                <w:tcPr>
                  <w:tcW w:w="680" w:type="dxa"/>
                </w:tcPr>
                <w:p w14:paraId="5830AB56" w14:textId="77777777" w:rsidR="004A5318" w:rsidRPr="00A61921" w:rsidRDefault="003D2E92" w:rsidP="00A61921">
                  <w:pPr>
                    <w:rPr>
                      <w:sz w:val="12"/>
                      <w:lang w:eastAsia="zh-CN"/>
                    </w:rPr>
                  </w:pPr>
                  <w:r>
                    <w:rPr>
                      <w:rFonts w:hint="eastAsia"/>
                      <w:sz w:val="12"/>
                      <w:lang w:eastAsia="zh-CN"/>
                    </w:rPr>
                    <w:t>Preliminary</w:t>
                  </w:r>
                </w:p>
              </w:tc>
              <w:tc>
                <w:tcPr>
                  <w:tcW w:w="794" w:type="dxa"/>
                </w:tcPr>
                <w:p w14:paraId="5E29DF60" w14:textId="77777777" w:rsidR="004A5318" w:rsidRPr="00A61921" w:rsidRDefault="003D2E92" w:rsidP="00A61921">
                  <w:pPr>
                    <w:rPr>
                      <w:sz w:val="12"/>
                      <w:lang w:eastAsia="zh-CN"/>
                    </w:rPr>
                  </w:pPr>
                  <w:r>
                    <w:rPr>
                      <w:rFonts w:hint="eastAsia"/>
                      <w:sz w:val="12"/>
                      <w:lang w:eastAsia="zh-CN"/>
                    </w:rPr>
                    <w:t>06-09-2017</w:t>
                  </w:r>
                </w:p>
              </w:tc>
              <w:tc>
                <w:tcPr>
                  <w:tcW w:w="964" w:type="dxa"/>
                </w:tcPr>
                <w:p w14:paraId="076B5D9D" w14:textId="77777777" w:rsidR="0067394A" w:rsidRPr="00A61921" w:rsidRDefault="00BD1261" w:rsidP="00A61921">
                  <w:pPr>
                    <w:rPr>
                      <w:sz w:val="12"/>
                      <w:lang w:eastAsia="zh-CN"/>
                    </w:rPr>
                  </w:pPr>
                  <w:r>
                    <w:rPr>
                      <w:sz w:val="12"/>
                      <w:lang w:eastAsia="zh-CN"/>
                    </w:rPr>
                    <w:t>Zhang Ou</w:t>
                  </w:r>
                </w:p>
              </w:tc>
              <w:tc>
                <w:tcPr>
                  <w:tcW w:w="964" w:type="dxa"/>
                </w:tcPr>
                <w:p w14:paraId="3CF30D8D" w14:textId="77777777" w:rsidR="0067394A" w:rsidRPr="00A61921" w:rsidRDefault="0067394A" w:rsidP="00A61921">
                  <w:pPr>
                    <w:rPr>
                      <w:sz w:val="12"/>
                    </w:rPr>
                  </w:pPr>
                </w:p>
              </w:tc>
              <w:tc>
                <w:tcPr>
                  <w:tcW w:w="964" w:type="dxa"/>
                </w:tcPr>
                <w:p w14:paraId="535BB8EE" w14:textId="77777777" w:rsidR="00553815" w:rsidRPr="00A61921" w:rsidRDefault="00BD1261" w:rsidP="0019791E">
                  <w:pPr>
                    <w:rPr>
                      <w:sz w:val="12"/>
                      <w:lang w:eastAsia="zh-CN"/>
                    </w:rPr>
                  </w:pPr>
                  <w:r>
                    <w:rPr>
                      <w:sz w:val="12"/>
                      <w:lang w:eastAsia="zh-CN"/>
                    </w:rPr>
                    <w:t>He Shan</w:t>
                  </w:r>
                </w:p>
              </w:tc>
              <w:tc>
                <w:tcPr>
                  <w:tcW w:w="794" w:type="dxa"/>
                </w:tcPr>
                <w:p w14:paraId="00D27315" w14:textId="77777777" w:rsidR="00553815" w:rsidRPr="00A61921" w:rsidRDefault="00BD1261" w:rsidP="00BD1261">
                  <w:pPr>
                    <w:rPr>
                      <w:sz w:val="12"/>
                      <w:lang w:eastAsia="zh-CN"/>
                    </w:rPr>
                  </w:pPr>
                  <w:r>
                    <w:rPr>
                      <w:rFonts w:hint="eastAsia"/>
                      <w:sz w:val="12"/>
                      <w:lang w:eastAsia="zh-CN"/>
                    </w:rPr>
                    <w:t>30-</w:t>
                  </w:r>
                  <w:r>
                    <w:rPr>
                      <w:sz w:val="12"/>
                      <w:lang w:eastAsia="zh-CN"/>
                    </w:rPr>
                    <w:t>09</w:t>
                  </w:r>
                  <w:r>
                    <w:rPr>
                      <w:rFonts w:hint="eastAsia"/>
                      <w:sz w:val="12"/>
                      <w:lang w:eastAsia="zh-CN"/>
                    </w:rPr>
                    <w:t>-2017</w:t>
                  </w:r>
                </w:p>
              </w:tc>
              <w:tc>
                <w:tcPr>
                  <w:tcW w:w="797" w:type="dxa"/>
                </w:tcPr>
                <w:p w14:paraId="2495A055" w14:textId="77777777" w:rsidR="0067394A" w:rsidRPr="00A61921" w:rsidRDefault="00BD1261" w:rsidP="00A61921">
                  <w:pPr>
                    <w:rPr>
                      <w:sz w:val="12"/>
                    </w:rPr>
                  </w:pPr>
                  <w:r>
                    <w:rPr>
                      <w:sz w:val="12"/>
                    </w:rPr>
                    <w:t>He Shan</w:t>
                  </w:r>
                </w:p>
              </w:tc>
              <w:tc>
                <w:tcPr>
                  <w:tcW w:w="708" w:type="dxa"/>
                </w:tcPr>
                <w:p w14:paraId="1B349D19" w14:textId="77777777" w:rsidR="0067394A" w:rsidRPr="00A61921" w:rsidRDefault="00BD1261" w:rsidP="00A61921">
                  <w:pPr>
                    <w:rPr>
                      <w:sz w:val="12"/>
                    </w:rPr>
                  </w:pPr>
                  <w:r>
                    <w:rPr>
                      <w:rFonts w:hint="eastAsia"/>
                      <w:sz w:val="12"/>
                      <w:lang w:eastAsia="zh-CN"/>
                    </w:rPr>
                    <w:t>30-09-2017</w:t>
                  </w:r>
                </w:p>
              </w:tc>
              <w:tc>
                <w:tcPr>
                  <w:tcW w:w="2630" w:type="dxa"/>
                  <w:gridSpan w:val="2"/>
                </w:tcPr>
                <w:p w14:paraId="4C7B7A3F" w14:textId="77777777" w:rsidR="004A5318" w:rsidRPr="00A61921" w:rsidRDefault="003D2E92" w:rsidP="004A5318">
                  <w:pPr>
                    <w:spacing w:after="0"/>
                    <w:rPr>
                      <w:sz w:val="12"/>
                      <w:lang w:eastAsia="zh-CN"/>
                    </w:rPr>
                  </w:pPr>
                  <w:r>
                    <w:rPr>
                      <w:rFonts w:hint="eastAsia"/>
                      <w:sz w:val="12"/>
                      <w:lang w:eastAsia="zh-CN"/>
                    </w:rPr>
                    <w:t>RTNA fwk changing</w:t>
                  </w:r>
                </w:p>
              </w:tc>
            </w:tr>
            <w:tr w:rsidR="00BD1261" w:rsidRPr="00A61921" w14:paraId="2E027E8D" w14:textId="77777777" w:rsidTr="00C11AE5">
              <w:trPr>
                <w:trHeight w:val="340"/>
              </w:trPr>
              <w:tc>
                <w:tcPr>
                  <w:tcW w:w="706" w:type="dxa"/>
                </w:tcPr>
                <w:p w14:paraId="7DE1E619" w14:textId="77777777" w:rsidR="00BD1261" w:rsidRDefault="00BD1261" w:rsidP="00A61921">
                  <w:pPr>
                    <w:rPr>
                      <w:sz w:val="12"/>
                      <w:lang w:eastAsia="zh-CN"/>
                    </w:rPr>
                  </w:pPr>
                  <w:r>
                    <w:rPr>
                      <w:sz w:val="12"/>
                      <w:lang w:eastAsia="zh-CN"/>
                    </w:rPr>
                    <w:t>1.2</w:t>
                  </w:r>
                </w:p>
              </w:tc>
              <w:tc>
                <w:tcPr>
                  <w:tcW w:w="680" w:type="dxa"/>
                </w:tcPr>
                <w:p w14:paraId="5E4551C7" w14:textId="77777777" w:rsidR="00BD1261" w:rsidRDefault="00BD1261" w:rsidP="00A61921">
                  <w:pPr>
                    <w:rPr>
                      <w:sz w:val="12"/>
                      <w:lang w:eastAsia="zh-CN"/>
                    </w:rPr>
                  </w:pPr>
                  <w:r>
                    <w:rPr>
                      <w:sz w:val="12"/>
                      <w:lang w:eastAsia="zh-CN"/>
                    </w:rPr>
                    <w:t>Standard</w:t>
                  </w:r>
                </w:p>
              </w:tc>
              <w:tc>
                <w:tcPr>
                  <w:tcW w:w="794" w:type="dxa"/>
                </w:tcPr>
                <w:p w14:paraId="245F3382" w14:textId="77777777" w:rsidR="00BD1261" w:rsidRDefault="00BD1261" w:rsidP="00BD1261">
                  <w:pPr>
                    <w:rPr>
                      <w:sz w:val="12"/>
                      <w:lang w:eastAsia="zh-CN"/>
                    </w:rPr>
                  </w:pPr>
                  <w:r>
                    <w:rPr>
                      <w:sz w:val="12"/>
                      <w:lang w:eastAsia="zh-CN"/>
                    </w:rPr>
                    <w:t>30</w:t>
                  </w:r>
                  <w:r>
                    <w:rPr>
                      <w:rFonts w:hint="eastAsia"/>
                      <w:sz w:val="12"/>
                      <w:lang w:eastAsia="zh-CN"/>
                    </w:rPr>
                    <w:t>-</w:t>
                  </w:r>
                  <w:r>
                    <w:rPr>
                      <w:sz w:val="12"/>
                      <w:lang w:eastAsia="zh-CN"/>
                    </w:rPr>
                    <w:t>10</w:t>
                  </w:r>
                  <w:r>
                    <w:rPr>
                      <w:rFonts w:hint="eastAsia"/>
                      <w:sz w:val="12"/>
                      <w:lang w:eastAsia="zh-CN"/>
                    </w:rPr>
                    <w:t>-2017</w:t>
                  </w:r>
                </w:p>
              </w:tc>
              <w:tc>
                <w:tcPr>
                  <w:tcW w:w="964" w:type="dxa"/>
                </w:tcPr>
                <w:p w14:paraId="7347D17F" w14:textId="77777777" w:rsidR="00BD1261" w:rsidRPr="00A61921" w:rsidRDefault="00BD1261" w:rsidP="00A61921">
                  <w:pPr>
                    <w:rPr>
                      <w:sz w:val="12"/>
                      <w:lang w:eastAsia="zh-CN"/>
                    </w:rPr>
                  </w:pPr>
                  <w:r>
                    <w:rPr>
                      <w:sz w:val="12"/>
                      <w:lang w:eastAsia="zh-CN"/>
                    </w:rPr>
                    <w:t>He Shan</w:t>
                  </w:r>
                </w:p>
              </w:tc>
              <w:tc>
                <w:tcPr>
                  <w:tcW w:w="964" w:type="dxa"/>
                </w:tcPr>
                <w:p w14:paraId="253CFC16" w14:textId="77777777" w:rsidR="00BD1261" w:rsidRPr="00A61921" w:rsidRDefault="00BD1261" w:rsidP="00A61921">
                  <w:pPr>
                    <w:rPr>
                      <w:sz w:val="12"/>
                    </w:rPr>
                  </w:pPr>
                </w:p>
              </w:tc>
              <w:tc>
                <w:tcPr>
                  <w:tcW w:w="964" w:type="dxa"/>
                </w:tcPr>
                <w:p w14:paraId="2F9F90B7" w14:textId="77777777" w:rsidR="00BD1261" w:rsidRPr="00A61921" w:rsidRDefault="00BD1261" w:rsidP="0019791E">
                  <w:pPr>
                    <w:rPr>
                      <w:sz w:val="12"/>
                      <w:lang w:eastAsia="zh-CN"/>
                    </w:rPr>
                  </w:pPr>
                </w:p>
              </w:tc>
              <w:tc>
                <w:tcPr>
                  <w:tcW w:w="794" w:type="dxa"/>
                </w:tcPr>
                <w:p w14:paraId="177F8337" w14:textId="77777777" w:rsidR="00BD1261" w:rsidRPr="00A61921" w:rsidRDefault="00BD1261" w:rsidP="00553815">
                  <w:pPr>
                    <w:rPr>
                      <w:sz w:val="12"/>
                      <w:lang w:eastAsia="zh-CN"/>
                    </w:rPr>
                  </w:pPr>
                </w:p>
              </w:tc>
              <w:tc>
                <w:tcPr>
                  <w:tcW w:w="797" w:type="dxa"/>
                </w:tcPr>
                <w:p w14:paraId="11D99A71" w14:textId="77777777" w:rsidR="00BD1261" w:rsidRPr="00A61921" w:rsidRDefault="00BD1261" w:rsidP="00A61921">
                  <w:pPr>
                    <w:rPr>
                      <w:sz w:val="12"/>
                    </w:rPr>
                  </w:pPr>
                </w:p>
              </w:tc>
              <w:tc>
                <w:tcPr>
                  <w:tcW w:w="708" w:type="dxa"/>
                </w:tcPr>
                <w:p w14:paraId="6406A323" w14:textId="77777777" w:rsidR="00BD1261" w:rsidRPr="00A61921" w:rsidRDefault="00BD1261" w:rsidP="00A61921">
                  <w:pPr>
                    <w:rPr>
                      <w:sz w:val="12"/>
                    </w:rPr>
                  </w:pPr>
                </w:p>
              </w:tc>
              <w:tc>
                <w:tcPr>
                  <w:tcW w:w="2630" w:type="dxa"/>
                  <w:gridSpan w:val="2"/>
                </w:tcPr>
                <w:p w14:paraId="6DAD577E" w14:textId="77777777" w:rsidR="00BD1261" w:rsidRDefault="00BD1261" w:rsidP="004A5318">
                  <w:pPr>
                    <w:spacing w:after="0"/>
                    <w:rPr>
                      <w:sz w:val="12"/>
                      <w:lang w:eastAsia="zh-CN"/>
                    </w:rPr>
                  </w:pPr>
                  <w:r>
                    <w:rPr>
                      <w:sz w:val="12"/>
                      <w:lang w:eastAsia="zh-CN"/>
                    </w:rPr>
                    <w:t>Rename to CA4MN and fwk changing</w:t>
                  </w:r>
                </w:p>
              </w:tc>
            </w:tr>
          </w:tbl>
          <w:p w14:paraId="30BDB1C7" w14:textId="77777777" w:rsidR="00146ED9" w:rsidRPr="00A61921" w:rsidRDefault="00146ED9" w:rsidP="00A61921">
            <w:pPr>
              <w:rPr>
                <w:sz w:val="14"/>
              </w:rPr>
            </w:pPr>
          </w:p>
        </w:tc>
        <w:tc>
          <w:tcPr>
            <w:tcW w:w="6" w:type="dxa"/>
          </w:tcPr>
          <w:p w14:paraId="7859EEDD" w14:textId="77777777" w:rsidR="00146ED9" w:rsidRPr="00A61921" w:rsidRDefault="00146ED9" w:rsidP="00A61921">
            <w:pPr>
              <w:pStyle w:val="Footer"/>
              <w:rPr>
                <w:sz w:val="14"/>
              </w:rPr>
            </w:pPr>
          </w:p>
        </w:tc>
      </w:tr>
      <w:tr w:rsidR="00236319" w:rsidRPr="000448B9" w14:paraId="5C7889CB" w14:textId="77777777" w:rsidTr="00E410AB">
        <w:trPr>
          <w:trHeight w:val="397"/>
        </w:trPr>
        <w:tc>
          <w:tcPr>
            <w:tcW w:w="9292" w:type="dxa"/>
            <w:gridSpan w:val="3"/>
            <w:vAlign w:val="center"/>
          </w:tcPr>
          <w:p w14:paraId="481697A0" w14:textId="77777777" w:rsidR="00146ED9" w:rsidRPr="000448B9" w:rsidRDefault="00146ED9" w:rsidP="00A61921">
            <w:pPr>
              <w:rPr>
                <w:lang w:eastAsia="zh-CN"/>
              </w:rPr>
            </w:pPr>
          </w:p>
        </w:tc>
        <w:tc>
          <w:tcPr>
            <w:tcW w:w="6" w:type="dxa"/>
            <w:tcBorders>
              <w:bottom w:val="single" w:sz="4" w:space="0" w:color="001135" w:themeColor="text2"/>
            </w:tcBorders>
            <w:vAlign w:val="center"/>
          </w:tcPr>
          <w:p w14:paraId="25C39D5C" w14:textId="77777777" w:rsidR="00146ED9" w:rsidRPr="000448B9" w:rsidRDefault="00146ED9" w:rsidP="00A61921"/>
        </w:tc>
      </w:tr>
    </w:tbl>
    <w:p w14:paraId="174B1381" w14:textId="77777777" w:rsidR="008311AB" w:rsidRPr="00236319" w:rsidRDefault="008311AB" w:rsidP="00A61921"/>
    <w:p w14:paraId="3637FEC6" w14:textId="77777777" w:rsidR="002329DF" w:rsidRPr="00236319" w:rsidRDefault="008311AB" w:rsidP="00A61921">
      <w:r w:rsidRPr="00236319">
        <w:br w:type="page"/>
      </w:r>
    </w:p>
    <w:sdt>
      <w:sdtPr>
        <w:rPr>
          <w:rFonts w:asciiTheme="minorHAnsi" w:eastAsiaTheme="minorHAnsi" w:hAnsiTheme="minorHAnsi" w:cstheme="minorBidi"/>
          <w:color w:val="4D5766" w:themeColor="background2"/>
          <w:sz w:val="22"/>
          <w:szCs w:val="22"/>
          <w:lang w:val="en-GB"/>
        </w:rPr>
        <w:id w:val="-329605245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color w:val="001135" w:themeColor="text2"/>
          <w:lang w:val="en-US"/>
        </w:rPr>
      </w:sdtEndPr>
      <w:sdtContent>
        <w:p w14:paraId="1D35D3A3" w14:textId="77777777" w:rsidR="000A72FC" w:rsidRPr="00236319" w:rsidRDefault="000A72FC" w:rsidP="00A61921">
          <w:pPr>
            <w:pStyle w:val="TOCHeading"/>
          </w:pPr>
          <w:r w:rsidRPr="00236319">
            <w:t>Contents</w:t>
          </w:r>
        </w:p>
        <w:p w14:paraId="3504E8A9" w14:textId="77777777" w:rsidR="00B21857" w:rsidRDefault="000B4566">
          <w:pPr>
            <w:pStyle w:val="TOC1"/>
            <w:rPr>
              <w:color w:val="auto"/>
              <w:kern w:val="2"/>
              <w:sz w:val="21"/>
              <w:lang w:eastAsia="zh-CN"/>
            </w:rPr>
          </w:pPr>
          <w:r w:rsidRPr="00A61921">
            <w:fldChar w:fldCharType="begin"/>
          </w:r>
          <w:r w:rsidRPr="00A61921">
            <w:instrText xml:space="preserve"> TOC \o "1-4" \h \z \u </w:instrText>
          </w:r>
          <w:r w:rsidRPr="00A61921">
            <w:fldChar w:fldCharType="separate"/>
          </w:r>
          <w:hyperlink w:anchor="_Toc489370062" w:history="1">
            <w:r w:rsidR="00B21857" w:rsidRPr="00C475C8">
              <w:rPr>
                <w:rStyle w:val="Hyperlink"/>
                <w:lang w:val="en-GB"/>
              </w:rPr>
              <w:t>1</w:t>
            </w:r>
            <w:r w:rsidR="00B21857">
              <w:rPr>
                <w:color w:val="auto"/>
                <w:kern w:val="2"/>
                <w:sz w:val="21"/>
                <w:lang w:eastAsia="zh-CN"/>
              </w:rPr>
              <w:tab/>
            </w:r>
            <w:r w:rsidR="00B21857" w:rsidRPr="00C475C8">
              <w:rPr>
                <w:rStyle w:val="Hyperlink"/>
                <w:lang w:val="en-GB"/>
              </w:rPr>
              <w:t>I</w:t>
            </w:r>
            <w:r w:rsidR="00B21857" w:rsidRPr="00C475C8">
              <w:rPr>
                <w:rStyle w:val="Hyperlink"/>
                <w:lang w:val="en-GB" w:eastAsia="zh-CN"/>
              </w:rPr>
              <w:t>ntroduction</w:t>
            </w:r>
            <w:r w:rsidR="00B21857">
              <w:rPr>
                <w:webHidden/>
              </w:rPr>
              <w:tab/>
            </w:r>
            <w:r w:rsidR="00B21857">
              <w:rPr>
                <w:webHidden/>
              </w:rPr>
              <w:fldChar w:fldCharType="begin"/>
            </w:r>
            <w:r w:rsidR="00B21857">
              <w:rPr>
                <w:webHidden/>
              </w:rPr>
              <w:instrText xml:space="preserve"> PAGEREF _Toc489370062 \h </w:instrText>
            </w:r>
            <w:r w:rsidR="00B21857">
              <w:rPr>
                <w:webHidden/>
              </w:rPr>
            </w:r>
            <w:r w:rsidR="00B21857">
              <w:rPr>
                <w:webHidden/>
              </w:rPr>
              <w:fldChar w:fldCharType="separate"/>
            </w:r>
            <w:r w:rsidR="00B21857">
              <w:rPr>
                <w:webHidden/>
              </w:rPr>
              <w:t>5</w:t>
            </w:r>
            <w:r w:rsidR="00B21857">
              <w:rPr>
                <w:webHidden/>
              </w:rPr>
              <w:fldChar w:fldCharType="end"/>
            </w:r>
          </w:hyperlink>
        </w:p>
        <w:p w14:paraId="185E6A12" w14:textId="77777777" w:rsidR="00B21857" w:rsidRDefault="00156B7C">
          <w:pPr>
            <w:pStyle w:val="TOC2"/>
            <w:rPr>
              <w:color w:val="auto"/>
              <w:kern w:val="2"/>
              <w:sz w:val="21"/>
              <w:lang w:eastAsia="zh-CN"/>
            </w:rPr>
          </w:pPr>
          <w:hyperlink w:anchor="_Toc489370063" w:history="1">
            <w:r w:rsidR="00B21857" w:rsidRPr="00C475C8">
              <w:rPr>
                <w:rStyle w:val="Hyperlink"/>
              </w:rPr>
              <w:t>1.1</w:t>
            </w:r>
            <w:r w:rsidR="00B21857">
              <w:rPr>
                <w:color w:val="auto"/>
                <w:kern w:val="2"/>
                <w:sz w:val="21"/>
                <w:lang w:eastAsia="zh-CN"/>
              </w:rPr>
              <w:tab/>
            </w:r>
            <w:r w:rsidR="00B21857" w:rsidRPr="00C475C8">
              <w:rPr>
                <w:rStyle w:val="Hyperlink"/>
              </w:rPr>
              <w:t>Intended audience</w:t>
            </w:r>
            <w:r w:rsidR="00B21857">
              <w:rPr>
                <w:webHidden/>
              </w:rPr>
              <w:tab/>
            </w:r>
            <w:r w:rsidR="00B21857">
              <w:rPr>
                <w:webHidden/>
              </w:rPr>
              <w:fldChar w:fldCharType="begin"/>
            </w:r>
            <w:r w:rsidR="00B21857">
              <w:rPr>
                <w:webHidden/>
              </w:rPr>
              <w:instrText xml:space="preserve"> PAGEREF _Toc489370063 \h </w:instrText>
            </w:r>
            <w:r w:rsidR="00B21857">
              <w:rPr>
                <w:webHidden/>
              </w:rPr>
            </w:r>
            <w:r w:rsidR="00B21857">
              <w:rPr>
                <w:webHidden/>
              </w:rPr>
              <w:fldChar w:fldCharType="separate"/>
            </w:r>
            <w:r w:rsidR="00B21857">
              <w:rPr>
                <w:webHidden/>
              </w:rPr>
              <w:t>5</w:t>
            </w:r>
            <w:r w:rsidR="00B21857">
              <w:rPr>
                <w:webHidden/>
              </w:rPr>
              <w:fldChar w:fldCharType="end"/>
            </w:r>
          </w:hyperlink>
        </w:p>
        <w:p w14:paraId="791803BC" w14:textId="77777777" w:rsidR="00B21857" w:rsidRDefault="00156B7C">
          <w:pPr>
            <w:pStyle w:val="TOC2"/>
            <w:rPr>
              <w:color w:val="auto"/>
              <w:kern w:val="2"/>
              <w:sz w:val="21"/>
              <w:lang w:eastAsia="zh-CN"/>
            </w:rPr>
          </w:pPr>
          <w:hyperlink w:anchor="_Toc489370064" w:history="1">
            <w:r w:rsidR="00B21857" w:rsidRPr="00C475C8">
              <w:rPr>
                <w:rStyle w:val="Hyperlink"/>
              </w:rPr>
              <w:t>1.2</w:t>
            </w:r>
            <w:r w:rsidR="00B21857">
              <w:rPr>
                <w:color w:val="auto"/>
                <w:kern w:val="2"/>
                <w:sz w:val="21"/>
                <w:lang w:eastAsia="zh-CN"/>
              </w:rPr>
              <w:tab/>
            </w:r>
            <w:r w:rsidR="00B21857" w:rsidRPr="00C475C8">
              <w:rPr>
                <w:rStyle w:val="Hyperlink"/>
              </w:rPr>
              <w:t>Scope</w:t>
            </w:r>
            <w:r w:rsidR="00B21857">
              <w:rPr>
                <w:webHidden/>
              </w:rPr>
              <w:tab/>
            </w:r>
            <w:r w:rsidR="00B21857">
              <w:rPr>
                <w:webHidden/>
              </w:rPr>
              <w:fldChar w:fldCharType="begin"/>
            </w:r>
            <w:r w:rsidR="00B21857">
              <w:rPr>
                <w:webHidden/>
              </w:rPr>
              <w:instrText xml:space="preserve"> PAGEREF _Toc489370064 \h </w:instrText>
            </w:r>
            <w:r w:rsidR="00B21857">
              <w:rPr>
                <w:webHidden/>
              </w:rPr>
            </w:r>
            <w:r w:rsidR="00B21857">
              <w:rPr>
                <w:webHidden/>
              </w:rPr>
              <w:fldChar w:fldCharType="separate"/>
            </w:r>
            <w:r w:rsidR="00B21857">
              <w:rPr>
                <w:webHidden/>
              </w:rPr>
              <w:t>5</w:t>
            </w:r>
            <w:r w:rsidR="00B21857">
              <w:rPr>
                <w:webHidden/>
              </w:rPr>
              <w:fldChar w:fldCharType="end"/>
            </w:r>
          </w:hyperlink>
        </w:p>
        <w:p w14:paraId="29544347" w14:textId="77777777" w:rsidR="00B21857" w:rsidRDefault="00156B7C">
          <w:pPr>
            <w:pStyle w:val="TOC2"/>
            <w:rPr>
              <w:color w:val="auto"/>
              <w:kern w:val="2"/>
              <w:sz w:val="21"/>
              <w:lang w:eastAsia="zh-CN"/>
            </w:rPr>
          </w:pPr>
          <w:hyperlink w:anchor="_Toc489370065" w:history="1">
            <w:r w:rsidR="00B21857" w:rsidRPr="00C475C8">
              <w:rPr>
                <w:rStyle w:val="Hyperlink"/>
              </w:rPr>
              <w:t>1.3</w:t>
            </w:r>
            <w:r w:rsidR="00B21857">
              <w:rPr>
                <w:color w:val="auto"/>
                <w:kern w:val="2"/>
                <w:sz w:val="21"/>
                <w:lang w:eastAsia="zh-CN"/>
              </w:rPr>
              <w:tab/>
            </w:r>
            <w:r w:rsidR="00B21857" w:rsidRPr="00C475C8">
              <w:rPr>
                <w:rStyle w:val="Hyperlink"/>
              </w:rPr>
              <w:t>Abbreviations / Acronyms</w:t>
            </w:r>
            <w:r w:rsidR="00B21857">
              <w:rPr>
                <w:webHidden/>
              </w:rPr>
              <w:tab/>
            </w:r>
            <w:r w:rsidR="00B21857">
              <w:rPr>
                <w:webHidden/>
              </w:rPr>
              <w:fldChar w:fldCharType="begin"/>
            </w:r>
            <w:r w:rsidR="00B21857">
              <w:rPr>
                <w:webHidden/>
              </w:rPr>
              <w:instrText xml:space="preserve"> PAGEREF _Toc489370065 \h </w:instrText>
            </w:r>
            <w:r w:rsidR="00B21857">
              <w:rPr>
                <w:webHidden/>
              </w:rPr>
            </w:r>
            <w:r w:rsidR="00B21857">
              <w:rPr>
                <w:webHidden/>
              </w:rPr>
              <w:fldChar w:fldCharType="separate"/>
            </w:r>
            <w:r w:rsidR="00B21857">
              <w:rPr>
                <w:webHidden/>
              </w:rPr>
              <w:t>5</w:t>
            </w:r>
            <w:r w:rsidR="00B21857">
              <w:rPr>
                <w:webHidden/>
              </w:rPr>
              <w:fldChar w:fldCharType="end"/>
            </w:r>
          </w:hyperlink>
        </w:p>
        <w:p w14:paraId="20A5B790" w14:textId="77777777" w:rsidR="00B21857" w:rsidRDefault="00156B7C">
          <w:pPr>
            <w:pStyle w:val="TOC2"/>
            <w:rPr>
              <w:color w:val="auto"/>
              <w:kern w:val="2"/>
              <w:sz w:val="21"/>
              <w:lang w:eastAsia="zh-CN"/>
            </w:rPr>
          </w:pPr>
          <w:hyperlink w:anchor="_Toc489370066" w:history="1">
            <w:r w:rsidR="00B21857" w:rsidRPr="00C475C8">
              <w:rPr>
                <w:rStyle w:val="Hyperlink"/>
              </w:rPr>
              <w:t>1.4</w:t>
            </w:r>
            <w:r w:rsidR="00B21857">
              <w:rPr>
                <w:color w:val="auto"/>
                <w:kern w:val="2"/>
                <w:sz w:val="21"/>
                <w:lang w:eastAsia="zh-CN"/>
              </w:rPr>
              <w:tab/>
            </w:r>
            <w:r w:rsidR="00B21857" w:rsidRPr="00C475C8">
              <w:rPr>
                <w:rStyle w:val="Hyperlink"/>
              </w:rPr>
              <w:t>Definitions</w:t>
            </w:r>
            <w:r w:rsidR="00B21857">
              <w:rPr>
                <w:webHidden/>
              </w:rPr>
              <w:tab/>
            </w:r>
            <w:r w:rsidR="00B21857">
              <w:rPr>
                <w:webHidden/>
              </w:rPr>
              <w:fldChar w:fldCharType="begin"/>
            </w:r>
            <w:r w:rsidR="00B21857">
              <w:rPr>
                <w:webHidden/>
              </w:rPr>
              <w:instrText xml:space="preserve"> PAGEREF _Toc489370066 \h </w:instrText>
            </w:r>
            <w:r w:rsidR="00B21857">
              <w:rPr>
                <w:webHidden/>
              </w:rPr>
            </w:r>
            <w:r w:rsidR="00B21857">
              <w:rPr>
                <w:webHidden/>
              </w:rPr>
              <w:fldChar w:fldCharType="separate"/>
            </w:r>
            <w:r w:rsidR="00B21857">
              <w:rPr>
                <w:webHidden/>
              </w:rPr>
              <w:t>5</w:t>
            </w:r>
            <w:r w:rsidR="00B21857">
              <w:rPr>
                <w:webHidden/>
              </w:rPr>
              <w:fldChar w:fldCharType="end"/>
            </w:r>
          </w:hyperlink>
        </w:p>
        <w:p w14:paraId="107FCEB4" w14:textId="77777777" w:rsidR="00B21857" w:rsidRDefault="00156B7C">
          <w:pPr>
            <w:pStyle w:val="TOC1"/>
            <w:rPr>
              <w:color w:val="auto"/>
              <w:kern w:val="2"/>
              <w:sz w:val="21"/>
              <w:lang w:eastAsia="zh-CN"/>
            </w:rPr>
          </w:pPr>
          <w:hyperlink w:anchor="_Toc489370067" w:history="1">
            <w:r w:rsidR="00B21857" w:rsidRPr="00C475C8">
              <w:rPr>
                <w:rStyle w:val="Hyperlink"/>
              </w:rPr>
              <w:t>2</w:t>
            </w:r>
            <w:r w:rsidR="00B21857">
              <w:rPr>
                <w:color w:val="auto"/>
                <w:kern w:val="2"/>
                <w:sz w:val="21"/>
                <w:lang w:eastAsia="zh-CN"/>
              </w:rPr>
              <w:tab/>
            </w:r>
            <w:r w:rsidR="00B21857" w:rsidRPr="00C475C8">
              <w:rPr>
                <w:rStyle w:val="Hyperlink"/>
              </w:rPr>
              <w:t>R</w:t>
            </w:r>
            <w:r w:rsidR="00B21857" w:rsidRPr="00C475C8">
              <w:rPr>
                <w:rStyle w:val="Hyperlink"/>
                <w:lang w:eastAsia="zh-CN"/>
              </w:rPr>
              <w:t>elated Documentation</w:t>
            </w:r>
            <w:r w:rsidR="00B21857">
              <w:rPr>
                <w:webHidden/>
              </w:rPr>
              <w:tab/>
            </w:r>
            <w:r w:rsidR="00B21857">
              <w:rPr>
                <w:webHidden/>
              </w:rPr>
              <w:fldChar w:fldCharType="begin"/>
            </w:r>
            <w:r w:rsidR="00B21857">
              <w:rPr>
                <w:webHidden/>
              </w:rPr>
              <w:instrText xml:space="preserve"> PAGEREF _Toc489370067 \h </w:instrText>
            </w:r>
            <w:r w:rsidR="00B21857">
              <w:rPr>
                <w:webHidden/>
              </w:rPr>
            </w:r>
            <w:r w:rsidR="00B21857">
              <w:rPr>
                <w:webHidden/>
              </w:rPr>
              <w:fldChar w:fldCharType="separate"/>
            </w:r>
            <w:r w:rsidR="00B21857">
              <w:rPr>
                <w:webHidden/>
              </w:rPr>
              <w:t>6</w:t>
            </w:r>
            <w:r w:rsidR="00B21857">
              <w:rPr>
                <w:webHidden/>
              </w:rPr>
              <w:fldChar w:fldCharType="end"/>
            </w:r>
          </w:hyperlink>
        </w:p>
        <w:p w14:paraId="12299C7F" w14:textId="77777777" w:rsidR="00B21857" w:rsidRDefault="00156B7C">
          <w:pPr>
            <w:pStyle w:val="TOC2"/>
            <w:rPr>
              <w:color w:val="auto"/>
              <w:kern w:val="2"/>
              <w:sz w:val="21"/>
              <w:lang w:eastAsia="zh-CN"/>
            </w:rPr>
          </w:pPr>
          <w:hyperlink w:anchor="_Toc489370068" w:history="1">
            <w:r w:rsidR="00B21857" w:rsidRPr="00C475C8">
              <w:rPr>
                <w:rStyle w:val="Hyperlink"/>
                <w:lang w:eastAsia="zh-CN"/>
              </w:rPr>
              <w:t>2.1</w:t>
            </w:r>
            <w:r w:rsidR="00B21857">
              <w:rPr>
                <w:color w:val="auto"/>
                <w:kern w:val="2"/>
                <w:sz w:val="21"/>
                <w:lang w:eastAsia="zh-CN"/>
              </w:rPr>
              <w:tab/>
            </w:r>
            <w:r w:rsidR="00B21857" w:rsidRPr="00C475C8">
              <w:rPr>
                <w:rStyle w:val="Hyperlink"/>
              </w:rPr>
              <w:t>Requirements Documents</w:t>
            </w:r>
            <w:r w:rsidR="00B21857">
              <w:rPr>
                <w:webHidden/>
              </w:rPr>
              <w:tab/>
            </w:r>
            <w:r w:rsidR="00B21857">
              <w:rPr>
                <w:webHidden/>
              </w:rPr>
              <w:fldChar w:fldCharType="begin"/>
            </w:r>
            <w:r w:rsidR="00B21857">
              <w:rPr>
                <w:webHidden/>
              </w:rPr>
              <w:instrText xml:space="preserve"> PAGEREF _Toc489370068 \h </w:instrText>
            </w:r>
            <w:r w:rsidR="00B21857">
              <w:rPr>
                <w:webHidden/>
              </w:rPr>
            </w:r>
            <w:r w:rsidR="00B21857">
              <w:rPr>
                <w:webHidden/>
              </w:rPr>
              <w:fldChar w:fldCharType="separate"/>
            </w:r>
            <w:r w:rsidR="00B21857">
              <w:rPr>
                <w:webHidden/>
              </w:rPr>
              <w:t>6</w:t>
            </w:r>
            <w:r w:rsidR="00B21857">
              <w:rPr>
                <w:webHidden/>
              </w:rPr>
              <w:fldChar w:fldCharType="end"/>
            </w:r>
          </w:hyperlink>
        </w:p>
        <w:p w14:paraId="61656417" w14:textId="77777777" w:rsidR="00B21857" w:rsidRDefault="00156B7C">
          <w:pPr>
            <w:pStyle w:val="TOC2"/>
            <w:rPr>
              <w:color w:val="auto"/>
              <w:kern w:val="2"/>
              <w:sz w:val="21"/>
              <w:lang w:eastAsia="zh-CN"/>
            </w:rPr>
          </w:pPr>
          <w:hyperlink w:anchor="_Toc489370069" w:history="1">
            <w:r w:rsidR="00B21857" w:rsidRPr="00C475C8">
              <w:rPr>
                <w:rStyle w:val="Hyperlink"/>
              </w:rPr>
              <w:t>2.2</w:t>
            </w:r>
            <w:r w:rsidR="00B21857">
              <w:rPr>
                <w:color w:val="auto"/>
                <w:kern w:val="2"/>
                <w:sz w:val="21"/>
                <w:lang w:eastAsia="zh-CN"/>
              </w:rPr>
              <w:tab/>
            </w:r>
            <w:r w:rsidR="00B21857" w:rsidRPr="00C475C8">
              <w:rPr>
                <w:rStyle w:val="Hyperlink"/>
              </w:rPr>
              <w:t>Other Applicable Documents</w:t>
            </w:r>
            <w:r w:rsidR="00B21857">
              <w:rPr>
                <w:webHidden/>
              </w:rPr>
              <w:tab/>
            </w:r>
            <w:r w:rsidR="00B21857">
              <w:rPr>
                <w:webHidden/>
              </w:rPr>
              <w:fldChar w:fldCharType="begin"/>
            </w:r>
            <w:r w:rsidR="00B21857">
              <w:rPr>
                <w:webHidden/>
              </w:rPr>
              <w:instrText xml:space="preserve"> PAGEREF _Toc489370069 \h </w:instrText>
            </w:r>
            <w:r w:rsidR="00B21857">
              <w:rPr>
                <w:webHidden/>
              </w:rPr>
            </w:r>
            <w:r w:rsidR="00B21857">
              <w:rPr>
                <w:webHidden/>
              </w:rPr>
              <w:fldChar w:fldCharType="separate"/>
            </w:r>
            <w:r w:rsidR="00B21857">
              <w:rPr>
                <w:webHidden/>
              </w:rPr>
              <w:t>6</w:t>
            </w:r>
            <w:r w:rsidR="00B21857">
              <w:rPr>
                <w:webHidden/>
              </w:rPr>
              <w:fldChar w:fldCharType="end"/>
            </w:r>
          </w:hyperlink>
        </w:p>
        <w:p w14:paraId="09BDA9CA" w14:textId="77777777" w:rsidR="00B21857" w:rsidRDefault="00156B7C">
          <w:pPr>
            <w:pStyle w:val="TOC2"/>
            <w:rPr>
              <w:color w:val="auto"/>
              <w:kern w:val="2"/>
              <w:sz w:val="21"/>
              <w:lang w:eastAsia="zh-CN"/>
            </w:rPr>
          </w:pPr>
          <w:hyperlink w:anchor="_Toc489370070" w:history="1">
            <w:r w:rsidR="00B21857" w:rsidRPr="00C475C8">
              <w:rPr>
                <w:rStyle w:val="Hyperlink"/>
                <w:lang w:eastAsia="zh-CN"/>
              </w:rPr>
              <w:t>2.3</w:t>
            </w:r>
            <w:r w:rsidR="00B21857">
              <w:rPr>
                <w:color w:val="auto"/>
                <w:kern w:val="2"/>
                <w:sz w:val="21"/>
                <w:lang w:eastAsia="zh-CN"/>
              </w:rPr>
              <w:tab/>
            </w:r>
            <w:r w:rsidR="00B21857" w:rsidRPr="00C475C8">
              <w:rPr>
                <w:rStyle w:val="Hyperlink"/>
              </w:rPr>
              <w:t>I</w:t>
            </w:r>
            <w:r w:rsidR="00B21857" w:rsidRPr="00C475C8">
              <w:rPr>
                <w:rStyle w:val="Hyperlink"/>
                <w:lang w:eastAsia="zh-CN"/>
              </w:rPr>
              <w:t>nformative</w:t>
            </w:r>
            <w:r w:rsidR="00B21857" w:rsidRPr="00C475C8">
              <w:rPr>
                <w:rStyle w:val="Hyperlink"/>
              </w:rPr>
              <w:t xml:space="preserve"> Documents</w:t>
            </w:r>
            <w:r w:rsidR="00B21857">
              <w:rPr>
                <w:webHidden/>
              </w:rPr>
              <w:tab/>
            </w:r>
            <w:r w:rsidR="00B21857">
              <w:rPr>
                <w:webHidden/>
              </w:rPr>
              <w:fldChar w:fldCharType="begin"/>
            </w:r>
            <w:r w:rsidR="00B21857">
              <w:rPr>
                <w:webHidden/>
              </w:rPr>
              <w:instrText xml:space="preserve"> PAGEREF _Toc489370070 \h </w:instrText>
            </w:r>
            <w:r w:rsidR="00B21857">
              <w:rPr>
                <w:webHidden/>
              </w:rPr>
            </w:r>
            <w:r w:rsidR="00B21857">
              <w:rPr>
                <w:webHidden/>
              </w:rPr>
              <w:fldChar w:fldCharType="separate"/>
            </w:r>
            <w:r w:rsidR="00B21857">
              <w:rPr>
                <w:webHidden/>
              </w:rPr>
              <w:t>6</w:t>
            </w:r>
            <w:r w:rsidR="00B21857">
              <w:rPr>
                <w:webHidden/>
              </w:rPr>
              <w:fldChar w:fldCharType="end"/>
            </w:r>
          </w:hyperlink>
        </w:p>
        <w:p w14:paraId="4C275F48" w14:textId="77777777" w:rsidR="00B21857" w:rsidRDefault="00156B7C">
          <w:pPr>
            <w:pStyle w:val="TOC1"/>
            <w:rPr>
              <w:color w:val="auto"/>
              <w:kern w:val="2"/>
              <w:sz w:val="21"/>
              <w:lang w:eastAsia="zh-CN"/>
            </w:rPr>
          </w:pPr>
          <w:hyperlink w:anchor="_Toc489370071" w:history="1">
            <w:r w:rsidR="00B21857" w:rsidRPr="00C475C8">
              <w:rPr>
                <w:rStyle w:val="Hyperlink"/>
                <w:lang w:val="en-GB"/>
              </w:rPr>
              <w:t>3</w:t>
            </w:r>
            <w:r w:rsidR="00B21857">
              <w:rPr>
                <w:color w:val="auto"/>
                <w:kern w:val="2"/>
                <w:sz w:val="21"/>
                <w:lang w:eastAsia="zh-CN"/>
              </w:rPr>
              <w:tab/>
            </w:r>
            <w:r w:rsidR="00B21857" w:rsidRPr="00C475C8">
              <w:rPr>
                <w:rStyle w:val="Hyperlink"/>
                <w:lang w:val="en-GB" w:eastAsia="zh-CN"/>
              </w:rPr>
              <w:t>General</w:t>
            </w:r>
            <w:r w:rsidR="00B21857">
              <w:rPr>
                <w:webHidden/>
              </w:rPr>
              <w:tab/>
            </w:r>
            <w:r w:rsidR="00B21857">
              <w:rPr>
                <w:webHidden/>
              </w:rPr>
              <w:fldChar w:fldCharType="begin"/>
            </w:r>
            <w:r w:rsidR="00B21857">
              <w:rPr>
                <w:webHidden/>
              </w:rPr>
              <w:instrText xml:space="preserve"> PAGEREF _Toc489370071 \h </w:instrText>
            </w:r>
            <w:r w:rsidR="00B21857">
              <w:rPr>
                <w:webHidden/>
              </w:rPr>
            </w:r>
            <w:r w:rsidR="00B21857">
              <w:rPr>
                <w:webHidden/>
              </w:rPr>
              <w:fldChar w:fldCharType="separate"/>
            </w:r>
            <w:r w:rsidR="00B21857">
              <w:rPr>
                <w:webHidden/>
              </w:rPr>
              <w:t>7</w:t>
            </w:r>
            <w:r w:rsidR="00B21857">
              <w:rPr>
                <w:webHidden/>
              </w:rPr>
              <w:fldChar w:fldCharType="end"/>
            </w:r>
          </w:hyperlink>
        </w:p>
        <w:p w14:paraId="1D7F3024" w14:textId="77777777" w:rsidR="00B21857" w:rsidRDefault="00156B7C">
          <w:pPr>
            <w:pStyle w:val="TOC1"/>
            <w:rPr>
              <w:color w:val="auto"/>
              <w:kern w:val="2"/>
              <w:sz w:val="21"/>
              <w:lang w:eastAsia="zh-CN"/>
            </w:rPr>
          </w:pPr>
          <w:hyperlink w:anchor="_Toc489370072" w:history="1">
            <w:r w:rsidR="00B21857" w:rsidRPr="00C475C8">
              <w:rPr>
                <w:rStyle w:val="Hyperlink"/>
                <w:lang w:val="en-GB"/>
              </w:rPr>
              <w:t>4</w:t>
            </w:r>
            <w:r w:rsidR="00B21857">
              <w:rPr>
                <w:color w:val="auto"/>
                <w:kern w:val="2"/>
                <w:sz w:val="21"/>
                <w:lang w:eastAsia="zh-CN"/>
              </w:rPr>
              <w:tab/>
            </w:r>
            <w:r w:rsidR="00B21857" w:rsidRPr="00C475C8">
              <w:rPr>
                <w:rStyle w:val="Hyperlink"/>
                <w:lang w:val="en-GB" w:eastAsia="zh-CN"/>
              </w:rPr>
              <w:t>Source</w:t>
            </w:r>
            <w:r w:rsidR="00B21857">
              <w:rPr>
                <w:webHidden/>
              </w:rPr>
              <w:tab/>
            </w:r>
            <w:r w:rsidR="00B21857">
              <w:rPr>
                <w:webHidden/>
              </w:rPr>
              <w:fldChar w:fldCharType="begin"/>
            </w:r>
            <w:r w:rsidR="00B21857">
              <w:rPr>
                <w:webHidden/>
              </w:rPr>
              <w:instrText xml:space="preserve"> PAGEREF _Toc489370072 \h </w:instrText>
            </w:r>
            <w:r w:rsidR="00B21857">
              <w:rPr>
                <w:webHidden/>
              </w:rPr>
            </w:r>
            <w:r w:rsidR="00B21857">
              <w:rPr>
                <w:webHidden/>
              </w:rPr>
              <w:fldChar w:fldCharType="separate"/>
            </w:r>
            <w:r w:rsidR="00B21857">
              <w:rPr>
                <w:webHidden/>
              </w:rPr>
              <w:t>8</w:t>
            </w:r>
            <w:r w:rsidR="00B21857">
              <w:rPr>
                <w:webHidden/>
              </w:rPr>
              <w:fldChar w:fldCharType="end"/>
            </w:r>
          </w:hyperlink>
        </w:p>
        <w:p w14:paraId="33668688" w14:textId="77777777" w:rsidR="00B21857" w:rsidRDefault="00156B7C">
          <w:pPr>
            <w:pStyle w:val="TOC1"/>
            <w:rPr>
              <w:color w:val="auto"/>
              <w:kern w:val="2"/>
              <w:sz w:val="21"/>
              <w:lang w:eastAsia="zh-CN"/>
            </w:rPr>
          </w:pPr>
          <w:hyperlink w:anchor="_Toc489370073" w:history="1">
            <w:r w:rsidR="00B21857" w:rsidRPr="00C475C8">
              <w:rPr>
                <w:rStyle w:val="Hyperlink"/>
                <w:lang w:val="en-GB"/>
              </w:rPr>
              <w:t>5</w:t>
            </w:r>
            <w:r w:rsidR="00B21857">
              <w:rPr>
                <w:color w:val="auto"/>
                <w:kern w:val="2"/>
                <w:sz w:val="21"/>
                <w:lang w:eastAsia="zh-CN"/>
              </w:rPr>
              <w:tab/>
            </w:r>
            <w:r w:rsidR="00B21857" w:rsidRPr="00C475C8">
              <w:rPr>
                <w:rStyle w:val="Hyperlink"/>
                <w:lang w:val="en-GB"/>
              </w:rPr>
              <w:t>Sink</w:t>
            </w:r>
            <w:r w:rsidR="00B21857">
              <w:rPr>
                <w:webHidden/>
              </w:rPr>
              <w:tab/>
            </w:r>
            <w:r w:rsidR="00B21857">
              <w:rPr>
                <w:webHidden/>
              </w:rPr>
              <w:fldChar w:fldCharType="begin"/>
            </w:r>
            <w:r w:rsidR="00B21857">
              <w:rPr>
                <w:webHidden/>
              </w:rPr>
              <w:instrText xml:space="preserve"> PAGEREF _Toc489370073 \h </w:instrText>
            </w:r>
            <w:r w:rsidR="00B21857">
              <w:rPr>
                <w:webHidden/>
              </w:rPr>
            </w:r>
            <w:r w:rsidR="00B21857">
              <w:rPr>
                <w:webHidden/>
              </w:rPr>
              <w:fldChar w:fldCharType="separate"/>
            </w:r>
            <w:r w:rsidR="00B21857">
              <w:rPr>
                <w:webHidden/>
              </w:rPr>
              <w:t>8</w:t>
            </w:r>
            <w:r w:rsidR="00B21857">
              <w:rPr>
                <w:webHidden/>
              </w:rPr>
              <w:fldChar w:fldCharType="end"/>
            </w:r>
          </w:hyperlink>
        </w:p>
        <w:p w14:paraId="7F43E4BF" w14:textId="77777777" w:rsidR="00B21857" w:rsidRDefault="00156B7C">
          <w:pPr>
            <w:pStyle w:val="TOC1"/>
            <w:rPr>
              <w:color w:val="auto"/>
              <w:kern w:val="2"/>
              <w:sz w:val="21"/>
              <w:lang w:eastAsia="zh-CN"/>
            </w:rPr>
          </w:pPr>
          <w:hyperlink w:anchor="_Toc489370074" w:history="1">
            <w:r w:rsidR="00B21857" w:rsidRPr="00C475C8">
              <w:rPr>
                <w:rStyle w:val="Hyperlink"/>
                <w:lang w:val="en-GB"/>
              </w:rPr>
              <w:t>6</w:t>
            </w:r>
            <w:r w:rsidR="00B21857">
              <w:rPr>
                <w:color w:val="auto"/>
                <w:kern w:val="2"/>
                <w:sz w:val="21"/>
                <w:lang w:eastAsia="zh-CN"/>
              </w:rPr>
              <w:tab/>
            </w:r>
            <w:r w:rsidR="00B21857" w:rsidRPr="00C475C8">
              <w:rPr>
                <w:rStyle w:val="Hyperlink"/>
                <w:lang w:val="en-GB"/>
              </w:rPr>
              <w:t>Branch</w:t>
            </w:r>
            <w:r w:rsidR="00B21857">
              <w:rPr>
                <w:webHidden/>
              </w:rPr>
              <w:tab/>
            </w:r>
            <w:r w:rsidR="00B21857">
              <w:rPr>
                <w:webHidden/>
              </w:rPr>
              <w:fldChar w:fldCharType="begin"/>
            </w:r>
            <w:r w:rsidR="00B21857">
              <w:rPr>
                <w:webHidden/>
              </w:rPr>
              <w:instrText xml:space="preserve"> PAGEREF _Toc489370074 \h </w:instrText>
            </w:r>
            <w:r w:rsidR="00B21857">
              <w:rPr>
                <w:webHidden/>
              </w:rPr>
            </w:r>
            <w:r w:rsidR="00B21857">
              <w:rPr>
                <w:webHidden/>
              </w:rPr>
              <w:fldChar w:fldCharType="separate"/>
            </w:r>
            <w:r w:rsidR="00B21857">
              <w:rPr>
                <w:webHidden/>
              </w:rPr>
              <w:t>9</w:t>
            </w:r>
            <w:r w:rsidR="00B21857">
              <w:rPr>
                <w:webHidden/>
              </w:rPr>
              <w:fldChar w:fldCharType="end"/>
            </w:r>
          </w:hyperlink>
        </w:p>
        <w:p w14:paraId="6AAB6F51" w14:textId="77777777" w:rsidR="00B21857" w:rsidRDefault="00156B7C">
          <w:pPr>
            <w:pStyle w:val="TOC1"/>
            <w:rPr>
              <w:color w:val="auto"/>
              <w:kern w:val="2"/>
              <w:sz w:val="21"/>
              <w:lang w:eastAsia="zh-CN"/>
            </w:rPr>
          </w:pPr>
          <w:hyperlink w:anchor="_Toc489370075" w:history="1">
            <w:r w:rsidR="00B21857" w:rsidRPr="00C475C8">
              <w:rPr>
                <w:rStyle w:val="Hyperlink"/>
                <w:lang w:val="en-GB"/>
              </w:rPr>
              <w:t>7</w:t>
            </w:r>
            <w:r w:rsidR="00B21857">
              <w:rPr>
                <w:color w:val="auto"/>
                <w:kern w:val="2"/>
                <w:sz w:val="21"/>
                <w:lang w:eastAsia="zh-CN"/>
              </w:rPr>
              <w:tab/>
            </w:r>
            <w:r w:rsidR="00B21857" w:rsidRPr="00C475C8">
              <w:rPr>
                <w:rStyle w:val="Hyperlink"/>
                <w:lang w:val="en-GB"/>
              </w:rPr>
              <w:t>Processor</w:t>
            </w:r>
            <w:r w:rsidR="00B21857">
              <w:rPr>
                <w:webHidden/>
              </w:rPr>
              <w:tab/>
            </w:r>
            <w:r w:rsidR="00B21857">
              <w:rPr>
                <w:webHidden/>
              </w:rPr>
              <w:fldChar w:fldCharType="begin"/>
            </w:r>
            <w:r w:rsidR="00B21857">
              <w:rPr>
                <w:webHidden/>
              </w:rPr>
              <w:instrText xml:space="preserve"> PAGEREF _Toc489370075 \h </w:instrText>
            </w:r>
            <w:r w:rsidR="00B21857">
              <w:rPr>
                <w:webHidden/>
              </w:rPr>
            </w:r>
            <w:r w:rsidR="00B21857">
              <w:rPr>
                <w:webHidden/>
              </w:rPr>
              <w:fldChar w:fldCharType="separate"/>
            </w:r>
            <w:r w:rsidR="00B21857">
              <w:rPr>
                <w:webHidden/>
              </w:rPr>
              <w:t>9</w:t>
            </w:r>
            <w:r w:rsidR="00B21857">
              <w:rPr>
                <w:webHidden/>
              </w:rPr>
              <w:fldChar w:fldCharType="end"/>
            </w:r>
          </w:hyperlink>
        </w:p>
        <w:p w14:paraId="4DDA610C" w14:textId="77777777" w:rsidR="00B21857" w:rsidRDefault="00156B7C">
          <w:pPr>
            <w:pStyle w:val="TOC2"/>
            <w:rPr>
              <w:color w:val="auto"/>
              <w:kern w:val="2"/>
              <w:sz w:val="21"/>
              <w:lang w:eastAsia="zh-CN"/>
            </w:rPr>
          </w:pPr>
          <w:hyperlink w:anchor="_Toc489370076" w:history="1">
            <w:r w:rsidR="00B21857" w:rsidRPr="00C475C8">
              <w:rPr>
                <w:rStyle w:val="Hyperlink"/>
              </w:rPr>
              <w:t>7.1</w:t>
            </w:r>
            <w:r w:rsidR="00B21857">
              <w:rPr>
                <w:color w:val="auto"/>
                <w:kern w:val="2"/>
                <w:sz w:val="21"/>
                <w:lang w:eastAsia="zh-CN"/>
              </w:rPr>
              <w:tab/>
            </w:r>
            <w:r w:rsidR="00B21857" w:rsidRPr="00C475C8">
              <w:rPr>
                <w:rStyle w:val="Hyperlink"/>
              </w:rPr>
              <w:t>Split</w:t>
            </w:r>
            <w:r w:rsidR="00B21857">
              <w:rPr>
                <w:webHidden/>
              </w:rPr>
              <w:tab/>
            </w:r>
            <w:r w:rsidR="00B21857">
              <w:rPr>
                <w:webHidden/>
              </w:rPr>
              <w:fldChar w:fldCharType="begin"/>
            </w:r>
            <w:r w:rsidR="00B21857">
              <w:rPr>
                <w:webHidden/>
              </w:rPr>
              <w:instrText xml:space="preserve"> PAGEREF _Toc489370076 \h </w:instrText>
            </w:r>
            <w:r w:rsidR="00B21857">
              <w:rPr>
                <w:webHidden/>
              </w:rPr>
            </w:r>
            <w:r w:rsidR="00B21857">
              <w:rPr>
                <w:webHidden/>
              </w:rPr>
              <w:fldChar w:fldCharType="separate"/>
            </w:r>
            <w:r w:rsidR="00B21857">
              <w:rPr>
                <w:webHidden/>
              </w:rPr>
              <w:t>10</w:t>
            </w:r>
            <w:r w:rsidR="00B21857">
              <w:rPr>
                <w:webHidden/>
              </w:rPr>
              <w:fldChar w:fldCharType="end"/>
            </w:r>
          </w:hyperlink>
        </w:p>
        <w:p w14:paraId="4DC9F568" w14:textId="77777777" w:rsidR="00B21857" w:rsidRDefault="00156B7C">
          <w:pPr>
            <w:pStyle w:val="TOC2"/>
            <w:rPr>
              <w:color w:val="auto"/>
              <w:kern w:val="2"/>
              <w:sz w:val="21"/>
              <w:lang w:eastAsia="zh-CN"/>
            </w:rPr>
          </w:pPr>
          <w:hyperlink w:anchor="_Toc489370077" w:history="1">
            <w:r w:rsidR="00B21857" w:rsidRPr="00C475C8">
              <w:rPr>
                <w:rStyle w:val="Hyperlink"/>
              </w:rPr>
              <w:t>7.2</w:t>
            </w:r>
            <w:r w:rsidR="00B21857">
              <w:rPr>
                <w:color w:val="auto"/>
                <w:kern w:val="2"/>
                <w:sz w:val="21"/>
                <w:lang w:eastAsia="zh-CN"/>
              </w:rPr>
              <w:tab/>
            </w:r>
            <w:r w:rsidR="00B21857" w:rsidRPr="00C475C8">
              <w:rPr>
                <w:rStyle w:val="Hyperlink"/>
              </w:rPr>
              <w:t>Filter</w:t>
            </w:r>
            <w:r w:rsidR="00B21857">
              <w:rPr>
                <w:webHidden/>
              </w:rPr>
              <w:tab/>
            </w:r>
            <w:r w:rsidR="00B21857">
              <w:rPr>
                <w:webHidden/>
              </w:rPr>
              <w:fldChar w:fldCharType="begin"/>
            </w:r>
            <w:r w:rsidR="00B21857">
              <w:rPr>
                <w:webHidden/>
              </w:rPr>
              <w:instrText xml:space="preserve"> PAGEREF _Toc489370077 \h </w:instrText>
            </w:r>
            <w:r w:rsidR="00B21857">
              <w:rPr>
                <w:webHidden/>
              </w:rPr>
            </w:r>
            <w:r w:rsidR="00B21857">
              <w:rPr>
                <w:webHidden/>
              </w:rPr>
              <w:fldChar w:fldCharType="separate"/>
            </w:r>
            <w:r w:rsidR="00B21857">
              <w:rPr>
                <w:webHidden/>
              </w:rPr>
              <w:t>11</w:t>
            </w:r>
            <w:r w:rsidR="00B21857">
              <w:rPr>
                <w:webHidden/>
              </w:rPr>
              <w:fldChar w:fldCharType="end"/>
            </w:r>
          </w:hyperlink>
        </w:p>
        <w:p w14:paraId="57D86DC6" w14:textId="77777777" w:rsidR="00B21857" w:rsidRDefault="00156B7C">
          <w:pPr>
            <w:pStyle w:val="TOC2"/>
            <w:rPr>
              <w:color w:val="auto"/>
              <w:kern w:val="2"/>
              <w:sz w:val="21"/>
              <w:lang w:eastAsia="zh-CN"/>
            </w:rPr>
          </w:pPr>
          <w:hyperlink w:anchor="_Toc489370078" w:history="1">
            <w:r w:rsidR="00B21857" w:rsidRPr="00C475C8">
              <w:rPr>
                <w:rStyle w:val="Hyperlink"/>
              </w:rPr>
              <w:t>7.3</w:t>
            </w:r>
            <w:r w:rsidR="00B21857">
              <w:rPr>
                <w:color w:val="auto"/>
                <w:kern w:val="2"/>
                <w:sz w:val="21"/>
                <w:lang w:eastAsia="zh-CN"/>
              </w:rPr>
              <w:tab/>
            </w:r>
            <w:r w:rsidR="00B21857" w:rsidRPr="00C475C8">
              <w:rPr>
                <w:rStyle w:val="Hyperlink"/>
              </w:rPr>
              <w:t>Transform</w:t>
            </w:r>
            <w:r w:rsidR="00B21857">
              <w:rPr>
                <w:webHidden/>
              </w:rPr>
              <w:tab/>
            </w:r>
            <w:r w:rsidR="00B21857">
              <w:rPr>
                <w:webHidden/>
              </w:rPr>
              <w:fldChar w:fldCharType="begin"/>
            </w:r>
            <w:r w:rsidR="00B21857">
              <w:rPr>
                <w:webHidden/>
              </w:rPr>
              <w:instrText xml:space="preserve"> PAGEREF _Toc489370078 \h </w:instrText>
            </w:r>
            <w:r w:rsidR="00B21857">
              <w:rPr>
                <w:webHidden/>
              </w:rPr>
            </w:r>
            <w:r w:rsidR="00B21857">
              <w:rPr>
                <w:webHidden/>
              </w:rPr>
              <w:fldChar w:fldCharType="separate"/>
            </w:r>
            <w:r w:rsidR="00B21857">
              <w:rPr>
                <w:webHidden/>
              </w:rPr>
              <w:t>11</w:t>
            </w:r>
            <w:r w:rsidR="00B21857">
              <w:rPr>
                <w:webHidden/>
              </w:rPr>
              <w:fldChar w:fldCharType="end"/>
            </w:r>
          </w:hyperlink>
        </w:p>
        <w:p w14:paraId="24F81A5A" w14:textId="77777777" w:rsidR="00B21857" w:rsidRDefault="00156B7C">
          <w:pPr>
            <w:pStyle w:val="TOC2"/>
            <w:rPr>
              <w:color w:val="auto"/>
              <w:kern w:val="2"/>
              <w:sz w:val="21"/>
              <w:lang w:eastAsia="zh-CN"/>
            </w:rPr>
          </w:pPr>
          <w:hyperlink w:anchor="_Toc489370079" w:history="1">
            <w:r w:rsidR="00B21857" w:rsidRPr="00C475C8">
              <w:rPr>
                <w:rStyle w:val="Hyperlink"/>
              </w:rPr>
              <w:t>7.4</w:t>
            </w:r>
            <w:r w:rsidR="00B21857">
              <w:rPr>
                <w:color w:val="auto"/>
                <w:kern w:val="2"/>
                <w:sz w:val="21"/>
                <w:lang w:eastAsia="zh-CN"/>
              </w:rPr>
              <w:tab/>
            </w:r>
            <w:r w:rsidR="00B21857" w:rsidRPr="00C475C8">
              <w:rPr>
                <w:rStyle w:val="Hyperlink"/>
              </w:rPr>
              <w:t>Union</w:t>
            </w:r>
            <w:r w:rsidR="00B21857">
              <w:rPr>
                <w:webHidden/>
              </w:rPr>
              <w:tab/>
            </w:r>
            <w:r w:rsidR="00B21857">
              <w:rPr>
                <w:webHidden/>
              </w:rPr>
              <w:fldChar w:fldCharType="begin"/>
            </w:r>
            <w:r w:rsidR="00B21857">
              <w:rPr>
                <w:webHidden/>
              </w:rPr>
              <w:instrText xml:space="preserve"> PAGEREF _Toc489370079 \h </w:instrText>
            </w:r>
            <w:r w:rsidR="00B21857">
              <w:rPr>
                <w:webHidden/>
              </w:rPr>
            </w:r>
            <w:r w:rsidR="00B21857">
              <w:rPr>
                <w:webHidden/>
              </w:rPr>
              <w:fldChar w:fldCharType="separate"/>
            </w:r>
            <w:r w:rsidR="00B21857">
              <w:rPr>
                <w:webHidden/>
              </w:rPr>
              <w:t>12</w:t>
            </w:r>
            <w:r w:rsidR="00B21857">
              <w:rPr>
                <w:webHidden/>
              </w:rPr>
              <w:fldChar w:fldCharType="end"/>
            </w:r>
          </w:hyperlink>
        </w:p>
        <w:p w14:paraId="5D17A4DE" w14:textId="77777777" w:rsidR="00B21857" w:rsidRDefault="00156B7C">
          <w:pPr>
            <w:pStyle w:val="TOC2"/>
            <w:rPr>
              <w:color w:val="auto"/>
              <w:kern w:val="2"/>
              <w:sz w:val="21"/>
              <w:lang w:eastAsia="zh-CN"/>
            </w:rPr>
          </w:pPr>
          <w:hyperlink w:anchor="_Toc489370080" w:history="1">
            <w:r w:rsidR="00B21857" w:rsidRPr="00C475C8">
              <w:rPr>
                <w:rStyle w:val="Hyperlink"/>
              </w:rPr>
              <w:t>7.5</w:t>
            </w:r>
            <w:r w:rsidR="00B21857">
              <w:rPr>
                <w:color w:val="auto"/>
                <w:kern w:val="2"/>
                <w:sz w:val="21"/>
                <w:lang w:eastAsia="zh-CN"/>
              </w:rPr>
              <w:tab/>
            </w:r>
            <w:r w:rsidR="00B21857" w:rsidRPr="00C475C8">
              <w:rPr>
                <w:rStyle w:val="Hyperlink"/>
              </w:rPr>
              <w:t>Context</w:t>
            </w:r>
            <w:r w:rsidR="00B21857">
              <w:rPr>
                <w:webHidden/>
              </w:rPr>
              <w:tab/>
            </w:r>
            <w:r w:rsidR="00B21857">
              <w:rPr>
                <w:webHidden/>
              </w:rPr>
              <w:fldChar w:fldCharType="begin"/>
            </w:r>
            <w:r w:rsidR="00B21857">
              <w:rPr>
                <w:webHidden/>
              </w:rPr>
              <w:instrText xml:space="preserve"> PAGEREF _Toc489370080 \h </w:instrText>
            </w:r>
            <w:r w:rsidR="00B21857">
              <w:rPr>
                <w:webHidden/>
              </w:rPr>
            </w:r>
            <w:r w:rsidR="00B21857">
              <w:rPr>
                <w:webHidden/>
              </w:rPr>
              <w:fldChar w:fldCharType="separate"/>
            </w:r>
            <w:r w:rsidR="00B21857">
              <w:rPr>
                <w:webHidden/>
              </w:rPr>
              <w:t>12</w:t>
            </w:r>
            <w:r w:rsidR="00B21857">
              <w:rPr>
                <w:webHidden/>
              </w:rPr>
              <w:fldChar w:fldCharType="end"/>
            </w:r>
          </w:hyperlink>
        </w:p>
        <w:p w14:paraId="6F1CBEFF" w14:textId="77777777" w:rsidR="00B21857" w:rsidRDefault="00156B7C">
          <w:pPr>
            <w:pStyle w:val="TOC2"/>
            <w:rPr>
              <w:color w:val="auto"/>
              <w:kern w:val="2"/>
              <w:sz w:val="21"/>
              <w:lang w:eastAsia="zh-CN"/>
            </w:rPr>
          </w:pPr>
          <w:hyperlink w:anchor="_Toc489370081" w:history="1">
            <w:r w:rsidR="00B21857" w:rsidRPr="00C475C8">
              <w:rPr>
                <w:rStyle w:val="Hyperlink"/>
              </w:rPr>
              <w:t>7.6</w:t>
            </w:r>
            <w:r w:rsidR="00B21857">
              <w:rPr>
                <w:color w:val="auto"/>
                <w:kern w:val="2"/>
                <w:sz w:val="21"/>
                <w:lang w:eastAsia="zh-CN"/>
              </w:rPr>
              <w:tab/>
            </w:r>
            <w:r w:rsidR="00B21857" w:rsidRPr="00C475C8">
              <w:rPr>
                <w:rStyle w:val="Hyperlink"/>
              </w:rPr>
              <w:t>Correlate</w:t>
            </w:r>
            <w:r w:rsidR="00B21857">
              <w:rPr>
                <w:webHidden/>
              </w:rPr>
              <w:tab/>
            </w:r>
            <w:r w:rsidR="00B21857">
              <w:rPr>
                <w:webHidden/>
              </w:rPr>
              <w:fldChar w:fldCharType="begin"/>
            </w:r>
            <w:r w:rsidR="00B21857">
              <w:rPr>
                <w:webHidden/>
              </w:rPr>
              <w:instrText xml:space="preserve"> PAGEREF _Toc489370081 \h </w:instrText>
            </w:r>
            <w:r w:rsidR="00B21857">
              <w:rPr>
                <w:webHidden/>
              </w:rPr>
            </w:r>
            <w:r w:rsidR="00B21857">
              <w:rPr>
                <w:webHidden/>
              </w:rPr>
              <w:fldChar w:fldCharType="separate"/>
            </w:r>
            <w:r w:rsidR="00B21857">
              <w:rPr>
                <w:webHidden/>
              </w:rPr>
              <w:t>13</w:t>
            </w:r>
            <w:r w:rsidR="00B21857">
              <w:rPr>
                <w:webHidden/>
              </w:rPr>
              <w:fldChar w:fldCharType="end"/>
            </w:r>
          </w:hyperlink>
        </w:p>
        <w:p w14:paraId="3CD8417C" w14:textId="77777777" w:rsidR="00B21857" w:rsidRDefault="00156B7C">
          <w:pPr>
            <w:pStyle w:val="TOC1"/>
            <w:rPr>
              <w:color w:val="auto"/>
              <w:kern w:val="2"/>
              <w:sz w:val="21"/>
              <w:lang w:eastAsia="zh-CN"/>
            </w:rPr>
          </w:pPr>
          <w:hyperlink w:anchor="_Toc489370082" w:history="1">
            <w:r w:rsidR="00B21857" w:rsidRPr="00C475C8">
              <w:rPr>
                <w:rStyle w:val="Hyperlink"/>
                <w:lang w:val="en-GB"/>
              </w:rPr>
              <w:t>8</w:t>
            </w:r>
            <w:r w:rsidR="00B21857">
              <w:rPr>
                <w:color w:val="auto"/>
                <w:kern w:val="2"/>
                <w:sz w:val="21"/>
                <w:lang w:eastAsia="zh-CN"/>
              </w:rPr>
              <w:tab/>
            </w:r>
            <w:r w:rsidR="00B21857" w:rsidRPr="00C475C8">
              <w:rPr>
                <w:rStyle w:val="Hyperlink"/>
                <w:lang w:val="en-GB"/>
              </w:rPr>
              <w:t>SPEL</w:t>
            </w:r>
            <w:r w:rsidR="00B21857">
              <w:rPr>
                <w:webHidden/>
              </w:rPr>
              <w:tab/>
            </w:r>
            <w:r w:rsidR="00B21857">
              <w:rPr>
                <w:webHidden/>
              </w:rPr>
              <w:fldChar w:fldCharType="begin"/>
            </w:r>
            <w:r w:rsidR="00B21857">
              <w:rPr>
                <w:webHidden/>
              </w:rPr>
              <w:instrText xml:space="preserve"> PAGEREF _Toc489370082 \h </w:instrText>
            </w:r>
            <w:r w:rsidR="00B21857">
              <w:rPr>
                <w:webHidden/>
              </w:rPr>
            </w:r>
            <w:r w:rsidR="00B21857">
              <w:rPr>
                <w:webHidden/>
              </w:rPr>
              <w:fldChar w:fldCharType="separate"/>
            </w:r>
            <w:r w:rsidR="00B21857">
              <w:rPr>
                <w:webHidden/>
              </w:rPr>
              <w:t>14</w:t>
            </w:r>
            <w:r w:rsidR="00B21857">
              <w:rPr>
                <w:webHidden/>
              </w:rPr>
              <w:fldChar w:fldCharType="end"/>
            </w:r>
          </w:hyperlink>
        </w:p>
        <w:p w14:paraId="4F550DD5" w14:textId="77777777" w:rsidR="00B21857" w:rsidRDefault="00156B7C">
          <w:pPr>
            <w:pStyle w:val="TOC2"/>
            <w:rPr>
              <w:color w:val="auto"/>
              <w:kern w:val="2"/>
              <w:sz w:val="21"/>
              <w:lang w:eastAsia="zh-CN"/>
            </w:rPr>
          </w:pPr>
          <w:hyperlink w:anchor="_Toc489370083" w:history="1">
            <w:r w:rsidR="00B21857" w:rsidRPr="00C475C8">
              <w:rPr>
                <w:rStyle w:val="Hyperlink"/>
              </w:rPr>
              <w:t>8.1</w:t>
            </w:r>
            <w:r w:rsidR="00B21857">
              <w:rPr>
                <w:color w:val="auto"/>
                <w:kern w:val="2"/>
                <w:sz w:val="21"/>
                <w:lang w:eastAsia="zh-CN"/>
              </w:rPr>
              <w:tab/>
            </w:r>
            <w:r w:rsidR="00B21857" w:rsidRPr="00C475C8">
              <w:rPr>
                <w:rStyle w:val="Hyperlink"/>
              </w:rPr>
              <w:t>NPC configuration data</w:t>
            </w:r>
            <w:r w:rsidR="00B21857">
              <w:rPr>
                <w:webHidden/>
              </w:rPr>
              <w:tab/>
            </w:r>
            <w:r w:rsidR="00B21857">
              <w:rPr>
                <w:webHidden/>
              </w:rPr>
              <w:fldChar w:fldCharType="begin"/>
            </w:r>
            <w:r w:rsidR="00B21857">
              <w:rPr>
                <w:webHidden/>
              </w:rPr>
              <w:instrText xml:space="preserve"> PAGEREF _Toc489370083 \h </w:instrText>
            </w:r>
            <w:r w:rsidR="00B21857">
              <w:rPr>
                <w:webHidden/>
              </w:rPr>
            </w:r>
            <w:r w:rsidR="00B21857">
              <w:rPr>
                <w:webHidden/>
              </w:rPr>
              <w:fldChar w:fldCharType="separate"/>
            </w:r>
            <w:r w:rsidR="00B21857">
              <w:rPr>
                <w:webHidden/>
              </w:rPr>
              <w:t>14</w:t>
            </w:r>
            <w:r w:rsidR="00B21857">
              <w:rPr>
                <w:webHidden/>
              </w:rPr>
              <w:fldChar w:fldCharType="end"/>
            </w:r>
          </w:hyperlink>
        </w:p>
        <w:p w14:paraId="0D0091C7" w14:textId="77777777" w:rsidR="00B21857" w:rsidRDefault="00156B7C">
          <w:pPr>
            <w:pStyle w:val="TOC1"/>
            <w:rPr>
              <w:color w:val="auto"/>
              <w:kern w:val="2"/>
              <w:sz w:val="21"/>
              <w:lang w:eastAsia="zh-CN"/>
            </w:rPr>
          </w:pPr>
          <w:hyperlink w:anchor="_Toc489370084" w:history="1">
            <w:r w:rsidR="00B21857" w:rsidRPr="00C475C8">
              <w:rPr>
                <w:rStyle w:val="Hyperlink"/>
                <w:lang w:val="en-GB"/>
              </w:rPr>
              <w:t>9</w:t>
            </w:r>
            <w:r w:rsidR="00B21857">
              <w:rPr>
                <w:color w:val="auto"/>
                <w:kern w:val="2"/>
                <w:sz w:val="21"/>
                <w:lang w:eastAsia="zh-CN"/>
              </w:rPr>
              <w:tab/>
            </w:r>
            <w:r w:rsidR="00B21857" w:rsidRPr="00C475C8">
              <w:rPr>
                <w:rStyle w:val="Hyperlink"/>
                <w:lang w:val="en-GB"/>
              </w:rPr>
              <w:t>Example</w:t>
            </w:r>
            <w:r w:rsidR="00B21857">
              <w:rPr>
                <w:webHidden/>
              </w:rPr>
              <w:tab/>
            </w:r>
            <w:r w:rsidR="00B21857">
              <w:rPr>
                <w:webHidden/>
              </w:rPr>
              <w:fldChar w:fldCharType="begin"/>
            </w:r>
            <w:r w:rsidR="00B21857">
              <w:rPr>
                <w:webHidden/>
              </w:rPr>
              <w:instrText xml:space="preserve"> PAGEREF _Toc489370084 \h </w:instrText>
            </w:r>
            <w:r w:rsidR="00B21857">
              <w:rPr>
                <w:webHidden/>
              </w:rPr>
            </w:r>
            <w:r w:rsidR="00B21857">
              <w:rPr>
                <w:webHidden/>
              </w:rPr>
              <w:fldChar w:fldCharType="separate"/>
            </w:r>
            <w:r w:rsidR="00B21857">
              <w:rPr>
                <w:webHidden/>
              </w:rPr>
              <w:t>14</w:t>
            </w:r>
            <w:r w:rsidR="00B21857">
              <w:rPr>
                <w:webHidden/>
              </w:rPr>
              <w:fldChar w:fldCharType="end"/>
            </w:r>
          </w:hyperlink>
        </w:p>
        <w:p w14:paraId="69E53A42" w14:textId="77777777" w:rsidR="000A72FC" w:rsidRPr="00236319" w:rsidRDefault="000B4566" w:rsidP="00A61921">
          <w:r w:rsidRPr="00A61921">
            <w:rPr>
              <w:rFonts w:cs="Arial"/>
              <w:noProof/>
              <w:lang w:val="en-GB"/>
            </w:rPr>
            <w:fldChar w:fldCharType="end"/>
          </w:r>
        </w:p>
      </w:sdtContent>
    </w:sdt>
    <w:p w14:paraId="19F8F44F" w14:textId="77777777" w:rsidR="00EB6F96" w:rsidRDefault="00871D2B" w:rsidP="00B21857">
      <w:pPr>
        <w:jc w:val="center"/>
        <w:rPr>
          <w:rFonts w:cs="Arial"/>
          <w:color w:val="4D5766" w:themeColor="background2"/>
          <w:lang w:val="en-GB" w:eastAsia="zh-CN"/>
        </w:rPr>
      </w:pPr>
      <w:r>
        <w:rPr>
          <w:lang w:eastAsia="zh-CN"/>
        </w:rPr>
        <w:br w:type="page"/>
      </w:r>
    </w:p>
    <w:p w14:paraId="7EC1379D" w14:textId="77777777" w:rsidR="00EB6F96" w:rsidRPr="0076157B" w:rsidRDefault="00EB6F96" w:rsidP="00EB6F96">
      <w:pPr>
        <w:jc w:val="center"/>
        <w:rPr>
          <w:b/>
          <w:bCs/>
        </w:rPr>
      </w:pPr>
      <w:r w:rsidRPr="0076157B">
        <w:rPr>
          <w:b/>
          <w:bCs/>
        </w:rPr>
        <w:lastRenderedPageBreak/>
        <w:t>LIST OF FIGURES</w:t>
      </w:r>
    </w:p>
    <w:p w14:paraId="557F75B9" w14:textId="77777777" w:rsidR="00EB6F96" w:rsidRPr="0076157B" w:rsidRDefault="00EB6F96" w:rsidP="00EB6F96"/>
    <w:p w14:paraId="15D4256F" w14:textId="77777777" w:rsidR="00B21857" w:rsidRDefault="00EB6F96">
      <w:pPr>
        <w:pStyle w:val="TableofFigures"/>
        <w:tabs>
          <w:tab w:val="right" w:leader="dot" w:pos="9458"/>
        </w:tabs>
        <w:ind w:hanging="400"/>
        <w:rPr>
          <w:rFonts w:asciiTheme="minorHAnsi" w:eastAsiaTheme="minorEastAsia" w:hAnsiTheme="minorHAnsi" w:cstheme="minorBidi"/>
          <w:noProof/>
          <w:color w:val="auto"/>
          <w:kern w:val="2"/>
          <w:sz w:val="21"/>
          <w:lang w:eastAsia="zh-CN"/>
        </w:rPr>
      </w:pPr>
      <w:r w:rsidRPr="0076157B">
        <w:rPr>
          <w:rFonts w:ascii="Arial" w:hAnsi="Arial"/>
          <w:sz w:val="20"/>
          <w:szCs w:val="20"/>
        </w:rPr>
        <w:fldChar w:fldCharType="begin"/>
      </w:r>
      <w:r w:rsidRPr="0076157B">
        <w:instrText xml:space="preserve"> TOC \h \z \c "Figure" </w:instrText>
      </w:r>
      <w:r w:rsidRPr="0076157B">
        <w:rPr>
          <w:rFonts w:ascii="Arial" w:hAnsi="Arial"/>
          <w:sz w:val="20"/>
          <w:szCs w:val="20"/>
        </w:rPr>
        <w:fldChar w:fldCharType="separate"/>
      </w:r>
      <w:hyperlink w:anchor="_Toc489370086" w:history="1">
        <w:r w:rsidR="00B21857" w:rsidRPr="00635457">
          <w:rPr>
            <w:rStyle w:val="Hyperlink"/>
            <w:noProof/>
            <w:lang w:val="en-GB"/>
          </w:rPr>
          <w:t xml:space="preserve">Figure 1: </w:t>
        </w:r>
        <w:r w:rsidR="00B21857" w:rsidRPr="00635457">
          <w:rPr>
            <w:rStyle w:val="Hyperlink"/>
            <w:noProof/>
            <w:lang w:val="en-GB" w:eastAsia="zh-CN"/>
          </w:rPr>
          <w:t>RTNA Spark running chart</w:t>
        </w:r>
        <w:r w:rsidR="00B21857">
          <w:rPr>
            <w:noProof/>
            <w:webHidden/>
          </w:rPr>
          <w:tab/>
        </w:r>
        <w:r w:rsidR="00B21857">
          <w:rPr>
            <w:noProof/>
            <w:webHidden/>
          </w:rPr>
          <w:fldChar w:fldCharType="begin"/>
        </w:r>
        <w:r w:rsidR="00B21857">
          <w:rPr>
            <w:noProof/>
            <w:webHidden/>
          </w:rPr>
          <w:instrText xml:space="preserve"> PAGEREF _Toc489370086 \h </w:instrText>
        </w:r>
        <w:r w:rsidR="00B21857">
          <w:rPr>
            <w:noProof/>
            <w:webHidden/>
          </w:rPr>
        </w:r>
        <w:r w:rsidR="00B21857">
          <w:rPr>
            <w:noProof/>
            <w:webHidden/>
          </w:rPr>
          <w:fldChar w:fldCharType="separate"/>
        </w:r>
        <w:r w:rsidR="00B21857">
          <w:rPr>
            <w:noProof/>
            <w:webHidden/>
          </w:rPr>
          <w:t>7</w:t>
        </w:r>
        <w:r w:rsidR="00B21857">
          <w:rPr>
            <w:noProof/>
            <w:webHidden/>
          </w:rPr>
          <w:fldChar w:fldCharType="end"/>
        </w:r>
      </w:hyperlink>
    </w:p>
    <w:p w14:paraId="06ACC408" w14:textId="77777777" w:rsidR="00871D2B" w:rsidRPr="00236319" w:rsidRDefault="00EB6F96" w:rsidP="00EB6F96">
      <w:pPr>
        <w:pStyle w:val="NoSpacing"/>
        <w:rPr>
          <w:lang w:eastAsia="zh-CN"/>
        </w:rPr>
      </w:pPr>
      <w:r w:rsidRPr="0076157B">
        <w:fldChar w:fldCharType="end"/>
      </w:r>
    </w:p>
    <w:p w14:paraId="2CE91CEE" w14:textId="77777777" w:rsidR="001B19DB" w:rsidRPr="00236319" w:rsidRDefault="001B19DB" w:rsidP="00A61921">
      <w:pPr>
        <w:pStyle w:val="TOC1"/>
      </w:pPr>
      <w:r w:rsidRPr="00236319">
        <w:br w:type="page"/>
      </w:r>
    </w:p>
    <w:p w14:paraId="0607AEE1" w14:textId="77777777" w:rsidR="00AF1501" w:rsidRPr="00000743" w:rsidRDefault="00AF1501" w:rsidP="00AF1501">
      <w:pPr>
        <w:pStyle w:val="Heading1"/>
        <w:rPr>
          <w:lang w:val="en-GB"/>
        </w:rPr>
      </w:pPr>
      <w:bookmarkStart w:id="0" w:name="_Toc98926010"/>
      <w:bookmarkStart w:id="1" w:name="_Toc103670767"/>
      <w:bookmarkStart w:id="2" w:name="_Toc451776129"/>
      <w:bookmarkStart w:id="3" w:name="_Toc456647556"/>
      <w:bookmarkStart w:id="4" w:name="_Toc489370062"/>
      <w:bookmarkStart w:id="5" w:name="_Ref489458464"/>
      <w:bookmarkStart w:id="6" w:name="_Toc196713545"/>
      <w:bookmarkStart w:id="7" w:name="_Toc196713849"/>
      <w:r w:rsidRPr="00000743">
        <w:rPr>
          <w:lang w:val="en-GB"/>
        </w:rPr>
        <w:lastRenderedPageBreak/>
        <w:t>I</w:t>
      </w:r>
      <w:bookmarkEnd w:id="0"/>
      <w:bookmarkEnd w:id="1"/>
      <w:bookmarkEnd w:id="2"/>
      <w:r>
        <w:rPr>
          <w:rFonts w:hint="eastAsia"/>
          <w:lang w:val="en-GB" w:eastAsia="zh-CN"/>
        </w:rPr>
        <w:t>ntroduction</w:t>
      </w:r>
      <w:bookmarkEnd w:id="3"/>
      <w:bookmarkEnd w:id="4"/>
      <w:bookmarkEnd w:id="5"/>
    </w:p>
    <w:p w14:paraId="6FCCAE19" w14:textId="77777777" w:rsidR="00AF1501" w:rsidRPr="00000743" w:rsidRDefault="00AF1501" w:rsidP="00AF1501">
      <w:pPr>
        <w:pStyle w:val="Heading2"/>
      </w:pPr>
      <w:bookmarkStart w:id="8" w:name="_Toc98926011"/>
      <w:bookmarkStart w:id="9" w:name="_Toc103670768"/>
      <w:bookmarkStart w:id="10" w:name="_Toc129143703"/>
      <w:bookmarkStart w:id="11" w:name="_Toc129505005"/>
      <w:bookmarkStart w:id="12" w:name="_Toc245266896"/>
      <w:bookmarkStart w:id="13" w:name="_Toc451776130"/>
      <w:bookmarkStart w:id="14" w:name="_Toc456647557"/>
      <w:bookmarkStart w:id="15" w:name="_Toc489370063"/>
      <w:r w:rsidRPr="00000743">
        <w:t>Intended audience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1A3FF669" w14:textId="77777777" w:rsidR="00AF1501" w:rsidRPr="00FB26DA" w:rsidRDefault="00AF1501" w:rsidP="00AF1501">
      <w:pPr>
        <w:pStyle w:val="100-Paragraph"/>
      </w:pPr>
      <w:r w:rsidRPr="00FB26DA">
        <w:t xml:space="preserve">The intended audience of this document is all persons involved in the specification, architecture, design and tests of </w:t>
      </w:r>
      <w:r w:rsidR="00484243">
        <w:t>RTNA project</w:t>
      </w:r>
      <w:r w:rsidRPr="00FB26DA">
        <w:t>.</w:t>
      </w:r>
    </w:p>
    <w:p w14:paraId="22DCE167" w14:textId="77777777" w:rsidR="00AF1501" w:rsidRPr="00000743" w:rsidRDefault="00AF1501" w:rsidP="00AF1501">
      <w:pPr>
        <w:pStyle w:val="Heading2"/>
      </w:pPr>
      <w:bookmarkStart w:id="16" w:name="_Toc98926012"/>
      <w:bookmarkStart w:id="17" w:name="_Toc103670769"/>
      <w:bookmarkStart w:id="18" w:name="_Toc129143704"/>
      <w:bookmarkStart w:id="19" w:name="_Toc129505006"/>
      <w:bookmarkStart w:id="20" w:name="_Toc245266897"/>
      <w:bookmarkStart w:id="21" w:name="_Ref386547813"/>
      <w:bookmarkStart w:id="22" w:name="_Toc451776131"/>
      <w:bookmarkStart w:id="23" w:name="_Toc456647558"/>
      <w:bookmarkStart w:id="24" w:name="_Toc489370064"/>
      <w:r w:rsidRPr="00000743">
        <w:t>Scope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0EBFFC4B" w14:textId="77777777" w:rsidR="00AF1501" w:rsidRPr="00252C3B" w:rsidRDefault="00484243" w:rsidP="00AF1501">
      <w:pPr>
        <w:pStyle w:val="100-Paragraph"/>
      </w:pPr>
      <w:r>
        <w:t>This document is a description of the spark running chart xml configuration</w:t>
      </w:r>
      <w:r w:rsidR="00AF1501" w:rsidRPr="00252C3B">
        <w:t>.</w:t>
      </w:r>
    </w:p>
    <w:p w14:paraId="763E94D9" w14:textId="77777777" w:rsidR="00AF1501" w:rsidRPr="00000743" w:rsidRDefault="00AF1501" w:rsidP="00AF1501">
      <w:pPr>
        <w:pStyle w:val="Heading2"/>
      </w:pPr>
      <w:bookmarkStart w:id="25" w:name="_Ref386096697"/>
      <w:bookmarkStart w:id="26" w:name="_Toc451776132"/>
      <w:bookmarkStart w:id="27" w:name="_Toc456647559"/>
      <w:bookmarkStart w:id="28" w:name="_Toc489370065"/>
      <w:bookmarkStart w:id="29" w:name="_Toc22557390"/>
      <w:bookmarkStart w:id="30" w:name="_Toc92875459"/>
      <w:bookmarkStart w:id="31" w:name="_Ref94003491"/>
      <w:bookmarkStart w:id="32" w:name="_Ref94003510"/>
      <w:bookmarkStart w:id="33" w:name="_Toc96318513"/>
      <w:bookmarkStart w:id="34" w:name="_Toc98924674"/>
      <w:bookmarkStart w:id="35" w:name="_Toc98926016"/>
      <w:bookmarkStart w:id="36" w:name="_Toc103670773"/>
      <w:bookmarkStart w:id="37" w:name="_Toc129143707"/>
      <w:bookmarkStart w:id="38" w:name="_Toc129505009"/>
      <w:bookmarkStart w:id="39" w:name="_Toc245266900"/>
      <w:r w:rsidRPr="00000743">
        <w:t>Abbreviations / Acronyms</w:t>
      </w:r>
      <w:bookmarkEnd w:id="25"/>
      <w:bookmarkEnd w:id="26"/>
      <w:bookmarkEnd w:id="27"/>
      <w:bookmarkEnd w:id="28"/>
      <w:r w:rsidRPr="00000743">
        <w:t xml:space="preserve"> </w:t>
      </w:r>
    </w:p>
    <w:p w14:paraId="59E12D3C" w14:textId="77777777" w:rsidR="00AF1501" w:rsidRPr="00000743" w:rsidRDefault="00AF1501" w:rsidP="00AF1501">
      <w:pPr>
        <w:pStyle w:val="Heading2"/>
      </w:pPr>
      <w:bookmarkStart w:id="40" w:name="_Ref346862294"/>
      <w:bookmarkStart w:id="41" w:name="_Toc451776133"/>
      <w:bookmarkStart w:id="42" w:name="_Toc456647560"/>
      <w:bookmarkStart w:id="43" w:name="_Toc489370066"/>
      <w:r w:rsidRPr="00000743">
        <w:t>Definitions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r w:rsidRPr="0058336C">
        <w:t xml:space="preserve"> </w:t>
      </w:r>
    </w:p>
    <w:p w14:paraId="2E913FEC" w14:textId="77777777" w:rsidR="005B7507" w:rsidRDefault="005B7507">
      <w:r>
        <w:rPr>
          <w:b/>
          <w:caps/>
        </w:rPr>
        <w:br w:type="page"/>
      </w:r>
    </w:p>
    <w:p w14:paraId="154E1482" w14:textId="77777777" w:rsidR="002C6569" w:rsidRPr="002B5035" w:rsidRDefault="002C6569" w:rsidP="002C6569">
      <w:pPr>
        <w:pStyle w:val="Heading1"/>
      </w:pPr>
      <w:bookmarkStart w:id="44" w:name="_Toc196713540"/>
      <w:bookmarkStart w:id="45" w:name="_Toc196713844"/>
      <w:bookmarkStart w:id="46" w:name="_Toc448220025"/>
      <w:bookmarkStart w:id="47" w:name="_Toc489370067"/>
      <w:bookmarkStart w:id="48" w:name="_Ref379194987"/>
      <w:bookmarkStart w:id="49" w:name="_Toc451776134"/>
      <w:bookmarkStart w:id="50" w:name="_Toc456647561"/>
      <w:bookmarkStart w:id="51" w:name="_Ref372201228"/>
      <w:r w:rsidRPr="002B5035">
        <w:lastRenderedPageBreak/>
        <w:t>R</w:t>
      </w:r>
      <w:bookmarkEnd w:id="44"/>
      <w:bookmarkEnd w:id="45"/>
      <w:bookmarkEnd w:id="46"/>
      <w:r>
        <w:rPr>
          <w:rFonts w:hint="eastAsia"/>
          <w:lang w:eastAsia="zh-CN"/>
        </w:rPr>
        <w:t>elated Documentation</w:t>
      </w:r>
      <w:bookmarkEnd w:id="47"/>
    </w:p>
    <w:p w14:paraId="6F75758C" w14:textId="77777777" w:rsidR="005B7507" w:rsidRPr="00484243" w:rsidRDefault="002C6569" w:rsidP="005B7507">
      <w:pPr>
        <w:pStyle w:val="Heading2"/>
        <w:rPr>
          <w:lang w:eastAsia="zh-CN"/>
        </w:rPr>
      </w:pPr>
      <w:bookmarkStart w:id="52" w:name="_Toc196713542"/>
      <w:bookmarkStart w:id="53" w:name="_Toc196713846"/>
      <w:bookmarkStart w:id="54" w:name="_Toc448220026"/>
      <w:bookmarkStart w:id="55" w:name="_Toc489370068"/>
      <w:r w:rsidRPr="002B5035">
        <w:t>Requirements Documents</w:t>
      </w:r>
      <w:bookmarkEnd w:id="52"/>
      <w:bookmarkEnd w:id="53"/>
      <w:bookmarkEnd w:id="54"/>
      <w:bookmarkEnd w:id="55"/>
    </w:p>
    <w:p w14:paraId="082B7027" w14:textId="77777777" w:rsidR="00226D5E" w:rsidRDefault="002C6569" w:rsidP="00484243">
      <w:pPr>
        <w:pStyle w:val="Heading2"/>
      </w:pPr>
      <w:bookmarkStart w:id="56" w:name="_Toc316240428"/>
      <w:bookmarkStart w:id="57" w:name="_Toc316240544"/>
      <w:bookmarkStart w:id="58" w:name="_Toc318121359"/>
      <w:bookmarkStart w:id="59" w:name="_Toc318191285"/>
      <w:bookmarkStart w:id="60" w:name="_Toc318272681"/>
      <w:bookmarkStart w:id="61" w:name="_Toc318273697"/>
      <w:bookmarkStart w:id="62" w:name="_Toc316240429"/>
      <w:bookmarkStart w:id="63" w:name="_Toc316240545"/>
      <w:bookmarkStart w:id="64" w:name="_Toc318121360"/>
      <w:bookmarkStart w:id="65" w:name="_Toc318191286"/>
      <w:bookmarkStart w:id="66" w:name="_Toc318272682"/>
      <w:bookmarkStart w:id="67" w:name="_Toc318273698"/>
      <w:bookmarkStart w:id="68" w:name="_Toc316240430"/>
      <w:bookmarkStart w:id="69" w:name="_Toc316240546"/>
      <w:bookmarkStart w:id="70" w:name="_Toc318121361"/>
      <w:bookmarkStart w:id="71" w:name="_Toc318191287"/>
      <w:bookmarkStart w:id="72" w:name="_Toc318272683"/>
      <w:bookmarkStart w:id="73" w:name="_Toc318273699"/>
      <w:bookmarkStart w:id="74" w:name="_Toc316240431"/>
      <w:bookmarkStart w:id="75" w:name="_Toc316240547"/>
      <w:bookmarkStart w:id="76" w:name="_Toc318121362"/>
      <w:bookmarkStart w:id="77" w:name="_Toc318191288"/>
      <w:bookmarkStart w:id="78" w:name="_Toc318272684"/>
      <w:bookmarkStart w:id="79" w:name="_Toc318273700"/>
      <w:bookmarkStart w:id="80" w:name="_Toc316240432"/>
      <w:bookmarkStart w:id="81" w:name="_Toc316240548"/>
      <w:bookmarkStart w:id="82" w:name="_Toc318121363"/>
      <w:bookmarkStart w:id="83" w:name="_Toc318191289"/>
      <w:bookmarkStart w:id="84" w:name="_Toc318272685"/>
      <w:bookmarkStart w:id="85" w:name="_Toc318273701"/>
      <w:bookmarkStart w:id="86" w:name="_Toc416794820"/>
      <w:bookmarkStart w:id="87" w:name="_Toc416794952"/>
      <w:bookmarkStart w:id="88" w:name="_Toc416962967"/>
      <w:bookmarkStart w:id="89" w:name="_Other_Applicable_Documents"/>
      <w:bookmarkStart w:id="90" w:name="_Toc196713543"/>
      <w:bookmarkStart w:id="91" w:name="_Toc196713847"/>
      <w:bookmarkStart w:id="92" w:name="_Toc448220027"/>
      <w:bookmarkStart w:id="93" w:name="_Toc489370069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r w:rsidRPr="002B5035">
        <w:t>Other Applicable Documents</w:t>
      </w:r>
      <w:bookmarkEnd w:id="90"/>
      <w:bookmarkEnd w:id="91"/>
      <w:bookmarkEnd w:id="92"/>
      <w:bookmarkEnd w:id="93"/>
    </w:p>
    <w:p w14:paraId="057A380D" w14:textId="77777777" w:rsidR="002C6569" w:rsidRDefault="002C6569" w:rsidP="002C6569">
      <w:pPr>
        <w:pStyle w:val="Heading2"/>
        <w:rPr>
          <w:lang w:eastAsia="zh-CN"/>
        </w:rPr>
      </w:pPr>
      <w:bookmarkStart w:id="94" w:name="_INFORMATIVE_Documents"/>
      <w:bookmarkStart w:id="95" w:name="_Toc196713544"/>
      <w:bookmarkStart w:id="96" w:name="_Toc196713848"/>
      <w:bookmarkStart w:id="97" w:name="_Toc448220028"/>
      <w:bookmarkStart w:id="98" w:name="_Toc489370070"/>
      <w:bookmarkEnd w:id="94"/>
      <w:r w:rsidRPr="002B5035">
        <w:t>I</w:t>
      </w:r>
      <w:r>
        <w:rPr>
          <w:rFonts w:hint="eastAsia"/>
          <w:lang w:eastAsia="zh-CN"/>
        </w:rPr>
        <w:t>nformative</w:t>
      </w:r>
      <w:r w:rsidRPr="002B5035">
        <w:t xml:space="preserve"> Documents</w:t>
      </w:r>
      <w:bookmarkEnd w:id="95"/>
      <w:bookmarkEnd w:id="96"/>
      <w:bookmarkEnd w:id="97"/>
      <w:bookmarkEnd w:id="98"/>
    </w:p>
    <w:p w14:paraId="3CC500D2" w14:textId="77777777" w:rsidR="005B7507" w:rsidRDefault="005B7507">
      <w:pPr>
        <w:spacing w:after="200"/>
        <w:rPr>
          <w:lang w:val="en-GB" w:eastAsia="zh-CN"/>
        </w:rPr>
      </w:pPr>
      <w:r>
        <w:rPr>
          <w:lang w:val="en-GB" w:eastAsia="zh-CN"/>
        </w:rPr>
        <w:br w:type="page"/>
      </w:r>
    </w:p>
    <w:p w14:paraId="6CBD57AC" w14:textId="77777777" w:rsidR="00AF1501" w:rsidRPr="00D678F5" w:rsidRDefault="00DD5712" w:rsidP="00AF1501">
      <w:pPr>
        <w:pStyle w:val="Heading1"/>
        <w:rPr>
          <w:lang w:val="en-GB"/>
        </w:rPr>
      </w:pPr>
      <w:bookmarkStart w:id="99" w:name="_Toc489370071"/>
      <w:r>
        <w:rPr>
          <w:lang w:val="en-GB" w:eastAsia="zh-CN"/>
        </w:rPr>
        <w:lastRenderedPageBreak/>
        <w:t>General</w:t>
      </w:r>
      <w:bookmarkEnd w:id="48"/>
      <w:bookmarkEnd w:id="49"/>
      <w:bookmarkEnd w:id="50"/>
      <w:bookmarkEnd w:id="99"/>
    </w:p>
    <w:p w14:paraId="36D94417" w14:textId="77777777" w:rsidR="00AF1501" w:rsidRDefault="00DD5712" w:rsidP="00AF1501">
      <w:pPr>
        <w:pStyle w:val="100-Paragraph"/>
        <w:rPr>
          <w:lang w:val="en-GB"/>
        </w:rPr>
      </w:pPr>
      <w:r>
        <w:rPr>
          <w:lang w:val="en-GB"/>
        </w:rPr>
        <w:t>RTNA Spark running</w:t>
      </w:r>
      <w:r w:rsidRPr="00DD5712">
        <w:rPr>
          <w:lang w:val="en-GB"/>
        </w:rPr>
        <w:t xml:space="preserve"> configuration </w:t>
      </w:r>
      <w:r w:rsidR="007E2D32">
        <w:rPr>
          <w:lang w:val="en-GB"/>
        </w:rPr>
        <w:t xml:space="preserve">xml </w:t>
      </w:r>
      <w:r w:rsidRPr="00DD5712">
        <w:rPr>
          <w:lang w:val="en-GB"/>
        </w:rPr>
        <w:t>file is designed to ease the definition of spark running job dedicated for RTNA project.</w:t>
      </w:r>
    </w:p>
    <w:p w14:paraId="481601B1" w14:textId="77777777" w:rsidR="00DD5712" w:rsidRPr="00DD5712" w:rsidRDefault="00DD5712" w:rsidP="00AF1501">
      <w:pPr>
        <w:pStyle w:val="100-Paragraph"/>
        <w:rPr>
          <w:lang w:eastAsia="zh-CN"/>
        </w:rPr>
      </w:pPr>
      <w:r w:rsidRPr="00DD5712">
        <w:rPr>
          <w:lang w:eastAsia="zh-CN"/>
        </w:rPr>
        <w:t>A spark running chart contains three main parts:  Input(sources), Processing Chain(branches) and Output(sinks)</w:t>
      </w:r>
      <w:r>
        <w:rPr>
          <w:lang w:eastAsia="zh-CN"/>
        </w:rPr>
        <w:t>.</w:t>
      </w:r>
    </w:p>
    <w:p w14:paraId="0F4BCD41" w14:textId="77777777" w:rsidR="00AF1501" w:rsidRDefault="00DD5712" w:rsidP="00AF1501">
      <w:pPr>
        <w:jc w:val="center"/>
        <w:rPr>
          <w:lang w:val="en-GB"/>
        </w:rPr>
      </w:pPr>
      <w:r w:rsidRPr="00A85F73">
        <w:rPr>
          <w:rFonts w:ascii="Calibri" w:hAnsi="Calibri"/>
          <w:noProof/>
          <w:lang w:eastAsia="zh-CN"/>
        </w:rPr>
        <w:drawing>
          <wp:inline distT="0" distB="0" distL="0" distR="0" wp14:anchorId="6B596570" wp14:editId="5F957910">
            <wp:extent cx="4620634" cy="2270981"/>
            <wp:effectExtent l="0" t="0" r="8890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0634" cy="227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DE3F1" w14:textId="77777777" w:rsidR="00AF1501" w:rsidRDefault="00AF1501" w:rsidP="00AF1501">
      <w:pPr>
        <w:pStyle w:val="Caption"/>
        <w:rPr>
          <w:lang w:val="en-GB" w:eastAsia="zh-CN"/>
        </w:rPr>
      </w:pPr>
      <w:bookmarkStart w:id="100" w:name="_Toc451776245"/>
      <w:bookmarkStart w:id="101" w:name="_Toc489370086"/>
      <w:r w:rsidRPr="00D678F5">
        <w:rPr>
          <w:lang w:val="en-GB"/>
        </w:rPr>
        <w:t xml:space="preserve">Figure </w:t>
      </w:r>
      <w:r w:rsidRPr="00D678F5">
        <w:rPr>
          <w:lang w:val="en-GB"/>
        </w:rPr>
        <w:fldChar w:fldCharType="begin"/>
      </w:r>
      <w:r w:rsidRPr="00D678F5">
        <w:rPr>
          <w:lang w:val="en-GB"/>
        </w:rPr>
        <w:instrText xml:space="preserve"> SEQ Figure \* ARABIC </w:instrText>
      </w:r>
      <w:r w:rsidRPr="00D678F5">
        <w:rPr>
          <w:lang w:val="en-GB"/>
        </w:rPr>
        <w:fldChar w:fldCharType="separate"/>
      </w:r>
      <w:r w:rsidR="00405305">
        <w:rPr>
          <w:noProof/>
          <w:lang w:val="en-GB"/>
        </w:rPr>
        <w:t>1</w:t>
      </w:r>
      <w:r w:rsidRPr="00D678F5">
        <w:rPr>
          <w:lang w:val="en-GB"/>
        </w:rPr>
        <w:fldChar w:fldCharType="end"/>
      </w:r>
      <w:r>
        <w:rPr>
          <w:lang w:val="en-GB"/>
        </w:rPr>
        <w:t xml:space="preserve">: </w:t>
      </w:r>
      <w:bookmarkEnd w:id="100"/>
      <w:r w:rsidR="00DD5712">
        <w:rPr>
          <w:lang w:val="en-GB" w:eastAsia="zh-CN"/>
        </w:rPr>
        <w:t>RTNA Spark running chart</w:t>
      </w:r>
      <w:bookmarkEnd w:id="101"/>
    </w:p>
    <w:p w14:paraId="31EE90A2" w14:textId="77777777" w:rsidR="00DD5712" w:rsidRPr="00DD5712" w:rsidRDefault="00DD5712" w:rsidP="00DD5712">
      <w:pPr>
        <w:rPr>
          <w:lang w:val="en-GB" w:eastAsia="zh-CN"/>
        </w:rPr>
      </w:pPr>
      <w:r w:rsidRPr="00DD5712">
        <w:rPr>
          <w:lang w:val="en-GB" w:eastAsia="zh-CN"/>
        </w:rPr>
        <w:t>The main xml structure is as follows:</w:t>
      </w:r>
    </w:p>
    <w:p w14:paraId="282F68E6" w14:textId="77777777" w:rsidR="00DD5712" w:rsidRDefault="00DD5712" w:rsidP="00DD5712">
      <w:pPr>
        <w:rPr>
          <w:lang w:val="en-GB" w:eastAsia="zh-CN"/>
        </w:rPr>
      </w:pPr>
      <w:r w:rsidRPr="00DD5712">
        <w:rPr>
          <w:lang w:val="en-GB" w:eastAsia="zh-CN"/>
        </w:rPr>
        <w:t>&lt;sparkrunningchart</w:t>
      </w:r>
      <w:r w:rsidR="008F02A6">
        <w:rPr>
          <w:lang w:val="en-GB" w:eastAsia="zh-CN"/>
        </w:rPr>
        <w:t xml:space="preserve"> </w:t>
      </w:r>
      <w:r w:rsidR="008F02A6" w:rsidRPr="008F02A6">
        <w:rPr>
          <w:color w:val="BFBFBF" w:themeColor="background1" w:themeShade="BF"/>
          <w:lang w:val="en-GB" w:eastAsia="zh-CN"/>
        </w:rPr>
        <w:t>nativeRecord=”true”</w:t>
      </w:r>
      <w:r w:rsidR="008F02A6">
        <w:rPr>
          <w:color w:val="BFBFBF" w:themeColor="background1" w:themeShade="BF"/>
          <w:lang w:val="en-GB" w:eastAsia="zh-CN"/>
        </w:rPr>
        <w:t xml:space="preserve"> </w:t>
      </w:r>
      <w:r w:rsidR="008F02A6" w:rsidRPr="008F02A6">
        <w:rPr>
          <w:color w:val="BFBFBF" w:themeColor="background1" w:themeShade="BF"/>
          <w:lang w:val="en-GB" w:eastAsia="zh-CN"/>
        </w:rPr>
        <w:t>structuredStreaming</w:t>
      </w:r>
      <w:r w:rsidR="008F02A6">
        <w:rPr>
          <w:color w:val="BFBFBF" w:themeColor="background1" w:themeShade="BF"/>
          <w:lang w:val="en-GB" w:eastAsia="zh-CN"/>
        </w:rPr>
        <w:t>=”false”</w:t>
      </w:r>
      <w:r w:rsidRPr="00DD5712">
        <w:rPr>
          <w:lang w:val="en-GB" w:eastAsia="zh-CN"/>
        </w:rPr>
        <w:t>&gt;</w:t>
      </w:r>
    </w:p>
    <w:p w14:paraId="3DD8156C" w14:textId="77777777" w:rsidR="003D2E92" w:rsidRPr="00C63B6F" w:rsidRDefault="003D2E92" w:rsidP="00DD5712">
      <w:pPr>
        <w:rPr>
          <w:color w:val="BFBFBF" w:themeColor="background1" w:themeShade="BF"/>
          <w:sz w:val="16"/>
          <w:lang w:val="en-GB" w:eastAsia="zh-CN"/>
        </w:rPr>
      </w:pPr>
      <w:r w:rsidRPr="00C63B6F">
        <w:rPr>
          <w:rFonts w:hint="eastAsia"/>
          <w:color w:val="BFBFBF" w:themeColor="background1" w:themeShade="BF"/>
          <w:sz w:val="16"/>
          <w:lang w:val="en-GB" w:eastAsia="zh-CN"/>
        </w:rPr>
        <w:tab/>
      </w:r>
      <w:r w:rsidRPr="00C63B6F">
        <w:rPr>
          <w:color w:val="BFBFBF" w:themeColor="background1" w:themeShade="BF"/>
          <w:sz w:val="16"/>
          <w:lang w:val="en-GB" w:eastAsia="zh-CN"/>
        </w:rPr>
        <w:t>&lt;tuning&gt;</w:t>
      </w:r>
    </w:p>
    <w:p w14:paraId="25BAB038" w14:textId="77777777" w:rsidR="003D2E92" w:rsidRPr="00C63B6F" w:rsidRDefault="003D2E92" w:rsidP="00DD5712">
      <w:pPr>
        <w:rPr>
          <w:color w:val="BFBFBF" w:themeColor="background1" w:themeShade="BF"/>
          <w:sz w:val="16"/>
          <w:lang w:val="en-GB" w:eastAsia="zh-CN"/>
        </w:rPr>
      </w:pPr>
      <w:r w:rsidRPr="00C63B6F">
        <w:rPr>
          <w:rFonts w:hint="eastAsia"/>
          <w:color w:val="BFBFBF" w:themeColor="background1" w:themeShade="BF"/>
          <w:sz w:val="16"/>
          <w:lang w:val="en-GB" w:eastAsia="zh-CN"/>
        </w:rPr>
        <w:tab/>
      </w:r>
      <w:r w:rsidRPr="00C63B6F">
        <w:rPr>
          <w:rFonts w:hint="eastAsia"/>
          <w:color w:val="BFBFBF" w:themeColor="background1" w:themeShade="BF"/>
          <w:sz w:val="16"/>
          <w:lang w:val="en-GB" w:eastAsia="zh-CN"/>
        </w:rPr>
        <w:tab/>
        <w:t>&lt;</w:t>
      </w:r>
      <w:r w:rsidRPr="00C63B6F">
        <w:rPr>
          <w:color w:val="BFBFBF" w:themeColor="background1" w:themeShade="BF"/>
          <w:sz w:val="16"/>
          <w:lang w:val="en-GB" w:eastAsia="zh-CN"/>
        </w:rPr>
        <w:t>mapPartition</w:t>
      </w:r>
      <w:r w:rsidRPr="00C63B6F">
        <w:rPr>
          <w:rFonts w:hint="eastAsia"/>
          <w:color w:val="BFBFBF" w:themeColor="background1" w:themeShade="BF"/>
          <w:sz w:val="16"/>
          <w:lang w:val="en-GB" w:eastAsia="zh-CN"/>
        </w:rPr>
        <w:t>&gt;false&lt;/</w:t>
      </w:r>
      <w:r w:rsidRPr="00C63B6F">
        <w:rPr>
          <w:color w:val="BFBFBF" w:themeColor="background1" w:themeShade="BF"/>
          <w:sz w:val="16"/>
          <w:lang w:val="en-GB" w:eastAsia="zh-CN"/>
        </w:rPr>
        <w:t>mapPartition</w:t>
      </w:r>
      <w:r w:rsidRPr="00C63B6F">
        <w:rPr>
          <w:rFonts w:hint="eastAsia"/>
          <w:color w:val="BFBFBF" w:themeColor="background1" w:themeShade="BF"/>
          <w:sz w:val="16"/>
          <w:lang w:val="en-GB" w:eastAsia="zh-CN"/>
        </w:rPr>
        <w:t>&gt;</w:t>
      </w:r>
      <w:r w:rsidR="00703A7F" w:rsidRPr="00C63B6F">
        <w:rPr>
          <w:rFonts w:hint="eastAsia"/>
          <w:color w:val="BFBFBF" w:themeColor="background1" w:themeShade="BF"/>
          <w:sz w:val="16"/>
          <w:lang w:val="en-GB" w:eastAsia="zh-CN"/>
        </w:rPr>
        <w:t xml:space="preserve"> &lt;!</w:t>
      </w:r>
      <w:r w:rsidR="00703A7F" w:rsidRPr="00C63B6F">
        <w:rPr>
          <w:color w:val="BFBFBF" w:themeColor="background1" w:themeShade="BF"/>
          <w:sz w:val="16"/>
          <w:lang w:val="en-GB" w:eastAsia="zh-CN"/>
        </w:rPr>
        <w:t>—</w:t>
      </w:r>
      <w:r w:rsidR="00703A7F" w:rsidRPr="00C63B6F">
        <w:rPr>
          <w:rFonts w:hint="eastAsia"/>
          <w:color w:val="BFBFBF" w:themeColor="background1" w:themeShade="BF"/>
          <w:sz w:val="16"/>
          <w:lang w:val="en-GB" w:eastAsia="zh-CN"/>
        </w:rPr>
        <w:t>default no use partition mapping--&gt;</w:t>
      </w:r>
    </w:p>
    <w:p w14:paraId="060721F9" w14:textId="77777777" w:rsidR="003D2E92" w:rsidRDefault="003D2E92" w:rsidP="00DD5712">
      <w:pPr>
        <w:rPr>
          <w:color w:val="BFBFBF" w:themeColor="background1" w:themeShade="BF"/>
          <w:sz w:val="16"/>
          <w:lang w:val="en-GB" w:eastAsia="zh-CN"/>
        </w:rPr>
      </w:pPr>
      <w:r w:rsidRPr="00C63B6F">
        <w:rPr>
          <w:rFonts w:hint="eastAsia"/>
          <w:color w:val="BFBFBF" w:themeColor="background1" w:themeShade="BF"/>
          <w:sz w:val="16"/>
          <w:lang w:val="en-GB" w:eastAsia="zh-CN"/>
        </w:rPr>
        <w:tab/>
      </w:r>
      <w:r w:rsidRPr="00C63B6F">
        <w:rPr>
          <w:rFonts w:hint="eastAsia"/>
          <w:color w:val="BFBFBF" w:themeColor="background1" w:themeShade="BF"/>
          <w:sz w:val="16"/>
          <w:lang w:val="en-GB" w:eastAsia="zh-CN"/>
        </w:rPr>
        <w:tab/>
        <w:t>&lt;</w:t>
      </w:r>
      <w:r w:rsidRPr="00C63B6F">
        <w:rPr>
          <w:color w:val="BFBFBF" w:themeColor="background1" w:themeShade="BF"/>
          <w:sz w:val="16"/>
          <w:lang w:val="en-GB" w:eastAsia="zh-CN"/>
        </w:rPr>
        <w:t>partitionNum</w:t>
      </w:r>
      <w:r w:rsidRPr="00C63B6F">
        <w:rPr>
          <w:rFonts w:hint="eastAsia"/>
          <w:color w:val="BFBFBF" w:themeColor="background1" w:themeShade="BF"/>
          <w:sz w:val="16"/>
          <w:lang w:val="en-GB" w:eastAsia="zh-CN"/>
        </w:rPr>
        <w:t>&gt;0&lt;/</w:t>
      </w:r>
      <w:r w:rsidRPr="00C63B6F">
        <w:rPr>
          <w:color w:val="BFBFBF" w:themeColor="background1" w:themeShade="BF"/>
          <w:sz w:val="16"/>
          <w:lang w:val="en-GB" w:eastAsia="zh-CN"/>
        </w:rPr>
        <w:t>partitionNum</w:t>
      </w:r>
      <w:r w:rsidRPr="00C63B6F">
        <w:rPr>
          <w:rFonts w:hint="eastAsia"/>
          <w:color w:val="BFBFBF" w:themeColor="background1" w:themeShade="BF"/>
          <w:sz w:val="16"/>
          <w:lang w:val="en-GB" w:eastAsia="zh-CN"/>
        </w:rPr>
        <w:t>&gt;  &lt;!-- 0 means no partition change in shuffle--&gt;</w:t>
      </w:r>
    </w:p>
    <w:p w14:paraId="5AAF07D3" w14:textId="77777777" w:rsidR="002B0F48" w:rsidRPr="00C63B6F" w:rsidRDefault="002B0F48" w:rsidP="00DD5712">
      <w:pPr>
        <w:rPr>
          <w:color w:val="BFBFBF" w:themeColor="background1" w:themeShade="BF"/>
          <w:sz w:val="16"/>
          <w:lang w:val="en-GB" w:eastAsia="zh-CN"/>
        </w:rPr>
      </w:pPr>
      <w:r>
        <w:rPr>
          <w:color w:val="BFBFBF" w:themeColor="background1" w:themeShade="BF"/>
          <w:sz w:val="16"/>
          <w:lang w:val="en-GB" w:eastAsia="zh-CN"/>
        </w:rPr>
        <w:tab/>
      </w:r>
      <w:r>
        <w:rPr>
          <w:color w:val="BFBFBF" w:themeColor="background1" w:themeShade="BF"/>
          <w:sz w:val="16"/>
          <w:lang w:val="en-GB" w:eastAsia="zh-CN"/>
        </w:rPr>
        <w:tab/>
        <w:t>&lt;</w:t>
      </w:r>
      <w:r w:rsidRPr="002B0F48">
        <w:rPr>
          <w:color w:val="BFBFBF" w:themeColor="background1" w:themeShade="BF"/>
          <w:sz w:val="16"/>
          <w:lang w:val="en-GB" w:eastAsia="zh-CN"/>
        </w:rPr>
        <w:t>forcePartition</w:t>
      </w:r>
      <w:r>
        <w:rPr>
          <w:color w:val="BFBFBF" w:themeColor="background1" w:themeShade="BF"/>
          <w:sz w:val="16"/>
          <w:lang w:val="en-GB" w:eastAsia="zh-CN"/>
        </w:rPr>
        <w:t>&gt;false&lt;/</w:t>
      </w:r>
      <w:r w:rsidRPr="002B0F48">
        <w:rPr>
          <w:color w:val="BFBFBF" w:themeColor="background1" w:themeShade="BF"/>
          <w:sz w:val="16"/>
          <w:lang w:val="en-GB" w:eastAsia="zh-CN"/>
        </w:rPr>
        <w:t>forcePartition</w:t>
      </w:r>
      <w:r>
        <w:rPr>
          <w:color w:val="BFBFBF" w:themeColor="background1" w:themeShade="BF"/>
          <w:sz w:val="16"/>
          <w:lang w:val="en-GB" w:eastAsia="zh-CN"/>
        </w:rPr>
        <w:t xml:space="preserve">&gt;  </w:t>
      </w:r>
      <w:r w:rsidRPr="00C63B6F">
        <w:rPr>
          <w:rFonts w:hint="eastAsia"/>
          <w:color w:val="BFBFBF" w:themeColor="background1" w:themeShade="BF"/>
          <w:sz w:val="16"/>
          <w:lang w:val="en-GB" w:eastAsia="zh-CN"/>
        </w:rPr>
        <w:t>&lt;!</w:t>
      </w:r>
      <w:r>
        <w:rPr>
          <w:color w:val="BFBFBF" w:themeColor="background1" w:themeShade="BF"/>
          <w:sz w:val="16"/>
          <w:lang w:val="en-GB" w:eastAsia="zh-CN"/>
        </w:rPr>
        <w:t>--for all processo</w:t>
      </w:r>
      <w:r w:rsidR="00D13250">
        <w:rPr>
          <w:color w:val="BFBFBF" w:themeColor="background1" w:themeShade="BF"/>
          <w:sz w:val="16"/>
          <w:lang w:val="en-GB" w:eastAsia="zh-CN"/>
        </w:rPr>
        <w:t>r can invoke repartition</w:t>
      </w:r>
      <w:r w:rsidRPr="00C63B6F">
        <w:rPr>
          <w:rFonts w:hint="eastAsia"/>
          <w:color w:val="BFBFBF" w:themeColor="background1" w:themeShade="BF"/>
          <w:sz w:val="16"/>
          <w:lang w:val="en-GB" w:eastAsia="zh-CN"/>
        </w:rPr>
        <w:t>--&gt;</w:t>
      </w:r>
    </w:p>
    <w:p w14:paraId="07CC169A" w14:textId="77777777" w:rsidR="00703A7F" w:rsidRDefault="00703A7F" w:rsidP="00DD5712">
      <w:pPr>
        <w:rPr>
          <w:color w:val="BFBFBF" w:themeColor="background1" w:themeShade="BF"/>
          <w:sz w:val="16"/>
          <w:lang w:val="en-GB" w:eastAsia="zh-CN"/>
        </w:rPr>
      </w:pPr>
      <w:r w:rsidRPr="00C63B6F">
        <w:rPr>
          <w:rFonts w:hint="eastAsia"/>
          <w:color w:val="BFBFBF" w:themeColor="background1" w:themeShade="BF"/>
          <w:sz w:val="16"/>
          <w:lang w:val="en-GB" w:eastAsia="zh-CN"/>
        </w:rPr>
        <w:tab/>
      </w:r>
      <w:r w:rsidRPr="00C63B6F">
        <w:rPr>
          <w:rFonts w:hint="eastAsia"/>
          <w:color w:val="BFBFBF" w:themeColor="background1" w:themeShade="BF"/>
          <w:sz w:val="16"/>
          <w:lang w:val="en-GB" w:eastAsia="zh-CN"/>
        </w:rPr>
        <w:tab/>
        <w:t>&lt;</w:t>
      </w:r>
      <w:r w:rsidRPr="00C63B6F">
        <w:rPr>
          <w:color w:val="BFBFBF" w:themeColor="background1" w:themeShade="BF"/>
          <w:sz w:val="16"/>
          <w:lang w:val="en-GB" w:eastAsia="zh-CN"/>
        </w:rPr>
        <w:t>storageLevel</w:t>
      </w:r>
      <w:r w:rsidRPr="00C63B6F">
        <w:rPr>
          <w:rFonts w:hint="eastAsia"/>
          <w:color w:val="BFBFBF" w:themeColor="background1" w:themeShade="BF"/>
          <w:sz w:val="16"/>
          <w:lang w:val="en-GB" w:eastAsia="zh-CN"/>
        </w:rPr>
        <w:t>&gt;</w:t>
      </w:r>
      <w:r w:rsidRPr="00C63B6F">
        <w:rPr>
          <w:color w:val="BFBFBF" w:themeColor="background1" w:themeShade="BF"/>
          <w:sz w:val="16"/>
          <w:lang w:val="en-GB" w:eastAsia="zh-CN"/>
        </w:rPr>
        <w:t>MEMORY_ONLY_SER</w:t>
      </w:r>
      <w:r w:rsidRPr="00C63B6F">
        <w:rPr>
          <w:rFonts w:hint="eastAsia"/>
          <w:color w:val="BFBFBF" w:themeColor="background1" w:themeShade="BF"/>
          <w:sz w:val="16"/>
          <w:lang w:val="en-GB" w:eastAsia="zh-CN"/>
        </w:rPr>
        <w:t>&lt;</w:t>
      </w:r>
      <w:r w:rsidR="008F02A6">
        <w:rPr>
          <w:color w:val="BFBFBF" w:themeColor="background1" w:themeShade="BF"/>
          <w:sz w:val="16"/>
          <w:lang w:val="en-GB" w:eastAsia="zh-CN"/>
        </w:rPr>
        <w:t>/</w:t>
      </w:r>
      <w:r w:rsidRPr="00C63B6F">
        <w:rPr>
          <w:color w:val="BFBFBF" w:themeColor="background1" w:themeShade="BF"/>
          <w:sz w:val="16"/>
          <w:lang w:val="en-GB" w:eastAsia="zh-CN"/>
        </w:rPr>
        <w:t>storageLevel</w:t>
      </w:r>
      <w:r w:rsidRPr="00C63B6F">
        <w:rPr>
          <w:rFonts w:hint="eastAsia"/>
          <w:color w:val="BFBFBF" w:themeColor="background1" w:themeShade="BF"/>
          <w:sz w:val="16"/>
          <w:lang w:val="en-GB" w:eastAsia="zh-CN"/>
        </w:rPr>
        <w:t>&gt; &lt;!--for split</w:t>
      </w:r>
      <w:r w:rsidR="008F02A6">
        <w:rPr>
          <w:color w:val="BFBFBF" w:themeColor="background1" w:themeShade="BF"/>
          <w:sz w:val="16"/>
          <w:lang w:val="en-GB" w:eastAsia="zh-CN"/>
        </w:rPr>
        <w:t>/correlate</w:t>
      </w:r>
      <w:r w:rsidRPr="00C63B6F">
        <w:rPr>
          <w:rFonts w:hint="eastAsia"/>
          <w:color w:val="BFBFBF" w:themeColor="background1" w:themeShade="BF"/>
          <w:sz w:val="16"/>
          <w:lang w:val="en-GB" w:eastAsia="zh-CN"/>
        </w:rPr>
        <w:t>--&gt;</w:t>
      </w:r>
    </w:p>
    <w:p w14:paraId="3B8BC978" w14:textId="77777777" w:rsidR="008F02A6" w:rsidRPr="00C63B6F" w:rsidRDefault="008F02A6" w:rsidP="00DD5712">
      <w:pPr>
        <w:rPr>
          <w:color w:val="BFBFBF" w:themeColor="background1" w:themeShade="BF"/>
          <w:sz w:val="16"/>
          <w:lang w:val="en-GB" w:eastAsia="zh-CN"/>
        </w:rPr>
      </w:pPr>
      <w:r w:rsidRPr="00C63B6F">
        <w:rPr>
          <w:rFonts w:hint="eastAsia"/>
          <w:color w:val="BFBFBF" w:themeColor="background1" w:themeShade="BF"/>
          <w:sz w:val="16"/>
          <w:lang w:val="en-GB" w:eastAsia="zh-CN"/>
        </w:rPr>
        <w:tab/>
      </w:r>
      <w:r w:rsidRPr="00C63B6F">
        <w:rPr>
          <w:rFonts w:hint="eastAsia"/>
          <w:color w:val="BFBFBF" w:themeColor="background1" w:themeShade="BF"/>
          <w:sz w:val="16"/>
          <w:lang w:val="en-GB" w:eastAsia="zh-CN"/>
        </w:rPr>
        <w:tab/>
        <w:t>&lt;</w:t>
      </w:r>
      <w:r w:rsidRPr="008F02A6">
        <w:rPr>
          <w:color w:val="BFBFBF" w:themeColor="background1" w:themeShade="BF"/>
          <w:sz w:val="16"/>
          <w:lang w:val="en-GB" w:eastAsia="zh-CN"/>
        </w:rPr>
        <w:t>asyncAction</w:t>
      </w:r>
      <w:r w:rsidRPr="00C63B6F">
        <w:rPr>
          <w:rFonts w:hint="eastAsia"/>
          <w:color w:val="BFBFBF" w:themeColor="background1" w:themeShade="BF"/>
          <w:sz w:val="16"/>
          <w:lang w:val="en-GB" w:eastAsia="zh-CN"/>
        </w:rPr>
        <w:t>&gt;</w:t>
      </w:r>
      <w:r>
        <w:rPr>
          <w:color w:val="BFBFBF" w:themeColor="background1" w:themeShade="BF"/>
          <w:sz w:val="16"/>
          <w:lang w:val="en-GB" w:eastAsia="zh-CN"/>
        </w:rPr>
        <w:t>false</w:t>
      </w:r>
      <w:r w:rsidRPr="00C63B6F">
        <w:rPr>
          <w:rFonts w:hint="eastAsia"/>
          <w:color w:val="BFBFBF" w:themeColor="background1" w:themeShade="BF"/>
          <w:sz w:val="16"/>
          <w:lang w:val="en-GB" w:eastAsia="zh-CN"/>
        </w:rPr>
        <w:t>&lt;</w:t>
      </w:r>
      <w:r>
        <w:rPr>
          <w:color w:val="BFBFBF" w:themeColor="background1" w:themeShade="BF"/>
          <w:sz w:val="16"/>
          <w:lang w:val="en-GB" w:eastAsia="zh-CN"/>
        </w:rPr>
        <w:t>/</w:t>
      </w:r>
      <w:r w:rsidRPr="008F02A6">
        <w:rPr>
          <w:color w:val="BFBFBF" w:themeColor="background1" w:themeShade="BF"/>
          <w:sz w:val="16"/>
          <w:lang w:val="en-GB" w:eastAsia="zh-CN"/>
        </w:rPr>
        <w:t>asyncAction</w:t>
      </w:r>
      <w:r w:rsidRPr="00C63B6F">
        <w:rPr>
          <w:rFonts w:hint="eastAsia"/>
          <w:color w:val="BFBFBF" w:themeColor="background1" w:themeShade="BF"/>
          <w:sz w:val="16"/>
          <w:lang w:val="en-GB" w:eastAsia="zh-CN"/>
        </w:rPr>
        <w:t xml:space="preserve">&gt; &lt;!--for </w:t>
      </w:r>
      <w:r>
        <w:rPr>
          <w:color w:val="BFBFBF" w:themeColor="background1" w:themeShade="BF"/>
          <w:sz w:val="16"/>
          <w:lang w:val="en-GB" w:eastAsia="zh-CN"/>
        </w:rPr>
        <w:t>sink</w:t>
      </w:r>
      <w:r w:rsidRPr="00C63B6F">
        <w:rPr>
          <w:rFonts w:hint="eastAsia"/>
          <w:color w:val="BFBFBF" w:themeColor="background1" w:themeShade="BF"/>
          <w:sz w:val="16"/>
          <w:lang w:val="en-GB" w:eastAsia="zh-CN"/>
        </w:rPr>
        <w:t>--&gt;</w:t>
      </w:r>
    </w:p>
    <w:p w14:paraId="7CBCCAEB" w14:textId="77777777" w:rsidR="003D2E92" w:rsidRPr="00C63B6F" w:rsidRDefault="003D2E92" w:rsidP="003D2E92">
      <w:pPr>
        <w:ind w:firstLine="720"/>
        <w:rPr>
          <w:color w:val="BFBFBF" w:themeColor="background1" w:themeShade="BF"/>
          <w:sz w:val="16"/>
          <w:lang w:val="en-GB" w:eastAsia="zh-CN"/>
        </w:rPr>
      </w:pPr>
      <w:r w:rsidRPr="00C63B6F">
        <w:rPr>
          <w:rFonts w:hint="eastAsia"/>
          <w:color w:val="BFBFBF" w:themeColor="background1" w:themeShade="BF"/>
          <w:sz w:val="16"/>
          <w:lang w:val="en-GB" w:eastAsia="zh-CN"/>
        </w:rPr>
        <w:t>&lt;/tuning&gt;</w:t>
      </w:r>
    </w:p>
    <w:p w14:paraId="71C1A0C4" w14:textId="77777777" w:rsidR="00DD5712" w:rsidRPr="00C63B6F" w:rsidRDefault="00DD5712" w:rsidP="00DD5712">
      <w:pPr>
        <w:ind w:firstLine="720"/>
        <w:rPr>
          <w:color w:val="BFBFBF" w:themeColor="background1" w:themeShade="BF"/>
          <w:sz w:val="16"/>
          <w:lang w:val="en-GB" w:eastAsia="zh-CN"/>
        </w:rPr>
      </w:pPr>
      <w:r w:rsidRPr="00C63B6F">
        <w:rPr>
          <w:color w:val="BFBFBF" w:themeColor="background1" w:themeShade="BF"/>
          <w:sz w:val="16"/>
          <w:lang w:val="en-GB" w:eastAsia="zh-CN"/>
        </w:rPr>
        <w:t>&lt;sourceBuilderClass&gt;</w:t>
      </w:r>
      <w:r w:rsidR="00C63B6F" w:rsidRPr="00C63B6F">
        <w:rPr>
          <w:color w:val="BFBFBF" w:themeColor="background1" w:themeShade="BF"/>
          <w:sz w:val="16"/>
          <w:lang w:val="en-GB" w:eastAsia="zh-CN"/>
        </w:rPr>
        <w:t>com.nokia.rtna.framework.job.builder</w:t>
      </w:r>
      <w:r w:rsidR="00C63B6F" w:rsidRPr="00C63B6F">
        <w:rPr>
          <w:rFonts w:hint="eastAsia"/>
          <w:color w:val="BFBFBF" w:themeColor="background1" w:themeShade="BF"/>
          <w:sz w:val="16"/>
          <w:lang w:val="en-GB" w:eastAsia="zh-CN"/>
        </w:rPr>
        <w:t>.</w:t>
      </w:r>
      <w:r w:rsidR="00C63B6F" w:rsidRPr="00C63B6F">
        <w:rPr>
          <w:color w:val="BFBFBF" w:themeColor="background1" w:themeShade="BF"/>
          <w:sz w:val="16"/>
          <w:lang w:val="en-GB" w:eastAsia="zh-CN"/>
        </w:rPr>
        <w:t xml:space="preserve">DefaultRtnaSourceBuilder </w:t>
      </w:r>
      <w:r w:rsidRPr="00C63B6F">
        <w:rPr>
          <w:color w:val="BFBFBF" w:themeColor="background1" w:themeShade="BF"/>
          <w:sz w:val="16"/>
          <w:lang w:val="en-GB" w:eastAsia="zh-CN"/>
        </w:rPr>
        <w:t>&lt;/sourceBuilderClass&gt;</w:t>
      </w:r>
    </w:p>
    <w:p w14:paraId="2C4161BC" w14:textId="77777777" w:rsidR="00C63B6F" w:rsidRPr="00C63B6F" w:rsidRDefault="00C63B6F" w:rsidP="00DD5712">
      <w:pPr>
        <w:ind w:firstLine="720"/>
        <w:rPr>
          <w:color w:val="BFBFBF" w:themeColor="background1" w:themeShade="BF"/>
          <w:sz w:val="16"/>
          <w:lang w:val="en-GB" w:eastAsia="zh-CN"/>
        </w:rPr>
      </w:pPr>
      <w:r w:rsidRPr="00C63B6F">
        <w:rPr>
          <w:rFonts w:hint="eastAsia"/>
          <w:color w:val="BFBFBF" w:themeColor="background1" w:themeShade="BF"/>
          <w:sz w:val="16"/>
          <w:lang w:val="en-GB" w:eastAsia="zh-CN"/>
        </w:rPr>
        <w:t>&lt;</w:t>
      </w:r>
      <w:r w:rsidRPr="00C63B6F">
        <w:rPr>
          <w:color w:val="BFBFBF" w:themeColor="background1" w:themeShade="BF"/>
          <w:sz w:val="16"/>
          <w:lang w:val="en-GB" w:eastAsia="zh-CN"/>
        </w:rPr>
        <w:t>processorBuilderClass</w:t>
      </w:r>
      <w:r w:rsidRPr="00C63B6F">
        <w:rPr>
          <w:rFonts w:hint="eastAsia"/>
          <w:color w:val="BFBFBF" w:themeColor="background1" w:themeShade="BF"/>
          <w:sz w:val="16"/>
          <w:lang w:val="en-GB" w:eastAsia="zh-CN"/>
        </w:rPr>
        <w:t>&gt;</w:t>
      </w:r>
      <w:r w:rsidRPr="00C63B6F">
        <w:rPr>
          <w:color w:val="BFBFBF" w:themeColor="background1" w:themeShade="BF"/>
          <w:sz w:val="16"/>
          <w:lang w:val="en-GB" w:eastAsia="zh-CN"/>
        </w:rPr>
        <w:t>com.nokia.rtna.framework.job.builder</w:t>
      </w:r>
      <w:r w:rsidRPr="00C63B6F">
        <w:rPr>
          <w:rFonts w:hint="eastAsia"/>
          <w:color w:val="BFBFBF" w:themeColor="background1" w:themeShade="BF"/>
          <w:sz w:val="16"/>
          <w:lang w:val="en-GB" w:eastAsia="zh-CN"/>
        </w:rPr>
        <w:t>.</w:t>
      </w:r>
      <w:r w:rsidRPr="00C63B6F">
        <w:rPr>
          <w:color w:val="BFBFBF" w:themeColor="background1" w:themeShade="BF"/>
          <w:sz w:val="16"/>
          <w:lang w:val="en-GB" w:eastAsia="zh-CN"/>
        </w:rPr>
        <w:t>DefaultRtnaProcessorBuilder</w:t>
      </w:r>
      <w:r w:rsidRPr="00C63B6F">
        <w:rPr>
          <w:rFonts w:hint="eastAsia"/>
          <w:color w:val="BFBFBF" w:themeColor="background1" w:themeShade="BF"/>
          <w:sz w:val="16"/>
          <w:lang w:val="en-GB" w:eastAsia="zh-CN"/>
        </w:rPr>
        <w:t>&lt;/</w:t>
      </w:r>
      <w:r w:rsidRPr="00C63B6F">
        <w:rPr>
          <w:color w:val="BFBFBF" w:themeColor="background1" w:themeShade="BF"/>
          <w:sz w:val="16"/>
          <w:lang w:val="en-GB" w:eastAsia="zh-CN"/>
        </w:rPr>
        <w:t>processorBuilderClass</w:t>
      </w:r>
      <w:r w:rsidRPr="00C63B6F">
        <w:rPr>
          <w:rFonts w:hint="eastAsia"/>
          <w:color w:val="BFBFBF" w:themeColor="background1" w:themeShade="BF"/>
          <w:sz w:val="16"/>
          <w:lang w:val="en-GB" w:eastAsia="zh-CN"/>
        </w:rPr>
        <w:t>&gt;</w:t>
      </w:r>
    </w:p>
    <w:p w14:paraId="634F3DBD" w14:textId="77777777" w:rsidR="00DD5712" w:rsidRPr="00C63B6F" w:rsidRDefault="00DD5712" w:rsidP="00DD5712">
      <w:pPr>
        <w:ind w:firstLine="720"/>
        <w:rPr>
          <w:color w:val="BFBFBF" w:themeColor="background1" w:themeShade="BF"/>
          <w:sz w:val="16"/>
          <w:lang w:val="en-GB" w:eastAsia="zh-CN"/>
        </w:rPr>
      </w:pPr>
      <w:r w:rsidRPr="00C63B6F">
        <w:rPr>
          <w:color w:val="BFBFBF" w:themeColor="background1" w:themeShade="BF"/>
          <w:sz w:val="16"/>
          <w:lang w:val="en-GB" w:eastAsia="zh-CN"/>
        </w:rPr>
        <w:t>&lt;sinkBuilderClass&gt;</w:t>
      </w:r>
      <w:r w:rsidR="00C63B6F" w:rsidRPr="00C63B6F">
        <w:rPr>
          <w:color w:val="BFBFBF" w:themeColor="background1" w:themeShade="BF"/>
          <w:sz w:val="16"/>
          <w:lang w:val="en-GB" w:eastAsia="zh-CN"/>
        </w:rPr>
        <w:t>com.nokia.rtna.framework.job.builder</w:t>
      </w:r>
      <w:r w:rsidR="00C63B6F" w:rsidRPr="00C63B6F">
        <w:rPr>
          <w:rFonts w:hint="eastAsia"/>
          <w:color w:val="BFBFBF" w:themeColor="background1" w:themeShade="BF"/>
          <w:sz w:val="16"/>
          <w:lang w:val="en-GB" w:eastAsia="zh-CN"/>
        </w:rPr>
        <w:t>.</w:t>
      </w:r>
      <w:r w:rsidR="00C63B6F" w:rsidRPr="00C63B6F">
        <w:rPr>
          <w:color w:val="BFBFBF" w:themeColor="background1" w:themeShade="BF"/>
          <w:sz w:val="16"/>
          <w:lang w:val="en-GB" w:eastAsia="zh-CN"/>
        </w:rPr>
        <w:t>DefaultRtnaSinkBuilder</w:t>
      </w:r>
      <w:r w:rsidRPr="00C63B6F">
        <w:rPr>
          <w:color w:val="BFBFBF" w:themeColor="background1" w:themeShade="BF"/>
          <w:sz w:val="16"/>
          <w:lang w:val="en-GB" w:eastAsia="zh-CN"/>
        </w:rPr>
        <w:t>&lt;/sinkB</w:t>
      </w:r>
      <w:r w:rsidR="00C63B6F" w:rsidRPr="00C63B6F">
        <w:rPr>
          <w:rFonts w:hint="eastAsia"/>
          <w:color w:val="BFBFBF" w:themeColor="background1" w:themeShade="BF"/>
          <w:sz w:val="16"/>
          <w:lang w:val="en-GB" w:eastAsia="zh-CN"/>
        </w:rPr>
        <w:t>u</w:t>
      </w:r>
      <w:r w:rsidRPr="00C63B6F">
        <w:rPr>
          <w:color w:val="BFBFBF" w:themeColor="background1" w:themeShade="BF"/>
          <w:sz w:val="16"/>
          <w:lang w:val="en-GB" w:eastAsia="zh-CN"/>
        </w:rPr>
        <w:t>ilderClass&gt;</w:t>
      </w:r>
    </w:p>
    <w:p w14:paraId="720070B2" w14:textId="77777777" w:rsidR="00DD5712" w:rsidRPr="00C63B6F" w:rsidRDefault="00DD5712" w:rsidP="00DD5712">
      <w:pPr>
        <w:ind w:firstLine="720"/>
        <w:rPr>
          <w:b/>
          <w:sz w:val="16"/>
          <w:lang w:val="en-GB" w:eastAsia="zh-CN"/>
        </w:rPr>
      </w:pPr>
      <w:r w:rsidRPr="00C63B6F">
        <w:rPr>
          <w:b/>
          <w:sz w:val="16"/>
          <w:lang w:val="en-GB" w:eastAsia="zh-CN"/>
        </w:rPr>
        <w:t>&lt;sources&gt;</w:t>
      </w:r>
      <w:r w:rsidR="00C63B6F">
        <w:rPr>
          <w:b/>
          <w:sz w:val="16"/>
          <w:lang w:val="en-GB" w:eastAsia="zh-CN"/>
        </w:rPr>
        <w:t>…</w:t>
      </w:r>
      <w:r w:rsidRPr="00C63B6F">
        <w:rPr>
          <w:b/>
          <w:sz w:val="16"/>
          <w:lang w:val="en-GB" w:eastAsia="zh-CN"/>
        </w:rPr>
        <w:t>&lt;/sources&gt;</w:t>
      </w:r>
    </w:p>
    <w:p w14:paraId="15F0523B" w14:textId="77777777" w:rsidR="00DD5712" w:rsidRPr="00C63B6F" w:rsidRDefault="00DD5712" w:rsidP="00DD5712">
      <w:pPr>
        <w:ind w:firstLine="720"/>
        <w:rPr>
          <w:b/>
          <w:sz w:val="16"/>
          <w:lang w:val="en-GB" w:eastAsia="zh-CN"/>
        </w:rPr>
      </w:pPr>
      <w:r w:rsidRPr="00C63B6F">
        <w:rPr>
          <w:b/>
          <w:sz w:val="16"/>
          <w:lang w:val="en-GB" w:eastAsia="zh-CN"/>
        </w:rPr>
        <w:t>&lt;branches&gt;</w:t>
      </w:r>
      <w:r w:rsidR="00C63B6F">
        <w:rPr>
          <w:b/>
          <w:sz w:val="16"/>
          <w:lang w:val="en-GB" w:eastAsia="zh-CN"/>
        </w:rPr>
        <w:t>…</w:t>
      </w:r>
      <w:r w:rsidRPr="00C63B6F">
        <w:rPr>
          <w:b/>
          <w:sz w:val="16"/>
          <w:lang w:val="en-GB" w:eastAsia="zh-CN"/>
        </w:rPr>
        <w:t>&lt;/branches&gt;</w:t>
      </w:r>
    </w:p>
    <w:p w14:paraId="3F8F54C3" w14:textId="77777777" w:rsidR="00DD5712" w:rsidRPr="00C63B6F" w:rsidRDefault="00DD5712" w:rsidP="00DD5712">
      <w:pPr>
        <w:ind w:firstLine="720"/>
        <w:rPr>
          <w:sz w:val="16"/>
          <w:lang w:val="en-GB" w:eastAsia="zh-CN"/>
        </w:rPr>
      </w:pPr>
      <w:r w:rsidRPr="00C63B6F">
        <w:rPr>
          <w:b/>
          <w:sz w:val="16"/>
          <w:lang w:val="en-GB" w:eastAsia="zh-CN"/>
        </w:rPr>
        <w:t>&lt;sinks&gt;</w:t>
      </w:r>
      <w:r w:rsidR="00C63B6F">
        <w:rPr>
          <w:b/>
          <w:sz w:val="16"/>
          <w:lang w:val="en-GB" w:eastAsia="zh-CN"/>
        </w:rPr>
        <w:t>…</w:t>
      </w:r>
      <w:r w:rsidRPr="00C63B6F">
        <w:rPr>
          <w:b/>
          <w:sz w:val="16"/>
          <w:lang w:val="en-GB" w:eastAsia="zh-CN"/>
        </w:rPr>
        <w:t>&lt;/sinks&gt;</w:t>
      </w:r>
    </w:p>
    <w:p w14:paraId="78B38092" w14:textId="77777777" w:rsidR="00DD5712" w:rsidRDefault="00DD5712" w:rsidP="00DD5712">
      <w:pPr>
        <w:rPr>
          <w:lang w:val="en-GB" w:eastAsia="zh-CN"/>
        </w:rPr>
      </w:pPr>
      <w:r w:rsidRPr="00DD5712">
        <w:rPr>
          <w:lang w:val="en-GB" w:eastAsia="zh-CN"/>
        </w:rPr>
        <w:lastRenderedPageBreak/>
        <w:t>&lt;/sparkrunningchart&gt;</w:t>
      </w:r>
    </w:p>
    <w:p w14:paraId="19586909" w14:textId="77777777" w:rsidR="003D2E92" w:rsidRDefault="003D2E92" w:rsidP="00DD5712">
      <w:pPr>
        <w:rPr>
          <w:lang w:val="en-GB" w:eastAsia="zh-CN"/>
        </w:rPr>
      </w:pPr>
    </w:p>
    <w:p w14:paraId="6FC24BD1" w14:textId="77777777" w:rsidR="00E17CA8" w:rsidRDefault="00E17CA8" w:rsidP="003D2E92">
      <w:pPr>
        <w:pStyle w:val="034-BoldBulletList1"/>
        <w:rPr>
          <w:lang w:val="en-GB" w:eastAsia="zh-CN"/>
        </w:rPr>
      </w:pPr>
      <w:r>
        <w:rPr>
          <w:lang w:val="en-GB"/>
        </w:rPr>
        <w:t xml:space="preserve">Please note for all xml configuration part in this document, the </w:t>
      </w:r>
      <w:r w:rsidRPr="001407DA">
        <w:rPr>
          <w:rFonts w:asciiTheme="minorHAnsi" w:hAnsiTheme="minorHAnsi" w:cstheme="minorBidi"/>
          <w:b w:val="0"/>
          <w:color w:val="BFBFBF" w:themeColor="background1" w:themeShade="BF"/>
          <w:szCs w:val="22"/>
          <w:lang w:val="en-GB" w:eastAsia="zh-CN"/>
        </w:rPr>
        <w:t>grey colour</w:t>
      </w:r>
      <w:r>
        <w:rPr>
          <w:lang w:val="en-GB"/>
        </w:rPr>
        <w:t xml:space="preserve"> </w:t>
      </w:r>
      <w:r w:rsidRPr="001A76A3">
        <w:rPr>
          <w:lang w:val="en-GB"/>
        </w:rPr>
        <w:t>means the</w:t>
      </w:r>
      <w:r>
        <w:rPr>
          <w:lang w:val="en-GB"/>
        </w:rPr>
        <w:t xml:space="preserve"> corresponding</w:t>
      </w:r>
      <w:r w:rsidRPr="001A76A3">
        <w:rPr>
          <w:lang w:val="en-GB"/>
        </w:rPr>
        <w:t xml:space="preserve"> tags are optional</w:t>
      </w:r>
      <w:r>
        <w:rPr>
          <w:lang w:val="en-GB"/>
        </w:rPr>
        <w:t>.</w:t>
      </w:r>
      <w:r w:rsidR="001407DA">
        <w:rPr>
          <w:rFonts w:hint="eastAsia"/>
          <w:lang w:val="en-GB" w:eastAsia="zh-CN"/>
        </w:rPr>
        <w:t xml:space="preserve"> The default value is provided</w:t>
      </w:r>
      <w:r w:rsidR="001407DA" w:rsidRPr="001407DA">
        <w:rPr>
          <w:rFonts w:hint="eastAsia"/>
          <w:sz w:val="22"/>
          <w:lang w:val="en-GB" w:eastAsia="zh-CN"/>
        </w:rPr>
        <w:t xml:space="preserve"> </w:t>
      </w:r>
      <w:r w:rsidR="001407DA">
        <w:rPr>
          <w:rFonts w:hint="eastAsia"/>
          <w:lang w:val="en-GB" w:eastAsia="zh-CN"/>
        </w:rPr>
        <w:t>in optional tag.</w:t>
      </w:r>
    </w:p>
    <w:p w14:paraId="0BE3910F" w14:textId="77777777" w:rsidR="00E17CA8" w:rsidRPr="00E17CA8" w:rsidRDefault="001A76A3" w:rsidP="00E17CA8">
      <w:pPr>
        <w:pStyle w:val="Heading1"/>
        <w:rPr>
          <w:lang w:val="en-GB" w:eastAsia="zh-CN"/>
        </w:rPr>
      </w:pPr>
      <w:bookmarkStart w:id="102" w:name="_Toc489370072"/>
      <w:bookmarkEnd w:id="51"/>
      <w:r>
        <w:rPr>
          <w:lang w:val="en-GB" w:eastAsia="zh-CN"/>
        </w:rPr>
        <w:t>Source</w:t>
      </w:r>
      <w:bookmarkEnd w:id="102"/>
    </w:p>
    <w:p w14:paraId="344090F1" w14:textId="77777777" w:rsidR="001A76A3" w:rsidRPr="00BE37BE" w:rsidRDefault="00247684" w:rsidP="001A76A3">
      <w:pPr>
        <w:rPr>
          <w:rFonts w:ascii="Nokia Pure Text Light" w:hAnsi="Nokia Pure Text Light" w:cs="Times New Roman"/>
          <w:sz w:val="20"/>
          <w:szCs w:val="24"/>
          <w:lang w:val="en-GB"/>
        </w:rPr>
      </w:pPr>
      <w:bookmarkStart w:id="103" w:name="OLE_LINK1"/>
      <w:bookmarkStart w:id="104" w:name="OLE_LINK2"/>
      <w:r w:rsidRPr="00BE37BE">
        <w:rPr>
          <w:rFonts w:ascii="Nokia Pure Text Light" w:hAnsi="Nokia Pure Text Light" w:cs="Times New Roman"/>
          <w:noProof/>
          <w:sz w:val="20"/>
          <w:szCs w:val="24"/>
          <w:lang w:eastAsia="zh-CN"/>
        </w:rPr>
        <w:drawing>
          <wp:anchor distT="0" distB="0" distL="114300" distR="114300" simplePos="0" relativeHeight="251656192" behindDoc="1" locked="0" layoutInCell="1" allowOverlap="1" wp14:anchorId="045252ED" wp14:editId="65440817">
            <wp:simplePos x="0" y="0"/>
            <wp:positionH relativeFrom="column">
              <wp:posOffset>2540</wp:posOffset>
            </wp:positionH>
            <wp:positionV relativeFrom="paragraph">
              <wp:posOffset>-1905</wp:posOffset>
            </wp:positionV>
            <wp:extent cx="907200" cy="856800"/>
            <wp:effectExtent l="0" t="0" r="7620" b="635"/>
            <wp:wrapTight wrapText="bothSides">
              <wp:wrapPolygon edited="0">
                <wp:start x="0" y="0"/>
                <wp:lineTo x="0" y="21136"/>
                <wp:lineTo x="21328" y="21136"/>
                <wp:lineTo x="2132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200" cy="85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76A3" w:rsidRPr="00BE37BE">
        <w:rPr>
          <w:rFonts w:ascii="Nokia Pure Text Light" w:hAnsi="Nokia Pure Text Light" w:cs="Times New Roman"/>
          <w:sz w:val="20"/>
          <w:szCs w:val="24"/>
          <w:lang w:val="en-GB"/>
        </w:rPr>
        <w:t>Source defines where the data comes from. Multiple sources can be defined and each source must provide an outlet for</w:t>
      </w:r>
      <w:r w:rsidR="00BE39EA" w:rsidRPr="00BE37BE">
        <w:rPr>
          <w:rFonts w:ascii="Nokia Pure Text Light" w:hAnsi="Nokia Pure Text Light" w:cs="Times New Roman"/>
          <w:sz w:val="20"/>
          <w:szCs w:val="24"/>
          <w:lang w:val="en-GB"/>
        </w:rPr>
        <w:t xml:space="preserve"> a</w:t>
      </w:r>
      <w:r w:rsidR="001A76A3" w:rsidRPr="00BE37BE">
        <w:rPr>
          <w:rFonts w:ascii="Nokia Pure Text Light" w:hAnsi="Nokia Pure Text Light" w:cs="Times New Roman"/>
          <w:sz w:val="20"/>
          <w:szCs w:val="24"/>
          <w:lang w:val="en-GB"/>
        </w:rPr>
        <w:t xml:space="preserve"> branch plug to connect with.</w:t>
      </w:r>
      <w:r w:rsidR="00A32963" w:rsidRPr="00BE37BE">
        <w:rPr>
          <w:rFonts w:ascii="Nokia Pure Text Light" w:hAnsi="Nokia Pure Text Light" w:cs="Times New Roman"/>
          <w:sz w:val="20"/>
          <w:szCs w:val="24"/>
          <w:lang w:val="en-GB"/>
        </w:rPr>
        <w:t xml:space="preserve"> </w:t>
      </w:r>
    </w:p>
    <w:p w14:paraId="2C0532A3" w14:textId="77777777" w:rsidR="001A76A3" w:rsidRPr="00BE37BE" w:rsidRDefault="001A76A3" w:rsidP="001A76A3">
      <w:pPr>
        <w:rPr>
          <w:rFonts w:ascii="Nokia Pure Text Light" w:hAnsi="Nokia Pure Text Light" w:cs="Times New Roman"/>
          <w:sz w:val="20"/>
          <w:szCs w:val="24"/>
          <w:lang w:val="en-GB"/>
        </w:rPr>
      </w:pPr>
      <w:r w:rsidRPr="00BE37BE">
        <w:rPr>
          <w:rFonts w:ascii="Nokia Pure Text Light" w:hAnsi="Nokia Pure Text Light" w:cs="Times New Roman"/>
          <w:sz w:val="20"/>
          <w:szCs w:val="24"/>
          <w:lang w:val="en-GB"/>
        </w:rPr>
        <w:t>If source data comes from Kafka, Kafka configuration should be provided.</w:t>
      </w:r>
      <w:r w:rsidR="00573301" w:rsidRPr="00BE37BE">
        <w:rPr>
          <w:rFonts w:ascii="Nokia Pure Text Light" w:hAnsi="Nokia Pure Text Light" w:cs="Times New Roman"/>
          <w:sz w:val="20"/>
          <w:szCs w:val="24"/>
          <w:lang w:val="en-GB"/>
        </w:rPr>
        <w:t xml:space="preserve"> (Currently only support kafka source in production environment)</w:t>
      </w:r>
      <w:bookmarkStart w:id="105" w:name="_GoBack"/>
      <w:bookmarkEnd w:id="105"/>
    </w:p>
    <w:p w14:paraId="5E745CD2" w14:textId="77777777" w:rsidR="001A76A3" w:rsidRPr="00BE37BE" w:rsidRDefault="001A76A3" w:rsidP="001A76A3">
      <w:pPr>
        <w:rPr>
          <w:rFonts w:ascii="Nokia Pure Text Light" w:hAnsi="Nokia Pure Text Light" w:cs="Times New Roman"/>
          <w:sz w:val="20"/>
          <w:szCs w:val="24"/>
          <w:lang w:val="en-GB"/>
        </w:rPr>
      </w:pPr>
      <w:r w:rsidRPr="00BE37BE">
        <w:rPr>
          <w:rFonts w:ascii="Nokia Pure Text Light" w:hAnsi="Nokia Pure Text Light" w:cs="Times New Roman"/>
          <w:sz w:val="20"/>
          <w:szCs w:val="24"/>
          <w:lang w:val="en-GB"/>
        </w:rPr>
        <w:t>Customized data source can also be used by providing data source builder class name in &lt;sourceBuilderClass&gt;. If &lt;sourceBuilderClass&gt; not provided, a default Kafka source builder will be used.</w:t>
      </w:r>
    </w:p>
    <w:p w14:paraId="3119DAAD" w14:textId="77777777" w:rsidR="00A32963" w:rsidRPr="00BE37BE" w:rsidRDefault="001A76A3" w:rsidP="001A76A3">
      <w:pPr>
        <w:rPr>
          <w:rFonts w:ascii="Nokia Pure Text Light" w:hAnsi="Nokia Pure Text Light" w:cs="Times New Roman"/>
          <w:sz w:val="20"/>
          <w:szCs w:val="24"/>
          <w:lang w:val="en-GB"/>
        </w:rPr>
      </w:pPr>
      <w:r w:rsidRPr="00BE37BE">
        <w:rPr>
          <w:rFonts w:ascii="Nokia Pure Text Light" w:hAnsi="Nokia Pure Text Light" w:cs="Times New Roman"/>
          <w:sz w:val="20"/>
          <w:szCs w:val="24"/>
          <w:lang w:val="en-GB"/>
        </w:rPr>
        <w:t xml:space="preserve">Following sub tags are supported for source. </w:t>
      </w:r>
    </w:p>
    <w:p w14:paraId="47E6F863" w14:textId="77777777" w:rsidR="001A76A3" w:rsidRDefault="001A76A3" w:rsidP="001A76A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source</w:t>
      </w:r>
      <w:r w:rsidR="00887EC5" w:rsidRPr="003D2E92">
        <w:rPr>
          <w:rFonts w:ascii="Consolas" w:hAnsi="Consolas" w:cs="Consolas"/>
          <w:color w:val="BFBFBF" w:themeColor="background1" w:themeShade="BF"/>
          <w:sz w:val="20"/>
          <w:szCs w:val="20"/>
        </w:rPr>
        <w:t xml:space="preserve"> id=’’</w:t>
      </w:r>
      <w:r w:rsidR="003D2E92"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 xml:space="preserve"> </w:t>
      </w:r>
      <w:r w:rsidR="003D2E92" w:rsidRPr="003D2E92"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  <w:t>keyedStream</w:t>
      </w:r>
      <w:r w:rsidR="003D2E92"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>=</w:t>
      </w:r>
      <w:r w:rsidR="003D2E92"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  <w:t>’</w:t>
      </w:r>
      <w:r w:rsidR="003D2E92"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>false</w:t>
      </w:r>
      <w:r w:rsidR="003D2E92"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  <w:t>’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D3CA21" w14:textId="77777777" w:rsidR="001A76A3" w:rsidRDefault="001A76A3" w:rsidP="001A76A3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outletId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outletId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FE1780" w14:textId="77777777" w:rsidR="002B0F48" w:rsidRDefault="002B0F48" w:rsidP="001A76A3">
      <w:pPr>
        <w:autoSpaceDE w:val="0"/>
        <w:autoSpaceDN w:val="0"/>
        <w:adjustRightInd w:val="0"/>
        <w:ind w:firstLine="720"/>
        <w:rPr>
          <w:rFonts w:ascii="Consolas" w:hAnsi="Consolas" w:cs="Consolas"/>
          <w:color w:val="BFBFBF" w:themeColor="background1" w:themeShade="BF"/>
          <w:sz w:val="20"/>
          <w:szCs w:val="20"/>
        </w:rPr>
      </w:pPr>
      <w:r>
        <w:rPr>
          <w:rFonts w:ascii="Consolas" w:hAnsi="Consolas" w:cs="Consolas"/>
          <w:color w:val="BFBFBF" w:themeColor="background1" w:themeShade="BF"/>
          <w:sz w:val="20"/>
          <w:szCs w:val="20"/>
        </w:rPr>
        <w:t>&lt;Tuning</w:t>
      </w:r>
      <w:r w:rsidRPr="00203BA1">
        <w:rPr>
          <w:rFonts w:ascii="Consolas" w:hAnsi="Consolas" w:cs="Consolas"/>
          <w:color w:val="BFBFBF" w:themeColor="background1" w:themeShade="BF"/>
          <w:sz w:val="20"/>
          <w:szCs w:val="20"/>
        </w:rPr>
        <w:t>&gt;</w:t>
      </w:r>
    </w:p>
    <w:p w14:paraId="5BD8563A" w14:textId="77777777" w:rsidR="006A7DE0" w:rsidRPr="006A7DE0" w:rsidRDefault="006A7DE0" w:rsidP="006A7DE0">
      <w:pPr>
        <w:rPr>
          <w:rFonts w:ascii="Consolas" w:hAnsi="Consolas" w:cs="Consolas"/>
          <w:color w:val="BFBFBF" w:themeColor="background1" w:themeShade="BF"/>
          <w:sz w:val="20"/>
          <w:szCs w:val="20"/>
        </w:rPr>
      </w:pPr>
      <w:r w:rsidRPr="006A7DE0">
        <w:rPr>
          <w:rFonts w:ascii="Consolas" w:hAnsi="Consolas" w:cs="Consolas" w:hint="eastAsia"/>
          <w:color w:val="BFBFBF" w:themeColor="background1" w:themeShade="BF"/>
          <w:sz w:val="20"/>
          <w:szCs w:val="20"/>
        </w:rPr>
        <w:tab/>
      </w:r>
      <w:r w:rsidRPr="006A7DE0">
        <w:rPr>
          <w:rFonts w:ascii="Consolas" w:hAnsi="Consolas" w:cs="Consolas" w:hint="eastAsia"/>
          <w:color w:val="BFBFBF" w:themeColor="background1" w:themeShade="BF"/>
          <w:sz w:val="20"/>
          <w:szCs w:val="20"/>
        </w:rPr>
        <w:tab/>
        <w:t>&lt;</w:t>
      </w:r>
      <w:r w:rsidRPr="006A7DE0">
        <w:rPr>
          <w:rFonts w:ascii="Consolas" w:hAnsi="Consolas" w:cs="Consolas"/>
          <w:color w:val="BFBFBF" w:themeColor="background1" w:themeShade="BF"/>
          <w:sz w:val="20"/>
          <w:szCs w:val="20"/>
        </w:rPr>
        <w:t>partitionNum</w:t>
      </w:r>
      <w:r w:rsidRPr="006A7DE0">
        <w:rPr>
          <w:rFonts w:ascii="Consolas" w:hAnsi="Consolas" w:cs="Consolas" w:hint="eastAsia"/>
          <w:color w:val="BFBFBF" w:themeColor="background1" w:themeShade="BF"/>
          <w:sz w:val="20"/>
          <w:szCs w:val="20"/>
        </w:rPr>
        <w:t>&gt;0&lt;/</w:t>
      </w:r>
      <w:r w:rsidRPr="006A7DE0">
        <w:rPr>
          <w:rFonts w:ascii="Consolas" w:hAnsi="Consolas" w:cs="Consolas"/>
          <w:color w:val="BFBFBF" w:themeColor="background1" w:themeShade="BF"/>
          <w:sz w:val="20"/>
          <w:szCs w:val="20"/>
        </w:rPr>
        <w:t>partitionNum</w:t>
      </w:r>
      <w:r w:rsidRPr="006A7DE0">
        <w:rPr>
          <w:rFonts w:ascii="Consolas" w:hAnsi="Consolas" w:cs="Consolas" w:hint="eastAsia"/>
          <w:color w:val="BFBFBF" w:themeColor="background1" w:themeShade="BF"/>
          <w:sz w:val="20"/>
          <w:szCs w:val="20"/>
        </w:rPr>
        <w:t xml:space="preserve">&gt;  </w:t>
      </w:r>
      <w:r w:rsidRPr="006A7DE0">
        <w:rPr>
          <w:rFonts w:ascii="Consolas" w:hAnsi="Consolas" w:cs="Consolas"/>
          <w:color w:val="BFBFBF" w:themeColor="background1" w:themeShade="BF"/>
          <w:sz w:val="20"/>
          <w:szCs w:val="20"/>
        </w:rPr>
        <w:tab/>
      </w:r>
      <w:r w:rsidRPr="006A7DE0">
        <w:rPr>
          <w:rFonts w:ascii="Consolas" w:hAnsi="Consolas" w:cs="Consolas"/>
          <w:color w:val="BFBFBF" w:themeColor="background1" w:themeShade="BF"/>
          <w:sz w:val="20"/>
          <w:szCs w:val="20"/>
        </w:rPr>
        <w:tab/>
      </w:r>
      <w:r>
        <w:rPr>
          <w:rFonts w:ascii="Consolas" w:hAnsi="Consolas" w:cs="Consolas"/>
          <w:color w:val="BFBFBF" w:themeColor="background1" w:themeShade="BF"/>
          <w:sz w:val="20"/>
          <w:szCs w:val="20"/>
        </w:rPr>
        <w:tab/>
      </w:r>
      <w:r>
        <w:rPr>
          <w:rFonts w:ascii="Consolas" w:hAnsi="Consolas" w:cs="Consolas"/>
          <w:color w:val="BFBFBF" w:themeColor="background1" w:themeShade="BF"/>
          <w:sz w:val="20"/>
          <w:szCs w:val="20"/>
        </w:rPr>
        <w:tab/>
      </w:r>
      <w:r>
        <w:rPr>
          <w:rFonts w:ascii="Consolas" w:hAnsi="Consolas" w:cs="Consolas"/>
          <w:color w:val="BFBFBF" w:themeColor="background1" w:themeShade="BF"/>
          <w:sz w:val="20"/>
          <w:szCs w:val="20"/>
        </w:rPr>
        <w:tab/>
      </w:r>
      <w:r>
        <w:rPr>
          <w:rFonts w:ascii="Consolas" w:hAnsi="Consolas" w:cs="Consolas"/>
          <w:color w:val="BFBFBF" w:themeColor="background1" w:themeShade="BF"/>
          <w:sz w:val="20"/>
          <w:szCs w:val="20"/>
        </w:rPr>
        <w:tab/>
      </w:r>
      <w:r>
        <w:rPr>
          <w:rFonts w:ascii="Consolas" w:hAnsi="Consolas" w:cs="Consolas"/>
          <w:color w:val="BFBFBF" w:themeColor="background1" w:themeShade="BF"/>
          <w:sz w:val="20"/>
          <w:szCs w:val="20"/>
        </w:rPr>
        <w:tab/>
      </w:r>
      <w:r>
        <w:rPr>
          <w:rFonts w:ascii="Consolas" w:hAnsi="Consolas" w:cs="Consolas"/>
          <w:color w:val="BFBFBF" w:themeColor="background1" w:themeShade="BF"/>
          <w:sz w:val="20"/>
          <w:szCs w:val="20"/>
        </w:rPr>
        <w:tab/>
      </w:r>
      <w:r>
        <w:rPr>
          <w:rFonts w:ascii="Consolas" w:hAnsi="Consolas" w:cs="Consolas"/>
          <w:color w:val="BFBFBF" w:themeColor="background1" w:themeShade="BF"/>
          <w:sz w:val="20"/>
          <w:szCs w:val="20"/>
        </w:rPr>
        <w:tab/>
      </w:r>
      <w:r w:rsidRPr="006A7DE0">
        <w:rPr>
          <w:rFonts w:ascii="Consolas" w:hAnsi="Consolas" w:cs="Consolas"/>
          <w:color w:val="BFBFBF" w:themeColor="background1" w:themeShade="BF"/>
          <w:sz w:val="20"/>
          <w:szCs w:val="20"/>
        </w:rPr>
        <w:t>&lt;forcePartition&gt;false&lt;/forcePartition</w:t>
      </w:r>
    </w:p>
    <w:p w14:paraId="1570DFEA" w14:textId="77777777" w:rsidR="002B0F48" w:rsidRDefault="002B0F48" w:rsidP="001A76A3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BFBF" w:themeColor="background1" w:themeShade="BF"/>
          <w:sz w:val="20"/>
          <w:szCs w:val="20"/>
        </w:rPr>
        <w:t>&lt;/Tuning&gt;</w:t>
      </w:r>
    </w:p>
    <w:p w14:paraId="264ADC9D" w14:textId="77777777" w:rsidR="001A76A3" w:rsidRPr="00B5143F" w:rsidRDefault="00A32963" w:rsidP="001A76A3">
      <w:pPr>
        <w:autoSpaceDE w:val="0"/>
        <w:autoSpaceDN w:val="0"/>
        <w:adjustRightInd w:val="0"/>
        <w:rPr>
          <w:b/>
          <w:sz w:val="20"/>
          <w:lang w:val="en-GB" w:eastAsia="zh-CN"/>
        </w:rPr>
      </w:pPr>
      <w:r w:rsidRPr="00B5143F">
        <w:rPr>
          <w:b/>
          <w:sz w:val="20"/>
          <w:lang w:val="en-GB" w:eastAsia="zh-CN"/>
        </w:rPr>
        <w:tab/>
      </w:r>
      <w:r w:rsidR="001A76A3" w:rsidRPr="00B5143F">
        <w:rPr>
          <w:b/>
          <w:sz w:val="20"/>
          <w:lang w:val="en-GB" w:eastAsia="zh-CN"/>
        </w:rPr>
        <w:t>&lt;kafka&gt;</w:t>
      </w:r>
    </w:p>
    <w:p w14:paraId="20FE4D40" w14:textId="77777777" w:rsidR="001407DA" w:rsidRDefault="001A76A3" w:rsidP="001A76A3">
      <w:pPr>
        <w:autoSpaceDE w:val="0"/>
        <w:autoSpaceDN w:val="0"/>
        <w:adjustRightInd w:val="0"/>
        <w:rPr>
          <w:b/>
          <w:sz w:val="20"/>
          <w:lang w:val="en-GB" w:eastAsia="zh-CN"/>
        </w:rPr>
      </w:pPr>
      <w:r w:rsidRPr="00203BA1">
        <w:rPr>
          <w:rFonts w:ascii="Consolas" w:hAnsi="Consolas" w:cs="Consolas"/>
          <w:color w:val="BFBFBF" w:themeColor="background1" w:themeShade="BF"/>
          <w:sz w:val="20"/>
          <w:szCs w:val="20"/>
        </w:rPr>
        <w:tab/>
      </w:r>
      <w:r w:rsidRPr="001407DA">
        <w:rPr>
          <w:b/>
          <w:sz w:val="20"/>
          <w:lang w:val="en-GB" w:eastAsia="zh-CN"/>
        </w:rPr>
        <w:tab/>
        <w:t>&lt;topic</w:t>
      </w:r>
      <w:r w:rsidR="003D2E92" w:rsidRPr="001407DA">
        <w:rPr>
          <w:rFonts w:hint="eastAsia"/>
          <w:b/>
          <w:sz w:val="20"/>
          <w:lang w:val="en-GB" w:eastAsia="zh-CN"/>
        </w:rPr>
        <w:t>s</w:t>
      </w:r>
      <w:r w:rsidRPr="001407DA">
        <w:rPr>
          <w:b/>
          <w:sz w:val="20"/>
          <w:lang w:val="en-GB" w:eastAsia="zh-CN"/>
        </w:rPr>
        <w:t>&gt;</w:t>
      </w:r>
    </w:p>
    <w:p w14:paraId="56E65E66" w14:textId="77777777" w:rsidR="001407DA" w:rsidRDefault="001407DA" w:rsidP="001A76A3">
      <w:pPr>
        <w:autoSpaceDE w:val="0"/>
        <w:autoSpaceDN w:val="0"/>
        <w:adjustRightInd w:val="0"/>
        <w:rPr>
          <w:b/>
          <w:sz w:val="20"/>
          <w:lang w:val="en-GB" w:eastAsia="zh-CN"/>
        </w:rPr>
      </w:pPr>
      <w:r>
        <w:rPr>
          <w:rFonts w:hint="eastAsia"/>
          <w:b/>
          <w:sz w:val="20"/>
          <w:lang w:val="en-GB" w:eastAsia="zh-CN"/>
        </w:rPr>
        <w:tab/>
      </w:r>
      <w:r>
        <w:rPr>
          <w:rFonts w:hint="eastAsia"/>
          <w:b/>
          <w:sz w:val="20"/>
          <w:lang w:val="en-GB" w:eastAsia="zh-CN"/>
        </w:rPr>
        <w:tab/>
      </w:r>
      <w:r>
        <w:rPr>
          <w:rFonts w:hint="eastAsia"/>
          <w:b/>
          <w:sz w:val="20"/>
          <w:lang w:val="en-GB" w:eastAsia="zh-CN"/>
        </w:rPr>
        <w:tab/>
        <w:t>&lt;topic&gt;&lt;/topic&gt;</w:t>
      </w:r>
    </w:p>
    <w:p w14:paraId="5EC05A33" w14:textId="77777777" w:rsidR="00E24AC7" w:rsidRDefault="00E24AC7" w:rsidP="001A76A3">
      <w:pPr>
        <w:autoSpaceDE w:val="0"/>
        <w:autoSpaceDN w:val="0"/>
        <w:adjustRightInd w:val="0"/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</w:pPr>
      <w:r w:rsidRPr="00E24AC7">
        <w:rPr>
          <w:rFonts w:ascii="Consolas" w:hAnsi="Consolas" w:cs="Consolas" w:hint="eastAsia"/>
          <w:color w:val="BFBFBF" w:themeColor="background1" w:themeShade="BF"/>
          <w:sz w:val="20"/>
          <w:szCs w:val="20"/>
        </w:rPr>
        <w:tab/>
      </w:r>
      <w:r w:rsidRPr="00E24AC7">
        <w:rPr>
          <w:rFonts w:ascii="Consolas" w:hAnsi="Consolas" w:cs="Consolas" w:hint="eastAsia"/>
          <w:color w:val="BFBFBF" w:themeColor="background1" w:themeShade="BF"/>
          <w:sz w:val="20"/>
          <w:szCs w:val="20"/>
        </w:rPr>
        <w:tab/>
      </w:r>
      <w:r w:rsidRPr="00E24AC7">
        <w:rPr>
          <w:rFonts w:ascii="Consolas" w:hAnsi="Consolas" w:cs="Consolas" w:hint="eastAsia"/>
          <w:color w:val="BFBFBF" w:themeColor="background1" w:themeShade="BF"/>
          <w:sz w:val="20"/>
          <w:szCs w:val="20"/>
        </w:rPr>
        <w:tab/>
      </w:r>
      <w:r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>&lt;topic&gt;&lt;/topic&gt;</w:t>
      </w:r>
    </w:p>
    <w:p w14:paraId="14514CFE" w14:textId="77777777" w:rsidR="00E24AC7" w:rsidRPr="00E24AC7" w:rsidRDefault="00E24AC7" w:rsidP="00E24AC7">
      <w:pPr>
        <w:autoSpaceDE w:val="0"/>
        <w:autoSpaceDN w:val="0"/>
        <w:adjustRightInd w:val="0"/>
        <w:ind w:left="1440" w:firstLine="720"/>
        <w:rPr>
          <w:rFonts w:ascii="Consolas" w:hAnsi="Consolas" w:cs="Consolas"/>
          <w:color w:val="BFBFBF" w:themeColor="background1" w:themeShade="BF"/>
          <w:sz w:val="20"/>
          <w:szCs w:val="20"/>
        </w:rPr>
      </w:pPr>
      <w:r w:rsidRPr="00E24AC7">
        <w:rPr>
          <w:rFonts w:ascii="Consolas" w:hAnsi="Consolas" w:cs="Consolas"/>
          <w:color w:val="BFBFBF" w:themeColor="background1" w:themeShade="BF"/>
          <w:sz w:val="20"/>
          <w:szCs w:val="20"/>
        </w:rPr>
        <w:t>…</w:t>
      </w:r>
    </w:p>
    <w:p w14:paraId="0E03666C" w14:textId="77777777" w:rsidR="001A76A3" w:rsidRPr="00E24AC7" w:rsidRDefault="001A76A3" w:rsidP="001407DA">
      <w:pPr>
        <w:autoSpaceDE w:val="0"/>
        <w:autoSpaceDN w:val="0"/>
        <w:adjustRightInd w:val="0"/>
        <w:ind w:left="720" w:firstLine="720"/>
        <w:rPr>
          <w:b/>
          <w:sz w:val="20"/>
          <w:lang w:val="en-GB" w:eastAsia="zh-CN"/>
        </w:rPr>
      </w:pPr>
      <w:r w:rsidRPr="001407DA">
        <w:rPr>
          <w:b/>
          <w:sz w:val="20"/>
          <w:lang w:val="en-GB" w:eastAsia="zh-CN"/>
        </w:rPr>
        <w:t>&lt;/topic</w:t>
      </w:r>
      <w:r w:rsidR="003D2E92" w:rsidRPr="001407DA">
        <w:rPr>
          <w:rFonts w:hint="eastAsia"/>
          <w:b/>
          <w:sz w:val="20"/>
          <w:lang w:val="en-GB" w:eastAsia="zh-CN"/>
        </w:rPr>
        <w:t>s</w:t>
      </w:r>
      <w:r w:rsidRPr="001407DA">
        <w:rPr>
          <w:b/>
          <w:sz w:val="20"/>
          <w:lang w:val="en-GB" w:eastAsia="zh-CN"/>
        </w:rPr>
        <w:t>&gt;</w:t>
      </w:r>
    </w:p>
    <w:p w14:paraId="337CEEEA" w14:textId="77777777" w:rsidR="001A76A3" w:rsidRPr="00E24AC7" w:rsidRDefault="001A76A3" w:rsidP="001A76A3">
      <w:pPr>
        <w:autoSpaceDE w:val="0"/>
        <w:autoSpaceDN w:val="0"/>
        <w:adjustRightInd w:val="0"/>
        <w:rPr>
          <w:b/>
          <w:sz w:val="20"/>
          <w:lang w:val="en-GB" w:eastAsia="zh-CN"/>
        </w:rPr>
      </w:pPr>
      <w:r w:rsidRPr="00E24AC7">
        <w:rPr>
          <w:b/>
          <w:sz w:val="20"/>
          <w:lang w:val="en-GB" w:eastAsia="zh-CN"/>
        </w:rPr>
        <w:tab/>
      </w:r>
      <w:r w:rsidRPr="00E24AC7">
        <w:rPr>
          <w:b/>
          <w:sz w:val="20"/>
          <w:lang w:val="en-GB" w:eastAsia="zh-CN"/>
        </w:rPr>
        <w:tab/>
        <w:t>&lt;brokerList&gt;&lt;/brokerList&gt;</w:t>
      </w:r>
    </w:p>
    <w:p w14:paraId="5AE64AE4" w14:textId="77777777" w:rsidR="001A76A3" w:rsidRPr="00E24AC7" w:rsidRDefault="001A76A3" w:rsidP="00A32963">
      <w:pPr>
        <w:autoSpaceDE w:val="0"/>
        <w:autoSpaceDN w:val="0"/>
        <w:adjustRightInd w:val="0"/>
        <w:ind w:left="720" w:firstLine="720"/>
        <w:rPr>
          <w:b/>
          <w:sz w:val="20"/>
          <w:lang w:val="en-GB" w:eastAsia="zh-CN"/>
        </w:rPr>
      </w:pPr>
      <w:r w:rsidRPr="00E24AC7">
        <w:rPr>
          <w:b/>
          <w:sz w:val="20"/>
          <w:lang w:val="en-GB" w:eastAsia="zh-CN"/>
        </w:rPr>
        <w:t>&lt;groupId&gt;&lt;/groupId&gt;</w:t>
      </w:r>
    </w:p>
    <w:p w14:paraId="4FD3FC65" w14:textId="77777777" w:rsidR="001A76A3" w:rsidRDefault="001A76A3" w:rsidP="001A76A3">
      <w:pPr>
        <w:autoSpaceDE w:val="0"/>
        <w:autoSpaceDN w:val="0"/>
        <w:adjustRightInd w:val="0"/>
        <w:rPr>
          <w:rFonts w:ascii="Consolas" w:hAnsi="Consolas" w:cs="Consolas"/>
          <w:color w:val="BFBFBF" w:themeColor="background1" w:themeShade="BF"/>
          <w:sz w:val="20"/>
          <w:szCs w:val="20"/>
        </w:rPr>
      </w:pPr>
      <w:r w:rsidRPr="00203BA1">
        <w:rPr>
          <w:rFonts w:ascii="Consolas" w:hAnsi="Consolas" w:cs="Consolas"/>
          <w:color w:val="BFBFBF" w:themeColor="background1" w:themeShade="BF"/>
          <w:sz w:val="20"/>
          <w:szCs w:val="20"/>
        </w:rPr>
        <w:tab/>
      </w:r>
      <w:r w:rsidRPr="00203BA1">
        <w:rPr>
          <w:rFonts w:ascii="Consolas" w:hAnsi="Consolas" w:cs="Consolas"/>
          <w:color w:val="BFBFBF" w:themeColor="background1" w:themeShade="BF"/>
          <w:sz w:val="20"/>
          <w:szCs w:val="20"/>
        </w:rPr>
        <w:tab/>
        <w:t>&lt;</w:t>
      </w:r>
      <w:r w:rsidR="003D2E92" w:rsidRPr="003D2E92">
        <w:rPr>
          <w:rFonts w:ascii="Consolas" w:hAnsi="Consolas" w:cs="Consolas"/>
          <w:color w:val="BFBFBF" w:themeColor="background1" w:themeShade="BF"/>
          <w:sz w:val="20"/>
          <w:szCs w:val="20"/>
        </w:rPr>
        <w:t>localSchemaPath</w:t>
      </w:r>
      <w:r w:rsidRPr="00203BA1">
        <w:rPr>
          <w:rFonts w:ascii="Consolas" w:hAnsi="Consolas" w:cs="Consolas"/>
          <w:color w:val="BFBFBF" w:themeColor="background1" w:themeShade="BF"/>
          <w:sz w:val="20"/>
          <w:szCs w:val="20"/>
        </w:rPr>
        <w:t>&gt;&lt;/</w:t>
      </w:r>
      <w:r w:rsidR="003D2E92" w:rsidRPr="003D2E92">
        <w:rPr>
          <w:rFonts w:ascii="Consolas" w:hAnsi="Consolas" w:cs="Consolas"/>
          <w:color w:val="BFBFBF" w:themeColor="background1" w:themeShade="BF"/>
          <w:sz w:val="20"/>
          <w:szCs w:val="20"/>
        </w:rPr>
        <w:t>localSchemaPath</w:t>
      </w:r>
      <w:r w:rsidRPr="00203BA1">
        <w:rPr>
          <w:rFonts w:ascii="Consolas" w:hAnsi="Consolas" w:cs="Consolas"/>
          <w:color w:val="BFBFBF" w:themeColor="background1" w:themeShade="BF"/>
          <w:sz w:val="20"/>
          <w:szCs w:val="20"/>
        </w:rPr>
        <w:t>&gt;</w:t>
      </w:r>
    </w:p>
    <w:p w14:paraId="12869A4B" w14:textId="77777777" w:rsidR="00E24AC7" w:rsidRDefault="003D2E92" w:rsidP="001A76A3">
      <w:pPr>
        <w:autoSpaceDE w:val="0"/>
        <w:autoSpaceDN w:val="0"/>
        <w:adjustRightInd w:val="0"/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</w:pPr>
      <w:r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ab/>
      </w:r>
      <w:r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ab/>
      </w:r>
      <w:r w:rsidR="00E24AC7"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>&lt;</w:t>
      </w:r>
      <w:r w:rsidR="00E24AC7" w:rsidRPr="00E24AC7"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  <w:t>avroSchemaRegistry</w:t>
      </w:r>
      <w:r w:rsidR="00E24AC7"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>&gt;</w:t>
      </w:r>
    </w:p>
    <w:p w14:paraId="50D9DC6D" w14:textId="77777777" w:rsidR="00E24AC7" w:rsidRDefault="00E24AC7" w:rsidP="001A76A3">
      <w:pPr>
        <w:autoSpaceDE w:val="0"/>
        <w:autoSpaceDN w:val="0"/>
        <w:adjustRightInd w:val="0"/>
        <w:rPr>
          <w:b/>
          <w:sz w:val="20"/>
          <w:lang w:val="en-GB" w:eastAsia="zh-CN"/>
        </w:rPr>
      </w:pPr>
      <w:r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ab/>
      </w:r>
      <w:r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ab/>
      </w:r>
      <w:r w:rsidRPr="00E24AC7">
        <w:rPr>
          <w:rFonts w:hint="eastAsia"/>
          <w:b/>
          <w:sz w:val="20"/>
          <w:lang w:val="en-GB" w:eastAsia="zh-CN"/>
        </w:rPr>
        <w:tab/>
        <w:t>&lt;</w:t>
      </w:r>
      <w:r w:rsidRPr="00E24AC7">
        <w:rPr>
          <w:b/>
          <w:sz w:val="20"/>
          <w:lang w:val="en-GB" w:eastAsia="zh-CN"/>
        </w:rPr>
        <w:t>schemaRegistryURL</w:t>
      </w:r>
      <w:r w:rsidRPr="00E24AC7">
        <w:rPr>
          <w:rFonts w:hint="eastAsia"/>
          <w:b/>
          <w:sz w:val="20"/>
          <w:lang w:val="en-GB" w:eastAsia="zh-CN"/>
        </w:rPr>
        <w:t>&gt;&lt;/</w:t>
      </w:r>
      <w:r w:rsidRPr="00E24AC7">
        <w:rPr>
          <w:b/>
          <w:sz w:val="20"/>
          <w:lang w:val="en-GB" w:eastAsia="zh-CN"/>
        </w:rPr>
        <w:t>schemaRegistryURL</w:t>
      </w:r>
      <w:r w:rsidRPr="00E24AC7">
        <w:rPr>
          <w:rFonts w:hint="eastAsia"/>
          <w:b/>
          <w:sz w:val="20"/>
          <w:lang w:val="en-GB" w:eastAsia="zh-CN"/>
        </w:rPr>
        <w:t>&gt;</w:t>
      </w:r>
    </w:p>
    <w:p w14:paraId="50EA2FBE" w14:textId="77777777" w:rsidR="00E24AC7" w:rsidRPr="00E24AC7" w:rsidRDefault="00E24AC7" w:rsidP="001A76A3">
      <w:pPr>
        <w:autoSpaceDE w:val="0"/>
        <w:autoSpaceDN w:val="0"/>
        <w:adjustRightInd w:val="0"/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</w:pPr>
      <w:r>
        <w:rPr>
          <w:rFonts w:hint="eastAsia"/>
          <w:b/>
          <w:sz w:val="20"/>
          <w:lang w:val="en-GB" w:eastAsia="zh-CN"/>
        </w:rPr>
        <w:tab/>
      </w:r>
      <w:r>
        <w:rPr>
          <w:rFonts w:hint="eastAsia"/>
          <w:b/>
          <w:sz w:val="20"/>
          <w:lang w:val="en-GB" w:eastAsia="zh-CN"/>
        </w:rPr>
        <w:tab/>
      </w:r>
      <w:r w:rsidRPr="00E24AC7"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ab/>
        <w:t>&lt;</w:t>
      </w:r>
      <w:r w:rsidRPr="00E24AC7"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  <w:t>ids</w:t>
      </w:r>
      <w:r w:rsidRPr="00E24AC7"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>&gt;</w:t>
      </w:r>
    </w:p>
    <w:p w14:paraId="43366650" w14:textId="77777777" w:rsidR="00E24AC7" w:rsidRPr="00E24AC7" w:rsidRDefault="00E24AC7" w:rsidP="001A76A3">
      <w:pPr>
        <w:autoSpaceDE w:val="0"/>
        <w:autoSpaceDN w:val="0"/>
        <w:adjustRightInd w:val="0"/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</w:pPr>
      <w:r w:rsidRPr="00E24AC7"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lastRenderedPageBreak/>
        <w:tab/>
      </w:r>
      <w:r w:rsidRPr="00E24AC7"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ab/>
      </w:r>
      <w:r w:rsidRPr="00E24AC7"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ab/>
      </w:r>
      <w:r w:rsidRPr="00E24AC7"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ab/>
        <w:t>&lt;id&gt;&lt;/id&gt;</w:t>
      </w:r>
    </w:p>
    <w:p w14:paraId="18FFE02F" w14:textId="77777777" w:rsidR="00E24AC7" w:rsidRPr="00E24AC7" w:rsidRDefault="00E24AC7" w:rsidP="001A76A3">
      <w:pPr>
        <w:autoSpaceDE w:val="0"/>
        <w:autoSpaceDN w:val="0"/>
        <w:adjustRightInd w:val="0"/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</w:pPr>
      <w:r w:rsidRPr="00E24AC7"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ab/>
      </w:r>
      <w:r w:rsidRPr="00E24AC7"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ab/>
      </w:r>
      <w:r w:rsidRPr="00E24AC7"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ab/>
      </w:r>
      <w:r w:rsidRPr="00E24AC7"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ab/>
      </w:r>
      <w:r w:rsidRPr="00E24AC7"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  <w:t>…</w:t>
      </w:r>
    </w:p>
    <w:p w14:paraId="2B482BBD" w14:textId="77777777" w:rsidR="00E24AC7" w:rsidRPr="00E24AC7" w:rsidRDefault="00E24AC7" w:rsidP="001A76A3">
      <w:pPr>
        <w:autoSpaceDE w:val="0"/>
        <w:autoSpaceDN w:val="0"/>
        <w:adjustRightInd w:val="0"/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</w:pPr>
      <w:r w:rsidRPr="00E24AC7"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ab/>
      </w:r>
      <w:r w:rsidRPr="00E24AC7"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ab/>
      </w:r>
      <w:r w:rsidRPr="00E24AC7"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ab/>
        <w:t>&lt;/ids&gt;</w:t>
      </w:r>
    </w:p>
    <w:p w14:paraId="0AC2C223" w14:textId="77777777" w:rsidR="003D2E92" w:rsidRDefault="00E24AC7" w:rsidP="00E24AC7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</w:pPr>
      <w:r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>&lt;/</w:t>
      </w:r>
      <w:r w:rsidRPr="00E24AC7"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  <w:t>avroSchemaRegistry</w:t>
      </w:r>
      <w:r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>&gt;</w:t>
      </w:r>
    </w:p>
    <w:p w14:paraId="6C9E6F56" w14:textId="77777777" w:rsidR="00E24AC7" w:rsidRDefault="00E24AC7" w:rsidP="00E24AC7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</w:pPr>
      <w:r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>&lt;</w:t>
      </w:r>
      <w:r w:rsidRPr="00E24AC7"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  <w:t>properties</w:t>
      </w:r>
      <w:r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>&gt;</w:t>
      </w:r>
    </w:p>
    <w:p w14:paraId="1522200B" w14:textId="77777777" w:rsidR="00E9764F" w:rsidRDefault="00E24AC7" w:rsidP="00E24AC7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</w:pPr>
      <w:r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ab/>
        <w:t>&lt;</w:t>
      </w:r>
      <w:r w:rsidRPr="00E9764F"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  <w:t>property</w:t>
      </w:r>
      <w:r w:rsidR="00E9764F"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>&gt;</w:t>
      </w:r>
    </w:p>
    <w:p w14:paraId="59340BC1" w14:textId="77777777" w:rsidR="00E9764F" w:rsidRPr="00B5143F" w:rsidRDefault="00E9764F" w:rsidP="00E24AC7">
      <w:pPr>
        <w:autoSpaceDE w:val="0"/>
        <w:autoSpaceDN w:val="0"/>
        <w:adjustRightInd w:val="0"/>
        <w:ind w:left="720" w:firstLine="720"/>
        <w:rPr>
          <w:b/>
          <w:sz w:val="20"/>
          <w:lang w:val="en-GB" w:eastAsia="zh-CN"/>
        </w:rPr>
      </w:pPr>
      <w:r w:rsidRPr="00B5143F">
        <w:rPr>
          <w:rFonts w:hint="eastAsia"/>
          <w:b/>
          <w:sz w:val="20"/>
          <w:lang w:val="en-GB" w:eastAsia="zh-CN"/>
        </w:rPr>
        <w:tab/>
      </w:r>
      <w:r w:rsidRPr="00B5143F">
        <w:rPr>
          <w:rFonts w:hint="eastAsia"/>
          <w:b/>
          <w:sz w:val="20"/>
          <w:lang w:val="en-GB" w:eastAsia="zh-CN"/>
        </w:rPr>
        <w:tab/>
      </w:r>
      <w:r w:rsidR="00B5143F" w:rsidRPr="00B5143F">
        <w:rPr>
          <w:b/>
          <w:sz w:val="20"/>
          <w:lang w:val="en-GB" w:eastAsia="zh-CN"/>
        </w:rPr>
        <w:t>&lt;name&gt;&lt;/name&gt;</w:t>
      </w:r>
    </w:p>
    <w:p w14:paraId="3CB3C913" w14:textId="77777777" w:rsidR="00B5143F" w:rsidRPr="00B5143F" w:rsidRDefault="00B5143F" w:rsidP="00E24AC7">
      <w:pPr>
        <w:autoSpaceDE w:val="0"/>
        <w:autoSpaceDN w:val="0"/>
        <w:adjustRightInd w:val="0"/>
        <w:ind w:left="720" w:firstLine="720"/>
        <w:rPr>
          <w:b/>
          <w:sz w:val="20"/>
          <w:lang w:val="en-GB" w:eastAsia="zh-CN"/>
        </w:rPr>
      </w:pPr>
      <w:r w:rsidRPr="00B5143F">
        <w:rPr>
          <w:b/>
          <w:sz w:val="20"/>
          <w:lang w:val="en-GB" w:eastAsia="zh-CN"/>
        </w:rPr>
        <w:tab/>
      </w:r>
      <w:r w:rsidRPr="00B5143F">
        <w:rPr>
          <w:b/>
          <w:sz w:val="20"/>
          <w:lang w:val="en-GB" w:eastAsia="zh-CN"/>
        </w:rPr>
        <w:tab/>
        <w:t>&lt;value&gt;&lt;/value&gt;</w:t>
      </w:r>
    </w:p>
    <w:p w14:paraId="5835AF33" w14:textId="77777777" w:rsidR="00E24AC7" w:rsidRDefault="00E9764F" w:rsidP="00E9764F">
      <w:pPr>
        <w:autoSpaceDE w:val="0"/>
        <w:autoSpaceDN w:val="0"/>
        <w:adjustRightInd w:val="0"/>
        <w:ind w:left="1440" w:firstLine="720"/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</w:pPr>
      <w:r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>&lt;/preoperty&gt;</w:t>
      </w:r>
    </w:p>
    <w:p w14:paraId="1E8F1471" w14:textId="77777777" w:rsidR="00E9764F" w:rsidRDefault="00E9764F" w:rsidP="00E24AC7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</w:pPr>
      <w:r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  <w:t>…</w:t>
      </w:r>
    </w:p>
    <w:p w14:paraId="720FEF84" w14:textId="77777777" w:rsidR="00E24AC7" w:rsidRDefault="00E24AC7" w:rsidP="00E24AC7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</w:pPr>
      <w:r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>&lt;/properties&gt;</w:t>
      </w:r>
    </w:p>
    <w:p w14:paraId="68648B32" w14:textId="77777777" w:rsidR="006A7DE0" w:rsidRDefault="006A7DE0" w:rsidP="00E24AC7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</w:pPr>
      <w:r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  <w:t>&lt;</w:t>
      </w:r>
      <w:r w:rsidRPr="006A7DE0"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  <w:t>dumpRecords</w:t>
      </w:r>
      <w:r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  <w:t>&gt;false&lt;/</w:t>
      </w:r>
      <w:r w:rsidRPr="006A7DE0"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  <w:t>dumpRecords</w:t>
      </w:r>
      <w:r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  <w:t>&gt;</w:t>
      </w:r>
    </w:p>
    <w:p w14:paraId="743CDAE6" w14:textId="77777777" w:rsidR="00842982" w:rsidRDefault="00842982" w:rsidP="00842982">
      <w:pPr>
        <w:autoSpaceDE w:val="0"/>
        <w:autoSpaceDN w:val="0"/>
        <w:adjustRightInd w:val="0"/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</w:pPr>
      <w:r>
        <w:rPr>
          <w:rFonts w:ascii="Consolas" w:hAnsi="Consolas" w:cs="Consolas"/>
          <w:color w:val="BFBFBF" w:themeColor="background1" w:themeShade="BF"/>
          <w:sz w:val="20"/>
          <w:szCs w:val="20"/>
        </w:rPr>
        <w:tab/>
      </w:r>
      <w:r>
        <w:rPr>
          <w:rFonts w:ascii="Consolas" w:hAnsi="Consolas" w:cs="Consolas"/>
          <w:color w:val="BFBFBF" w:themeColor="background1" w:themeShade="BF"/>
          <w:sz w:val="20"/>
          <w:szCs w:val="20"/>
        </w:rPr>
        <w:tab/>
        <w:t>&lt;</w:t>
      </w:r>
      <w:r w:rsidRPr="00842982">
        <w:rPr>
          <w:rFonts w:ascii="Consolas" w:hAnsi="Consolas" w:cs="Consolas"/>
          <w:color w:val="BFBFBF" w:themeColor="background1" w:themeShade="BF"/>
          <w:sz w:val="20"/>
          <w:szCs w:val="20"/>
        </w:rPr>
        <w:t>zookeeperURL</w:t>
      </w:r>
      <w:r>
        <w:rPr>
          <w:rFonts w:ascii="Consolas" w:hAnsi="Consolas" w:cs="Consolas"/>
          <w:color w:val="BFBFBF" w:themeColor="background1" w:themeShade="BF"/>
          <w:sz w:val="20"/>
          <w:szCs w:val="20"/>
        </w:rPr>
        <w:t>&gt;&lt;/</w:t>
      </w:r>
      <w:r w:rsidRPr="00842982">
        <w:rPr>
          <w:rFonts w:ascii="Consolas" w:hAnsi="Consolas" w:cs="Consolas"/>
          <w:color w:val="BFBFBF" w:themeColor="background1" w:themeShade="BF"/>
          <w:sz w:val="20"/>
          <w:szCs w:val="20"/>
        </w:rPr>
        <w:t>zookeeperURL</w:t>
      </w:r>
      <w:r>
        <w:rPr>
          <w:rFonts w:ascii="Consolas" w:hAnsi="Consolas" w:cs="Consolas"/>
          <w:color w:val="BFBFBF" w:themeColor="background1" w:themeShade="BF"/>
          <w:sz w:val="20"/>
          <w:szCs w:val="20"/>
        </w:rPr>
        <w:t>&gt;</w:t>
      </w:r>
    </w:p>
    <w:p w14:paraId="5DA68C4F" w14:textId="77777777" w:rsidR="006A7DE0" w:rsidRPr="00203BA1" w:rsidRDefault="006A7DE0" w:rsidP="00E24AC7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</w:pPr>
      <w:r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  <w:t>&lt;</w:t>
      </w:r>
      <w:r w:rsidRPr="006A7DE0"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  <w:t>resilientConnectors</w:t>
      </w:r>
      <w:r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  <w:t>&gt;&lt;/</w:t>
      </w:r>
      <w:r w:rsidRPr="006A7DE0"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  <w:t>resilientConnectors</w:t>
      </w:r>
      <w:r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  <w:t>&gt;</w:t>
      </w:r>
    </w:p>
    <w:p w14:paraId="59619C1F" w14:textId="77777777" w:rsidR="001A76A3" w:rsidRPr="00B5143F" w:rsidRDefault="00A32963" w:rsidP="001A76A3">
      <w:pPr>
        <w:autoSpaceDE w:val="0"/>
        <w:autoSpaceDN w:val="0"/>
        <w:adjustRightInd w:val="0"/>
        <w:rPr>
          <w:b/>
          <w:sz w:val="20"/>
          <w:lang w:val="en-GB" w:eastAsia="zh-CN"/>
        </w:rPr>
      </w:pPr>
      <w:r w:rsidRPr="00203BA1">
        <w:rPr>
          <w:rFonts w:ascii="Consolas" w:hAnsi="Consolas" w:cs="Consolas"/>
          <w:color w:val="BFBFBF" w:themeColor="background1" w:themeShade="BF"/>
          <w:sz w:val="20"/>
          <w:szCs w:val="20"/>
        </w:rPr>
        <w:tab/>
      </w:r>
      <w:r w:rsidR="001A76A3" w:rsidRPr="00B5143F">
        <w:rPr>
          <w:b/>
          <w:sz w:val="20"/>
          <w:lang w:val="en-GB" w:eastAsia="zh-CN"/>
        </w:rPr>
        <w:t>&lt;/kafka&gt;</w:t>
      </w:r>
    </w:p>
    <w:p w14:paraId="10AF40E8" w14:textId="77777777" w:rsidR="00AF1501" w:rsidRDefault="001A76A3" w:rsidP="00A3296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bookmarkEnd w:id="103"/>
      <w:bookmarkEnd w:id="104"/>
    </w:p>
    <w:p w14:paraId="2E59D07C" w14:textId="77777777" w:rsidR="00AA1B6C" w:rsidRPr="00BE37BE" w:rsidRDefault="00AA1B6C" w:rsidP="00A32963">
      <w:pPr>
        <w:rPr>
          <w:rFonts w:ascii="Nokia Pure Text Light" w:hAnsi="Nokia Pure Text Light" w:cs="Times New Roman"/>
          <w:sz w:val="20"/>
          <w:szCs w:val="24"/>
          <w:lang w:val="en-GB"/>
        </w:rPr>
      </w:pPr>
      <w:r w:rsidRPr="00BE37BE">
        <w:rPr>
          <w:rFonts w:ascii="Nokia Pure Text Light" w:hAnsi="Nokia Pure Text Light" w:cs="Times New Roman"/>
          <w:sz w:val="20"/>
          <w:szCs w:val="24"/>
          <w:lang w:val="en-GB"/>
        </w:rPr>
        <w:t>For GUI, Following fields should be provided: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89"/>
        <w:gridCol w:w="1724"/>
        <w:gridCol w:w="4017"/>
        <w:gridCol w:w="2328"/>
      </w:tblGrid>
      <w:tr w:rsidR="00AA1B6C" w14:paraId="250BD63C" w14:textId="77777777" w:rsidTr="008429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469FF479" w14:textId="77777777" w:rsidR="00AA1B6C" w:rsidRDefault="00AA1B6C" w:rsidP="00AA1B6C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Label</w:t>
            </w:r>
          </w:p>
        </w:tc>
        <w:tc>
          <w:tcPr>
            <w:tcW w:w="1792" w:type="dxa"/>
          </w:tcPr>
          <w:p w14:paraId="01728E1E" w14:textId="77777777" w:rsidR="00AA1B6C" w:rsidRDefault="007D0376" w:rsidP="00BE37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zh-CN"/>
              </w:rPr>
            </w:pPr>
            <w:r>
              <w:rPr>
                <w:lang w:val="en-GB" w:eastAsia="zh-CN"/>
              </w:rPr>
              <w:t>Type</w:t>
            </w:r>
          </w:p>
        </w:tc>
        <w:tc>
          <w:tcPr>
            <w:tcW w:w="4168" w:type="dxa"/>
          </w:tcPr>
          <w:p w14:paraId="22C2C54E" w14:textId="77777777" w:rsidR="00AA1B6C" w:rsidRDefault="00AA1B6C" w:rsidP="00AA1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zh-CN"/>
              </w:rPr>
            </w:pPr>
            <w:r>
              <w:rPr>
                <w:lang w:val="en-GB" w:eastAsia="zh-CN"/>
              </w:rPr>
              <w:t>Rule</w:t>
            </w:r>
            <w:r w:rsidR="007D0376">
              <w:rPr>
                <w:lang w:val="en-GB" w:eastAsia="zh-CN"/>
              </w:rPr>
              <w:t xml:space="preserve"> (Checker)</w:t>
            </w:r>
          </w:p>
        </w:tc>
        <w:tc>
          <w:tcPr>
            <w:tcW w:w="2411" w:type="dxa"/>
          </w:tcPr>
          <w:p w14:paraId="251801DA" w14:textId="77777777" w:rsidR="00AA1B6C" w:rsidRDefault="00AA1B6C" w:rsidP="00AA1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zh-CN"/>
              </w:rPr>
            </w:pPr>
            <w:r>
              <w:rPr>
                <w:lang w:val="en-GB" w:eastAsia="zh-CN"/>
              </w:rPr>
              <w:t>Tooltip</w:t>
            </w:r>
          </w:p>
        </w:tc>
      </w:tr>
      <w:tr w:rsidR="00AA1B6C" w14:paraId="0C6B74A1" w14:textId="77777777" w:rsidTr="00842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5226894F" w14:textId="77777777" w:rsidR="00AA1B6C" w:rsidRDefault="007D0376" w:rsidP="00AA1B6C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I</w:t>
            </w:r>
            <w:r w:rsidR="00AA1B6C">
              <w:rPr>
                <w:lang w:val="en-GB" w:eastAsia="zh-CN"/>
              </w:rPr>
              <w:t>d</w:t>
            </w:r>
            <w:r>
              <w:rPr>
                <w:lang w:val="en-GB" w:eastAsia="zh-CN"/>
              </w:rPr>
              <w:t xml:space="preserve"> *</w:t>
            </w:r>
          </w:p>
        </w:tc>
        <w:tc>
          <w:tcPr>
            <w:tcW w:w="1792" w:type="dxa"/>
          </w:tcPr>
          <w:p w14:paraId="2B6E852A" w14:textId="77777777" w:rsidR="00AA1B6C" w:rsidRPr="00BE37BE" w:rsidRDefault="00AA1B6C" w:rsidP="00BE37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String</w:t>
            </w:r>
          </w:p>
        </w:tc>
        <w:tc>
          <w:tcPr>
            <w:tcW w:w="4168" w:type="dxa"/>
          </w:tcPr>
          <w:p w14:paraId="49F755CD" w14:textId="77777777" w:rsidR="00AA1B6C" w:rsidRPr="00BE37BE" w:rsidRDefault="00AA1B6C" w:rsidP="00BE37B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Should be unique in one job</w:t>
            </w:r>
          </w:p>
        </w:tc>
        <w:tc>
          <w:tcPr>
            <w:tcW w:w="2411" w:type="dxa"/>
          </w:tcPr>
          <w:p w14:paraId="30A3867F" w14:textId="77777777" w:rsidR="00AA1B6C" w:rsidRPr="00BE37BE" w:rsidRDefault="007D0376" w:rsidP="00BE37B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Unique id of current processor</w:t>
            </w:r>
          </w:p>
        </w:tc>
      </w:tr>
      <w:tr w:rsidR="00E43A1B" w14:paraId="76CA7299" w14:textId="77777777" w:rsidTr="00842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11660AB3" w14:textId="77777777" w:rsidR="00E43A1B" w:rsidRDefault="00E43A1B" w:rsidP="00AA1B6C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Description</w:t>
            </w:r>
          </w:p>
        </w:tc>
        <w:tc>
          <w:tcPr>
            <w:tcW w:w="1792" w:type="dxa"/>
          </w:tcPr>
          <w:p w14:paraId="12B53013" w14:textId="77777777" w:rsidR="00E43A1B" w:rsidRPr="00BE37BE" w:rsidRDefault="00E43A1B" w:rsidP="00BE3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String</w:t>
            </w:r>
          </w:p>
        </w:tc>
        <w:tc>
          <w:tcPr>
            <w:tcW w:w="4168" w:type="dxa"/>
          </w:tcPr>
          <w:p w14:paraId="4C020179" w14:textId="77777777" w:rsidR="00E43A1B" w:rsidRPr="00BE37BE" w:rsidRDefault="00E43A1B" w:rsidP="00BE3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</w:p>
        </w:tc>
        <w:tc>
          <w:tcPr>
            <w:tcW w:w="2411" w:type="dxa"/>
          </w:tcPr>
          <w:p w14:paraId="03FF5E1F" w14:textId="77777777" w:rsidR="00E43A1B" w:rsidRPr="00BE37BE" w:rsidRDefault="00E43A1B" w:rsidP="00BE3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Description of current processor</w:t>
            </w:r>
          </w:p>
        </w:tc>
      </w:tr>
      <w:tr w:rsidR="00AA1B6C" w14:paraId="5CA5BF22" w14:textId="77777777" w:rsidTr="00842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4F9B3F48" w14:textId="77777777" w:rsidR="00AA1B6C" w:rsidRDefault="007D0376" w:rsidP="00AA1B6C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Topics *</w:t>
            </w:r>
          </w:p>
        </w:tc>
        <w:tc>
          <w:tcPr>
            <w:tcW w:w="1792" w:type="dxa"/>
          </w:tcPr>
          <w:p w14:paraId="11D795FC" w14:textId="77777777" w:rsidR="00AA1B6C" w:rsidRPr="00BE37BE" w:rsidRDefault="007D0376" w:rsidP="00BE37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String List</w:t>
            </w:r>
          </w:p>
        </w:tc>
        <w:tc>
          <w:tcPr>
            <w:tcW w:w="4168" w:type="dxa"/>
          </w:tcPr>
          <w:p w14:paraId="16A19C72" w14:textId="77777777" w:rsidR="00AA1B6C" w:rsidRPr="00BE37BE" w:rsidRDefault="007D0376" w:rsidP="00BE37B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Dynamic list, at least one provided</w:t>
            </w:r>
          </w:p>
        </w:tc>
        <w:tc>
          <w:tcPr>
            <w:tcW w:w="2411" w:type="dxa"/>
          </w:tcPr>
          <w:p w14:paraId="50FB8838" w14:textId="77777777" w:rsidR="00AA1B6C" w:rsidRPr="00BE37BE" w:rsidRDefault="007D0376" w:rsidP="00BE37B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Kafka topics</w:t>
            </w:r>
          </w:p>
        </w:tc>
      </w:tr>
      <w:tr w:rsidR="00E43A1B" w14:paraId="58B85A5C" w14:textId="77777777" w:rsidTr="00842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5DA25FAE" w14:textId="77777777" w:rsidR="007D0376" w:rsidRDefault="007D0376" w:rsidP="00AA1B6C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Brokers *</w:t>
            </w:r>
          </w:p>
        </w:tc>
        <w:tc>
          <w:tcPr>
            <w:tcW w:w="1792" w:type="dxa"/>
          </w:tcPr>
          <w:p w14:paraId="393D785E" w14:textId="77777777" w:rsidR="007D0376" w:rsidRPr="00BE37BE" w:rsidRDefault="007D0376" w:rsidP="00BE37B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String</w:t>
            </w:r>
          </w:p>
        </w:tc>
        <w:tc>
          <w:tcPr>
            <w:tcW w:w="4168" w:type="dxa"/>
          </w:tcPr>
          <w:p w14:paraId="063F860B" w14:textId="77777777" w:rsidR="007D0376" w:rsidRPr="00BE37BE" w:rsidRDefault="00F624F5" w:rsidP="00BE37B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(</w:t>
            </w:r>
            <w:r w:rsidR="007D0376"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IP:Port[,IP:Port[…]]</w:t>
            </w: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)</w:t>
            </w:r>
          </w:p>
        </w:tc>
        <w:tc>
          <w:tcPr>
            <w:tcW w:w="2411" w:type="dxa"/>
          </w:tcPr>
          <w:p w14:paraId="4E0609F2" w14:textId="77777777" w:rsidR="007D0376" w:rsidRPr="00BE37BE" w:rsidRDefault="007D0376" w:rsidP="00BE37B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Kafka brokers</w:t>
            </w:r>
          </w:p>
        </w:tc>
      </w:tr>
      <w:tr w:rsidR="007D0376" w14:paraId="5C05D828" w14:textId="77777777" w:rsidTr="00842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336F6645" w14:textId="77777777" w:rsidR="007D0376" w:rsidRDefault="007D0376" w:rsidP="00AA1B6C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Group *</w:t>
            </w:r>
          </w:p>
        </w:tc>
        <w:tc>
          <w:tcPr>
            <w:tcW w:w="1792" w:type="dxa"/>
          </w:tcPr>
          <w:p w14:paraId="53B33FA7" w14:textId="77777777" w:rsidR="007D0376" w:rsidRPr="00BE37BE" w:rsidRDefault="007D0376" w:rsidP="00BE37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String</w:t>
            </w:r>
          </w:p>
        </w:tc>
        <w:tc>
          <w:tcPr>
            <w:tcW w:w="4168" w:type="dxa"/>
          </w:tcPr>
          <w:p w14:paraId="1E9DDAAA" w14:textId="77777777" w:rsidR="007D0376" w:rsidRPr="00BE37BE" w:rsidRDefault="007D0376" w:rsidP="00BE37B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</w:p>
        </w:tc>
        <w:tc>
          <w:tcPr>
            <w:tcW w:w="2411" w:type="dxa"/>
          </w:tcPr>
          <w:p w14:paraId="28DA5BF0" w14:textId="77777777" w:rsidR="007D0376" w:rsidRPr="00BE37BE" w:rsidRDefault="007D0376" w:rsidP="00BE37B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Kafka group id</w:t>
            </w:r>
          </w:p>
        </w:tc>
      </w:tr>
      <w:tr w:rsidR="00E43A1B" w14:paraId="3924EE2E" w14:textId="77777777" w:rsidTr="00842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67426BCB" w14:textId="77777777" w:rsidR="007D0376" w:rsidRDefault="007B5E9E" w:rsidP="00AA1B6C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 xml:space="preserve">Schema </w:t>
            </w:r>
            <w:r w:rsidR="004F54D1">
              <w:rPr>
                <w:lang w:val="en-GB" w:eastAsia="zh-CN"/>
              </w:rPr>
              <w:t xml:space="preserve">Definition </w:t>
            </w:r>
            <w:r>
              <w:rPr>
                <w:lang w:val="en-GB" w:eastAsia="zh-CN"/>
              </w:rPr>
              <w:t>*</w:t>
            </w:r>
          </w:p>
        </w:tc>
        <w:tc>
          <w:tcPr>
            <w:tcW w:w="1792" w:type="dxa"/>
          </w:tcPr>
          <w:p w14:paraId="7A2E2ED9" w14:textId="77777777" w:rsidR="007D0376" w:rsidRPr="00BE37BE" w:rsidRDefault="007B5E9E" w:rsidP="00BE37B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Radio button</w:t>
            </w:r>
          </w:p>
        </w:tc>
        <w:tc>
          <w:tcPr>
            <w:tcW w:w="4168" w:type="dxa"/>
          </w:tcPr>
          <w:p w14:paraId="58C82E72" w14:textId="77777777" w:rsidR="007D0376" w:rsidRPr="00BE37BE" w:rsidRDefault="007B5E9E" w:rsidP="00BE37B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“Local”, “Registry”</w:t>
            </w:r>
          </w:p>
        </w:tc>
        <w:tc>
          <w:tcPr>
            <w:tcW w:w="2411" w:type="dxa"/>
          </w:tcPr>
          <w:p w14:paraId="12AAAFBF" w14:textId="77777777" w:rsidR="007D0376" w:rsidRPr="00BE37BE" w:rsidRDefault="007B5E9E" w:rsidP="00BE37B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Avro schema definition source</w:t>
            </w:r>
          </w:p>
        </w:tc>
      </w:tr>
      <w:tr w:rsidR="007B5E9E" w14:paraId="1AE01138" w14:textId="77777777" w:rsidTr="00842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58D2329A" w14:textId="77777777" w:rsidR="007B5E9E" w:rsidRDefault="007B5E9E" w:rsidP="00AA1B6C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Local Path</w:t>
            </w:r>
          </w:p>
        </w:tc>
        <w:tc>
          <w:tcPr>
            <w:tcW w:w="1792" w:type="dxa"/>
          </w:tcPr>
          <w:p w14:paraId="12EC1A43" w14:textId="77777777" w:rsidR="007B5E9E" w:rsidRPr="00BE37BE" w:rsidRDefault="007B5E9E" w:rsidP="00BE37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String</w:t>
            </w:r>
          </w:p>
        </w:tc>
        <w:tc>
          <w:tcPr>
            <w:tcW w:w="4168" w:type="dxa"/>
          </w:tcPr>
          <w:p w14:paraId="06B8276D" w14:textId="77777777" w:rsidR="007B5E9E" w:rsidRPr="00BE37BE" w:rsidRDefault="007B5E9E" w:rsidP="00BE37B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When “Local” selected for “Schema</w:t>
            </w:r>
            <w:r w:rsidR="00702A47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 xml:space="preserve"> Definition</w:t>
            </w: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”</w:t>
            </w: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br/>
            </w:r>
          </w:p>
        </w:tc>
        <w:tc>
          <w:tcPr>
            <w:tcW w:w="2411" w:type="dxa"/>
          </w:tcPr>
          <w:p w14:paraId="61CD4515" w14:textId="77777777" w:rsidR="007B5E9E" w:rsidRPr="00BE37BE" w:rsidRDefault="007B5E9E" w:rsidP="00BE37B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Local schema definition file path</w:t>
            </w:r>
          </w:p>
        </w:tc>
      </w:tr>
      <w:tr w:rsidR="007B5E9E" w14:paraId="4871F12A" w14:textId="77777777" w:rsidTr="00842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21015BF9" w14:textId="77777777" w:rsidR="007B5E9E" w:rsidRDefault="000E3BED" w:rsidP="00AA1B6C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Registry URL</w:t>
            </w:r>
          </w:p>
        </w:tc>
        <w:tc>
          <w:tcPr>
            <w:tcW w:w="1792" w:type="dxa"/>
          </w:tcPr>
          <w:p w14:paraId="4C323600" w14:textId="77777777" w:rsidR="007B5E9E" w:rsidRPr="00BE37BE" w:rsidRDefault="000E3BED" w:rsidP="00BE37B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String</w:t>
            </w:r>
          </w:p>
        </w:tc>
        <w:tc>
          <w:tcPr>
            <w:tcW w:w="4168" w:type="dxa"/>
          </w:tcPr>
          <w:p w14:paraId="3D4E6FF9" w14:textId="77777777" w:rsidR="007B5E9E" w:rsidRPr="00BE37BE" w:rsidRDefault="000E3BED" w:rsidP="00BE37B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When “Registry” selected for “Schema</w:t>
            </w:r>
            <w:r w:rsidR="00702A47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 xml:space="preserve"> Definition</w:t>
            </w: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”</w:t>
            </w:r>
          </w:p>
        </w:tc>
        <w:tc>
          <w:tcPr>
            <w:tcW w:w="2411" w:type="dxa"/>
          </w:tcPr>
          <w:p w14:paraId="052A725C" w14:textId="77777777" w:rsidR="007B5E9E" w:rsidRPr="00BE37BE" w:rsidRDefault="00842982" w:rsidP="00BE37B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Schema registry server URL</w:t>
            </w:r>
          </w:p>
        </w:tc>
      </w:tr>
    </w:tbl>
    <w:p w14:paraId="563DA582" w14:textId="77777777" w:rsidR="00AA1B6C" w:rsidRPr="00A32963" w:rsidRDefault="00AA1B6C" w:rsidP="00A32963">
      <w:pPr>
        <w:rPr>
          <w:lang w:val="en-GB" w:eastAsia="zh-CN"/>
        </w:rPr>
      </w:pPr>
    </w:p>
    <w:p w14:paraId="1603507C" w14:textId="77777777" w:rsidR="00AF1501" w:rsidRDefault="00A32963" w:rsidP="00AF1501">
      <w:pPr>
        <w:pStyle w:val="Heading1"/>
        <w:rPr>
          <w:lang w:val="en-GB"/>
        </w:rPr>
      </w:pPr>
      <w:bookmarkStart w:id="106" w:name="_Toc451776158"/>
      <w:bookmarkStart w:id="107" w:name="_Toc456647566"/>
      <w:bookmarkStart w:id="108" w:name="_Toc489370073"/>
      <w:r>
        <w:rPr>
          <w:lang w:val="en-GB"/>
        </w:rPr>
        <w:t>Sink</w:t>
      </w:r>
      <w:bookmarkEnd w:id="106"/>
      <w:bookmarkEnd w:id="107"/>
      <w:bookmarkEnd w:id="108"/>
    </w:p>
    <w:p w14:paraId="183359E0" w14:textId="77777777" w:rsidR="00A32963" w:rsidRPr="00BE37BE" w:rsidRDefault="00BB565F" w:rsidP="00A32963">
      <w:pPr>
        <w:rPr>
          <w:rFonts w:ascii="Nokia Pure Text Light" w:hAnsi="Nokia Pure Text Light" w:cs="Times New Roman"/>
          <w:sz w:val="20"/>
          <w:szCs w:val="24"/>
          <w:lang w:val="en-GB"/>
        </w:rPr>
      </w:pPr>
      <w:r w:rsidRPr="00BE37BE">
        <w:rPr>
          <w:rFonts w:ascii="Nokia Pure Text Light" w:hAnsi="Nokia Pure Text Light" w:cs="Times New Roman"/>
          <w:noProof/>
          <w:sz w:val="20"/>
          <w:szCs w:val="24"/>
          <w:lang w:eastAsia="zh-CN"/>
        </w:rPr>
        <w:drawing>
          <wp:anchor distT="0" distB="0" distL="114300" distR="114300" simplePos="0" relativeHeight="251657216" behindDoc="1" locked="0" layoutInCell="1" allowOverlap="1" wp14:anchorId="7DF74AD2" wp14:editId="12FE4CC8">
            <wp:simplePos x="0" y="0"/>
            <wp:positionH relativeFrom="column">
              <wp:posOffset>2540</wp:posOffset>
            </wp:positionH>
            <wp:positionV relativeFrom="paragraph">
              <wp:posOffset>1270</wp:posOffset>
            </wp:positionV>
            <wp:extent cx="979200" cy="892800"/>
            <wp:effectExtent l="0" t="0" r="0" b="3175"/>
            <wp:wrapTight wrapText="bothSides">
              <wp:wrapPolygon edited="0">
                <wp:start x="0" y="0"/>
                <wp:lineTo x="0" y="21216"/>
                <wp:lineTo x="21012" y="21216"/>
                <wp:lineTo x="21012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200" cy="89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2963" w:rsidRPr="00BE37BE">
        <w:rPr>
          <w:rFonts w:ascii="Nokia Pure Text Light" w:hAnsi="Nokia Pure Text Light" w:cs="Times New Roman"/>
          <w:sz w:val="20"/>
          <w:szCs w:val="24"/>
          <w:lang w:val="en-GB"/>
        </w:rPr>
        <w:t xml:space="preserve">Sink defines where the data goes to. Multiple sinks can be defined and each sink must provide a plug for </w:t>
      </w:r>
      <w:r w:rsidR="00BE39EA" w:rsidRPr="00BE37BE">
        <w:rPr>
          <w:rFonts w:ascii="Nokia Pure Text Light" w:hAnsi="Nokia Pure Text Light" w:cs="Times New Roman"/>
          <w:sz w:val="20"/>
          <w:szCs w:val="24"/>
          <w:lang w:val="en-GB"/>
        </w:rPr>
        <w:t xml:space="preserve">a </w:t>
      </w:r>
      <w:r w:rsidR="00A32963" w:rsidRPr="00BE37BE">
        <w:rPr>
          <w:rFonts w:ascii="Nokia Pure Text Light" w:hAnsi="Nokia Pure Text Light" w:cs="Times New Roman"/>
          <w:sz w:val="20"/>
          <w:szCs w:val="24"/>
          <w:lang w:val="en-GB"/>
        </w:rPr>
        <w:t>branch outlet to connect with.</w:t>
      </w:r>
    </w:p>
    <w:p w14:paraId="050B9C07" w14:textId="77777777" w:rsidR="00A32963" w:rsidRPr="00BE37BE" w:rsidRDefault="00A32963" w:rsidP="00A32963">
      <w:pPr>
        <w:rPr>
          <w:rFonts w:ascii="Nokia Pure Text Light" w:hAnsi="Nokia Pure Text Light" w:cs="Times New Roman"/>
          <w:sz w:val="20"/>
          <w:szCs w:val="24"/>
          <w:lang w:val="en-GB"/>
        </w:rPr>
      </w:pPr>
      <w:r w:rsidRPr="00BE37BE">
        <w:rPr>
          <w:rFonts w:ascii="Nokia Pure Text Light" w:hAnsi="Nokia Pure Text Light" w:cs="Times New Roman"/>
          <w:sz w:val="20"/>
          <w:szCs w:val="24"/>
          <w:lang w:val="en-GB"/>
        </w:rPr>
        <w:t>If source data goes to Kafka, Kafka configuration should be provided.</w:t>
      </w:r>
      <w:r w:rsidR="00573301" w:rsidRPr="00BE37BE">
        <w:rPr>
          <w:rFonts w:ascii="Nokia Pure Text Light" w:hAnsi="Nokia Pure Text Light" w:cs="Times New Roman"/>
          <w:sz w:val="20"/>
          <w:szCs w:val="24"/>
          <w:lang w:val="en-GB"/>
        </w:rPr>
        <w:t xml:space="preserve"> (Currently only support kafka source in production environment)</w:t>
      </w:r>
    </w:p>
    <w:p w14:paraId="296D6E1E" w14:textId="77777777" w:rsidR="00887EC5" w:rsidRPr="00BE37BE" w:rsidRDefault="00A32963" w:rsidP="00A32963">
      <w:pPr>
        <w:rPr>
          <w:rFonts w:ascii="Nokia Pure Text Light" w:hAnsi="Nokia Pure Text Light" w:cs="Times New Roman"/>
          <w:sz w:val="20"/>
          <w:szCs w:val="24"/>
          <w:lang w:val="en-GB"/>
        </w:rPr>
      </w:pPr>
      <w:r w:rsidRPr="00BE37BE">
        <w:rPr>
          <w:rFonts w:ascii="Nokia Pure Text Light" w:hAnsi="Nokia Pure Text Light" w:cs="Times New Roman"/>
          <w:sz w:val="20"/>
          <w:szCs w:val="24"/>
          <w:lang w:val="en-GB"/>
        </w:rPr>
        <w:t>Customized sink can also be used by providing data sink builder class name in &lt;sinkBuilderClass&gt;. If &lt;sinkBuilderClass&gt; not provided, a default Kafka sink builder will be used.</w:t>
      </w:r>
    </w:p>
    <w:p w14:paraId="662649DD" w14:textId="77777777" w:rsidR="00AF1501" w:rsidRPr="00BE37BE" w:rsidRDefault="00A32963" w:rsidP="00A32963">
      <w:pPr>
        <w:rPr>
          <w:rFonts w:ascii="Nokia Pure Text Light" w:hAnsi="Nokia Pure Text Light" w:cs="Times New Roman"/>
          <w:sz w:val="20"/>
          <w:szCs w:val="24"/>
          <w:lang w:val="en-GB"/>
        </w:rPr>
      </w:pPr>
      <w:r w:rsidRPr="00BE37BE">
        <w:rPr>
          <w:rFonts w:ascii="Nokia Pure Text Light" w:hAnsi="Nokia Pure Text Light" w:cs="Times New Roman"/>
          <w:sz w:val="20"/>
          <w:szCs w:val="24"/>
          <w:lang w:val="en-GB"/>
        </w:rPr>
        <w:t xml:space="preserve">Following sub tags are supported for sink. </w:t>
      </w:r>
    </w:p>
    <w:p w14:paraId="65ECA2BC" w14:textId="77777777" w:rsidR="00887EC5" w:rsidRDefault="00887EC5" w:rsidP="00887EC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 xml:space="preserve">sink </w:t>
      </w:r>
      <w:r w:rsidRPr="00887EC5">
        <w:rPr>
          <w:rFonts w:ascii="Consolas" w:hAnsi="Consolas" w:cs="Consolas"/>
          <w:color w:val="808080" w:themeColor="background1" w:themeShade="80"/>
          <w:sz w:val="20"/>
          <w:szCs w:val="20"/>
        </w:rPr>
        <w:t>id=’’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2C0560" w14:textId="77777777" w:rsidR="00887EC5" w:rsidRDefault="00887EC5" w:rsidP="00887EC5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plugId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D7101D" w14:textId="77777777" w:rsidR="00887EC5" w:rsidRPr="00B5143F" w:rsidRDefault="00887EC5" w:rsidP="00887EC5">
      <w:pPr>
        <w:autoSpaceDE w:val="0"/>
        <w:autoSpaceDN w:val="0"/>
        <w:adjustRightInd w:val="0"/>
        <w:rPr>
          <w:b/>
          <w:sz w:val="20"/>
          <w:lang w:val="en-GB" w:eastAsia="zh-CN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B5143F">
        <w:rPr>
          <w:b/>
          <w:sz w:val="20"/>
          <w:lang w:val="en-GB" w:eastAsia="zh-CN"/>
        </w:rPr>
        <w:t>&lt;kafka&gt;</w:t>
      </w:r>
    </w:p>
    <w:p w14:paraId="2E91F304" w14:textId="77777777" w:rsidR="00573301" w:rsidRDefault="00887EC5" w:rsidP="00573301">
      <w:pPr>
        <w:autoSpaceDE w:val="0"/>
        <w:autoSpaceDN w:val="0"/>
        <w:adjustRightInd w:val="0"/>
        <w:rPr>
          <w:b/>
          <w:sz w:val="20"/>
          <w:lang w:val="en-GB" w:eastAsia="zh-CN"/>
        </w:rPr>
      </w:pPr>
      <w:r w:rsidRPr="00203BA1">
        <w:rPr>
          <w:rFonts w:ascii="Consolas" w:hAnsi="Consolas" w:cs="Consolas"/>
          <w:color w:val="BFBFBF" w:themeColor="background1" w:themeShade="BF"/>
          <w:sz w:val="20"/>
          <w:szCs w:val="20"/>
        </w:rPr>
        <w:tab/>
      </w:r>
      <w:r w:rsidRPr="00203BA1">
        <w:rPr>
          <w:rFonts w:ascii="Consolas" w:hAnsi="Consolas" w:cs="Consolas"/>
          <w:color w:val="BFBFBF" w:themeColor="background1" w:themeShade="BF"/>
          <w:sz w:val="20"/>
          <w:szCs w:val="20"/>
        </w:rPr>
        <w:tab/>
      </w:r>
      <w:r w:rsidR="00573301" w:rsidRPr="001407DA">
        <w:rPr>
          <w:b/>
          <w:sz w:val="20"/>
          <w:lang w:val="en-GB" w:eastAsia="zh-CN"/>
        </w:rPr>
        <w:t>&lt;topic</w:t>
      </w:r>
      <w:r w:rsidR="00573301" w:rsidRPr="001407DA">
        <w:rPr>
          <w:rFonts w:hint="eastAsia"/>
          <w:b/>
          <w:sz w:val="20"/>
          <w:lang w:val="en-GB" w:eastAsia="zh-CN"/>
        </w:rPr>
        <w:t>s</w:t>
      </w:r>
      <w:r w:rsidR="00573301" w:rsidRPr="001407DA">
        <w:rPr>
          <w:b/>
          <w:sz w:val="20"/>
          <w:lang w:val="en-GB" w:eastAsia="zh-CN"/>
        </w:rPr>
        <w:t>&gt;</w:t>
      </w:r>
    </w:p>
    <w:p w14:paraId="3024A90F" w14:textId="77777777" w:rsidR="00573301" w:rsidRDefault="00573301" w:rsidP="00573301">
      <w:pPr>
        <w:autoSpaceDE w:val="0"/>
        <w:autoSpaceDN w:val="0"/>
        <w:adjustRightInd w:val="0"/>
        <w:rPr>
          <w:b/>
          <w:sz w:val="20"/>
          <w:lang w:val="en-GB" w:eastAsia="zh-CN"/>
        </w:rPr>
      </w:pPr>
      <w:r>
        <w:rPr>
          <w:rFonts w:hint="eastAsia"/>
          <w:b/>
          <w:sz w:val="20"/>
          <w:lang w:val="en-GB" w:eastAsia="zh-CN"/>
        </w:rPr>
        <w:tab/>
      </w:r>
      <w:r>
        <w:rPr>
          <w:rFonts w:hint="eastAsia"/>
          <w:b/>
          <w:sz w:val="20"/>
          <w:lang w:val="en-GB" w:eastAsia="zh-CN"/>
        </w:rPr>
        <w:tab/>
      </w:r>
      <w:r>
        <w:rPr>
          <w:rFonts w:hint="eastAsia"/>
          <w:b/>
          <w:sz w:val="20"/>
          <w:lang w:val="en-GB" w:eastAsia="zh-CN"/>
        </w:rPr>
        <w:tab/>
        <w:t>&lt;topic&gt;&lt;/topic&gt;</w:t>
      </w:r>
    </w:p>
    <w:p w14:paraId="09767EAB" w14:textId="77777777" w:rsidR="00573301" w:rsidRDefault="00573301" w:rsidP="00573301">
      <w:pPr>
        <w:autoSpaceDE w:val="0"/>
        <w:autoSpaceDN w:val="0"/>
        <w:adjustRightInd w:val="0"/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</w:pPr>
      <w:r w:rsidRPr="00E24AC7">
        <w:rPr>
          <w:rFonts w:ascii="Consolas" w:hAnsi="Consolas" w:cs="Consolas" w:hint="eastAsia"/>
          <w:color w:val="BFBFBF" w:themeColor="background1" w:themeShade="BF"/>
          <w:sz w:val="20"/>
          <w:szCs w:val="20"/>
        </w:rPr>
        <w:tab/>
      </w:r>
      <w:r w:rsidRPr="00E24AC7">
        <w:rPr>
          <w:rFonts w:ascii="Consolas" w:hAnsi="Consolas" w:cs="Consolas" w:hint="eastAsia"/>
          <w:color w:val="BFBFBF" w:themeColor="background1" w:themeShade="BF"/>
          <w:sz w:val="20"/>
          <w:szCs w:val="20"/>
        </w:rPr>
        <w:tab/>
      </w:r>
      <w:r w:rsidRPr="00E24AC7">
        <w:rPr>
          <w:rFonts w:ascii="Consolas" w:hAnsi="Consolas" w:cs="Consolas" w:hint="eastAsia"/>
          <w:color w:val="BFBFBF" w:themeColor="background1" w:themeShade="BF"/>
          <w:sz w:val="20"/>
          <w:szCs w:val="20"/>
        </w:rPr>
        <w:tab/>
      </w:r>
      <w:r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>&lt;topic&gt;&lt;/topic&gt;</w:t>
      </w:r>
    </w:p>
    <w:p w14:paraId="21E60DE9" w14:textId="77777777" w:rsidR="00573301" w:rsidRPr="00E24AC7" w:rsidRDefault="00573301" w:rsidP="00573301">
      <w:pPr>
        <w:autoSpaceDE w:val="0"/>
        <w:autoSpaceDN w:val="0"/>
        <w:adjustRightInd w:val="0"/>
        <w:ind w:left="1440" w:firstLine="720"/>
        <w:rPr>
          <w:rFonts w:ascii="Consolas" w:hAnsi="Consolas" w:cs="Consolas"/>
          <w:color w:val="BFBFBF" w:themeColor="background1" w:themeShade="BF"/>
          <w:sz w:val="20"/>
          <w:szCs w:val="20"/>
        </w:rPr>
      </w:pPr>
      <w:r w:rsidRPr="00E24AC7">
        <w:rPr>
          <w:rFonts w:ascii="Consolas" w:hAnsi="Consolas" w:cs="Consolas"/>
          <w:color w:val="BFBFBF" w:themeColor="background1" w:themeShade="BF"/>
          <w:sz w:val="20"/>
          <w:szCs w:val="20"/>
        </w:rPr>
        <w:t>…</w:t>
      </w:r>
    </w:p>
    <w:p w14:paraId="11B0686F" w14:textId="77777777" w:rsidR="00573301" w:rsidRPr="00E24AC7" w:rsidRDefault="00573301" w:rsidP="00573301">
      <w:pPr>
        <w:autoSpaceDE w:val="0"/>
        <w:autoSpaceDN w:val="0"/>
        <w:adjustRightInd w:val="0"/>
        <w:ind w:left="720" w:firstLine="720"/>
        <w:rPr>
          <w:b/>
          <w:sz w:val="20"/>
          <w:lang w:val="en-GB" w:eastAsia="zh-CN"/>
        </w:rPr>
      </w:pPr>
      <w:r w:rsidRPr="001407DA">
        <w:rPr>
          <w:b/>
          <w:sz w:val="20"/>
          <w:lang w:val="en-GB" w:eastAsia="zh-CN"/>
        </w:rPr>
        <w:t>&lt;/topic</w:t>
      </w:r>
      <w:r w:rsidRPr="001407DA">
        <w:rPr>
          <w:rFonts w:hint="eastAsia"/>
          <w:b/>
          <w:sz w:val="20"/>
          <w:lang w:val="en-GB" w:eastAsia="zh-CN"/>
        </w:rPr>
        <w:t>s</w:t>
      </w:r>
      <w:r w:rsidRPr="001407DA">
        <w:rPr>
          <w:b/>
          <w:sz w:val="20"/>
          <w:lang w:val="en-GB" w:eastAsia="zh-CN"/>
        </w:rPr>
        <w:t>&gt;</w:t>
      </w:r>
    </w:p>
    <w:p w14:paraId="37A3140F" w14:textId="77777777" w:rsidR="00573301" w:rsidRDefault="00573301" w:rsidP="00573301">
      <w:pPr>
        <w:autoSpaceDE w:val="0"/>
        <w:autoSpaceDN w:val="0"/>
        <w:adjustRightInd w:val="0"/>
        <w:rPr>
          <w:b/>
          <w:sz w:val="20"/>
          <w:lang w:val="en-GB" w:eastAsia="zh-CN"/>
        </w:rPr>
      </w:pPr>
      <w:r w:rsidRPr="00E24AC7">
        <w:rPr>
          <w:b/>
          <w:sz w:val="20"/>
          <w:lang w:val="en-GB" w:eastAsia="zh-CN"/>
        </w:rPr>
        <w:tab/>
      </w:r>
      <w:r w:rsidRPr="00E24AC7">
        <w:rPr>
          <w:b/>
          <w:sz w:val="20"/>
          <w:lang w:val="en-GB" w:eastAsia="zh-CN"/>
        </w:rPr>
        <w:tab/>
        <w:t>&lt;brokerList&gt;&lt;/brokerList&gt;</w:t>
      </w:r>
    </w:p>
    <w:p w14:paraId="064563F6" w14:textId="77777777" w:rsidR="00573301" w:rsidRPr="00573301" w:rsidRDefault="00573301" w:rsidP="00573301">
      <w:pPr>
        <w:autoSpaceDE w:val="0"/>
        <w:autoSpaceDN w:val="0"/>
        <w:adjustRightInd w:val="0"/>
        <w:ind w:left="720" w:firstLine="720"/>
        <w:rPr>
          <w:b/>
          <w:sz w:val="20"/>
          <w:lang w:val="en-GB" w:eastAsia="zh-CN"/>
        </w:rPr>
      </w:pPr>
      <w:r w:rsidRPr="00573301">
        <w:rPr>
          <w:rFonts w:hint="eastAsia"/>
          <w:b/>
          <w:sz w:val="20"/>
          <w:lang w:val="en-GB" w:eastAsia="zh-CN"/>
        </w:rPr>
        <w:t>&lt;</w:t>
      </w:r>
      <w:r w:rsidRPr="00573301">
        <w:rPr>
          <w:b/>
          <w:sz w:val="20"/>
          <w:lang w:val="en-GB" w:eastAsia="zh-CN"/>
        </w:rPr>
        <w:t>avroSchemaRegistry</w:t>
      </w:r>
      <w:r w:rsidRPr="00573301">
        <w:rPr>
          <w:rFonts w:hint="eastAsia"/>
          <w:b/>
          <w:sz w:val="20"/>
          <w:lang w:val="en-GB" w:eastAsia="zh-CN"/>
        </w:rPr>
        <w:t>&gt;</w:t>
      </w:r>
    </w:p>
    <w:p w14:paraId="2F18860C" w14:textId="77777777" w:rsidR="00573301" w:rsidRDefault="00573301" w:rsidP="00573301">
      <w:pPr>
        <w:autoSpaceDE w:val="0"/>
        <w:autoSpaceDN w:val="0"/>
        <w:adjustRightInd w:val="0"/>
        <w:rPr>
          <w:b/>
          <w:sz w:val="20"/>
          <w:lang w:val="en-GB" w:eastAsia="zh-CN"/>
        </w:rPr>
      </w:pPr>
      <w:r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ab/>
      </w:r>
      <w:r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ab/>
      </w:r>
      <w:r w:rsidRPr="00E24AC7">
        <w:rPr>
          <w:rFonts w:hint="eastAsia"/>
          <w:b/>
          <w:sz w:val="20"/>
          <w:lang w:val="en-GB" w:eastAsia="zh-CN"/>
        </w:rPr>
        <w:tab/>
        <w:t>&lt;</w:t>
      </w:r>
      <w:r w:rsidRPr="00E24AC7">
        <w:rPr>
          <w:b/>
          <w:sz w:val="20"/>
          <w:lang w:val="en-GB" w:eastAsia="zh-CN"/>
        </w:rPr>
        <w:t>schemaRegistryURL</w:t>
      </w:r>
      <w:r w:rsidRPr="00E24AC7">
        <w:rPr>
          <w:rFonts w:hint="eastAsia"/>
          <w:b/>
          <w:sz w:val="20"/>
          <w:lang w:val="en-GB" w:eastAsia="zh-CN"/>
        </w:rPr>
        <w:t>&gt;&lt;/</w:t>
      </w:r>
      <w:r w:rsidRPr="00E24AC7">
        <w:rPr>
          <w:b/>
          <w:sz w:val="20"/>
          <w:lang w:val="en-GB" w:eastAsia="zh-CN"/>
        </w:rPr>
        <w:t>schemaRegistryURL</w:t>
      </w:r>
      <w:r w:rsidRPr="00E24AC7">
        <w:rPr>
          <w:rFonts w:hint="eastAsia"/>
          <w:b/>
          <w:sz w:val="20"/>
          <w:lang w:val="en-GB" w:eastAsia="zh-CN"/>
        </w:rPr>
        <w:t>&gt;</w:t>
      </w:r>
    </w:p>
    <w:p w14:paraId="5ADB3E3E" w14:textId="77777777" w:rsidR="00573301" w:rsidRDefault="00573301" w:rsidP="00573301">
      <w:pPr>
        <w:autoSpaceDE w:val="0"/>
        <w:autoSpaceDN w:val="0"/>
        <w:adjustRightInd w:val="0"/>
        <w:rPr>
          <w:b/>
          <w:sz w:val="20"/>
          <w:lang w:val="en-GB" w:eastAsia="zh-CN"/>
        </w:rPr>
      </w:pPr>
      <w:r>
        <w:rPr>
          <w:b/>
          <w:sz w:val="20"/>
          <w:lang w:val="en-GB" w:eastAsia="zh-CN"/>
        </w:rPr>
        <w:tab/>
      </w:r>
      <w:r>
        <w:rPr>
          <w:b/>
          <w:sz w:val="20"/>
          <w:lang w:val="en-GB" w:eastAsia="zh-CN"/>
        </w:rPr>
        <w:tab/>
      </w:r>
      <w:r w:rsidRPr="00573301">
        <w:rPr>
          <w:rFonts w:hint="eastAsia"/>
          <w:b/>
          <w:sz w:val="20"/>
          <w:lang w:val="en-GB" w:eastAsia="zh-CN"/>
        </w:rPr>
        <w:t>&lt;</w:t>
      </w:r>
      <w:r>
        <w:rPr>
          <w:b/>
          <w:sz w:val="20"/>
          <w:lang w:val="en-GB" w:eastAsia="zh-CN"/>
        </w:rPr>
        <w:t>/</w:t>
      </w:r>
      <w:r w:rsidRPr="00573301">
        <w:rPr>
          <w:b/>
          <w:sz w:val="20"/>
          <w:lang w:val="en-GB" w:eastAsia="zh-CN"/>
        </w:rPr>
        <w:t>avroSchemaRegistry</w:t>
      </w:r>
      <w:r w:rsidRPr="00573301">
        <w:rPr>
          <w:rFonts w:hint="eastAsia"/>
          <w:b/>
          <w:sz w:val="20"/>
          <w:lang w:val="en-GB" w:eastAsia="zh-CN"/>
        </w:rPr>
        <w:t>&gt;</w:t>
      </w:r>
    </w:p>
    <w:p w14:paraId="27EFC018" w14:textId="77777777" w:rsidR="00B5143F" w:rsidRDefault="00B5143F" w:rsidP="00B5143F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</w:pPr>
      <w:r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>&lt;</w:t>
      </w:r>
      <w:r w:rsidRPr="00E24AC7"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  <w:t>properties</w:t>
      </w:r>
      <w:r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>&gt;</w:t>
      </w:r>
    </w:p>
    <w:p w14:paraId="33A91DF4" w14:textId="77777777" w:rsidR="00B5143F" w:rsidRDefault="00B5143F" w:rsidP="00B5143F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</w:pPr>
      <w:r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ab/>
        <w:t>&lt;</w:t>
      </w:r>
      <w:r w:rsidRPr="00E9764F"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  <w:t>property</w:t>
      </w:r>
      <w:r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>&gt;</w:t>
      </w:r>
    </w:p>
    <w:p w14:paraId="79EEED2F" w14:textId="77777777" w:rsidR="00B5143F" w:rsidRPr="00B5143F" w:rsidRDefault="00B5143F" w:rsidP="00B5143F">
      <w:pPr>
        <w:autoSpaceDE w:val="0"/>
        <w:autoSpaceDN w:val="0"/>
        <w:adjustRightInd w:val="0"/>
        <w:ind w:left="720" w:firstLine="720"/>
        <w:rPr>
          <w:b/>
          <w:sz w:val="20"/>
          <w:lang w:val="en-GB" w:eastAsia="zh-CN"/>
        </w:rPr>
      </w:pPr>
      <w:r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ab/>
      </w:r>
      <w:r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ab/>
      </w:r>
      <w:r w:rsidRPr="00B5143F">
        <w:rPr>
          <w:b/>
          <w:sz w:val="20"/>
          <w:lang w:val="en-GB" w:eastAsia="zh-CN"/>
        </w:rPr>
        <w:t>&lt;name&gt;&lt;/name&gt;</w:t>
      </w:r>
    </w:p>
    <w:p w14:paraId="5E0E1238" w14:textId="77777777" w:rsidR="00B5143F" w:rsidRPr="00CE3B2B" w:rsidRDefault="00B5143F" w:rsidP="00CE3B2B">
      <w:pPr>
        <w:autoSpaceDE w:val="0"/>
        <w:autoSpaceDN w:val="0"/>
        <w:adjustRightInd w:val="0"/>
        <w:ind w:left="720" w:firstLine="720"/>
        <w:rPr>
          <w:b/>
          <w:sz w:val="20"/>
          <w:lang w:val="en-GB" w:eastAsia="zh-CN"/>
        </w:rPr>
      </w:pPr>
      <w:r w:rsidRPr="00B5143F">
        <w:rPr>
          <w:b/>
          <w:sz w:val="20"/>
          <w:lang w:val="en-GB" w:eastAsia="zh-CN"/>
        </w:rPr>
        <w:tab/>
      </w:r>
      <w:r w:rsidRPr="00B5143F">
        <w:rPr>
          <w:b/>
          <w:sz w:val="20"/>
          <w:lang w:val="en-GB" w:eastAsia="zh-CN"/>
        </w:rPr>
        <w:tab/>
        <w:t>&lt;value&gt;&lt;/value&gt;</w:t>
      </w:r>
    </w:p>
    <w:p w14:paraId="5CDDC8C8" w14:textId="77777777" w:rsidR="00B5143F" w:rsidRDefault="00B5143F" w:rsidP="00B5143F">
      <w:pPr>
        <w:autoSpaceDE w:val="0"/>
        <w:autoSpaceDN w:val="0"/>
        <w:adjustRightInd w:val="0"/>
        <w:ind w:left="1440" w:firstLine="720"/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</w:pPr>
      <w:r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>&lt;/preoperty&gt;</w:t>
      </w:r>
    </w:p>
    <w:p w14:paraId="436C83B6" w14:textId="77777777" w:rsidR="00B5143F" w:rsidRDefault="00B5143F" w:rsidP="00B5143F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</w:pPr>
      <w:r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  <w:t>…</w:t>
      </w:r>
    </w:p>
    <w:p w14:paraId="3505BBE7" w14:textId="77777777" w:rsidR="00B5143F" w:rsidRDefault="00B5143F" w:rsidP="00B5143F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</w:pPr>
      <w:r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>&lt;/properties&gt;</w:t>
      </w:r>
    </w:p>
    <w:p w14:paraId="38065E24" w14:textId="77777777" w:rsidR="00B5143F" w:rsidRDefault="007F43CC" w:rsidP="00573301">
      <w:pPr>
        <w:autoSpaceDE w:val="0"/>
        <w:autoSpaceDN w:val="0"/>
        <w:adjustRightInd w:val="0"/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</w:pPr>
      <w:r w:rsidRPr="007F43CC"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  <w:tab/>
      </w:r>
      <w:r w:rsidRPr="007F43CC"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  <w:tab/>
        <w:t>&lt;getTopicFromKey&gt;</w:t>
      </w:r>
      <w:r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  <w:t>false&lt;/</w:t>
      </w:r>
      <w:r w:rsidRPr="007F43CC"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  <w:t>getTopicFromKey</w:t>
      </w:r>
      <w:r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  <w:t>&gt;</w:t>
      </w:r>
    </w:p>
    <w:p w14:paraId="67566105" w14:textId="77777777" w:rsidR="007F43CC" w:rsidRPr="007F43CC" w:rsidRDefault="007F43CC" w:rsidP="00573301">
      <w:pPr>
        <w:autoSpaceDE w:val="0"/>
        <w:autoSpaceDN w:val="0"/>
        <w:adjustRightInd w:val="0"/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</w:pPr>
      <w:r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  <w:lastRenderedPageBreak/>
        <w:tab/>
      </w:r>
      <w:r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  <w:tab/>
        <w:t>&lt;</w:t>
      </w:r>
      <w:r w:rsidRPr="007F43CC"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  <w:t>useTupleSchema</w:t>
      </w:r>
      <w:r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  <w:t>&gt;false&lt;/</w:t>
      </w:r>
      <w:r w:rsidRPr="007F43CC"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  <w:t>useTupleSchema</w:t>
      </w:r>
      <w:r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  <w:t>&gt;</w:t>
      </w:r>
    </w:p>
    <w:p w14:paraId="77D4E3C4" w14:textId="77777777" w:rsidR="00887EC5" w:rsidRPr="00203BA1" w:rsidRDefault="00887EC5" w:rsidP="00573301">
      <w:pPr>
        <w:autoSpaceDE w:val="0"/>
        <w:autoSpaceDN w:val="0"/>
        <w:adjustRightInd w:val="0"/>
        <w:rPr>
          <w:rFonts w:ascii="Consolas" w:hAnsi="Consolas" w:cs="Consolas"/>
          <w:color w:val="BFBFBF" w:themeColor="background1" w:themeShade="BF"/>
          <w:sz w:val="20"/>
          <w:szCs w:val="20"/>
        </w:rPr>
      </w:pPr>
      <w:r w:rsidRPr="00203BA1">
        <w:rPr>
          <w:rFonts w:ascii="Consolas" w:hAnsi="Consolas" w:cs="Consolas"/>
          <w:color w:val="BFBFBF" w:themeColor="background1" w:themeShade="BF"/>
          <w:sz w:val="20"/>
          <w:szCs w:val="20"/>
        </w:rPr>
        <w:tab/>
      </w:r>
      <w:r w:rsidRPr="00B5143F">
        <w:rPr>
          <w:b/>
          <w:sz w:val="20"/>
          <w:lang w:val="en-GB" w:eastAsia="zh-CN"/>
        </w:rPr>
        <w:t>&lt;/kafka&gt;</w:t>
      </w:r>
    </w:p>
    <w:p w14:paraId="3D32C612" w14:textId="77777777" w:rsidR="00887EC5" w:rsidRDefault="00887EC5" w:rsidP="00887EC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 w:rsidR="0042115C">
        <w:rPr>
          <w:rFonts w:ascii="Consolas" w:hAnsi="Consolas" w:cs="Consolas"/>
          <w:color w:val="3F7F7F"/>
          <w:sz w:val="20"/>
          <w:szCs w:val="20"/>
        </w:rPr>
        <w:t>sink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E581B8" w14:textId="77777777" w:rsidR="004600FC" w:rsidRPr="00BE37BE" w:rsidRDefault="004600FC" w:rsidP="004600FC">
      <w:pPr>
        <w:rPr>
          <w:rFonts w:ascii="Nokia Pure Text Light" w:hAnsi="Nokia Pure Text Light" w:cs="Times New Roman"/>
          <w:sz w:val="20"/>
          <w:szCs w:val="24"/>
          <w:lang w:val="en-GB"/>
        </w:rPr>
      </w:pPr>
      <w:r w:rsidRPr="00BE37BE">
        <w:rPr>
          <w:rFonts w:ascii="Nokia Pure Text Light" w:hAnsi="Nokia Pure Text Light" w:cs="Times New Roman"/>
          <w:sz w:val="20"/>
          <w:szCs w:val="24"/>
          <w:lang w:val="en-GB"/>
        </w:rPr>
        <w:t>For GUI, Following fields should be provided: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89"/>
        <w:gridCol w:w="1719"/>
        <w:gridCol w:w="4020"/>
        <w:gridCol w:w="2330"/>
      </w:tblGrid>
      <w:tr w:rsidR="004600FC" w14:paraId="343671CE" w14:textId="77777777" w:rsidTr="002709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02AE603E" w14:textId="77777777" w:rsidR="004600FC" w:rsidRDefault="004600FC" w:rsidP="00270943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Label</w:t>
            </w:r>
          </w:p>
        </w:tc>
        <w:tc>
          <w:tcPr>
            <w:tcW w:w="1792" w:type="dxa"/>
          </w:tcPr>
          <w:p w14:paraId="76AEC951" w14:textId="77777777" w:rsidR="004600FC" w:rsidRDefault="004600FC" w:rsidP="00BE37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zh-CN"/>
              </w:rPr>
            </w:pPr>
            <w:r>
              <w:rPr>
                <w:lang w:val="en-GB" w:eastAsia="zh-CN"/>
              </w:rPr>
              <w:t>Type</w:t>
            </w:r>
          </w:p>
        </w:tc>
        <w:tc>
          <w:tcPr>
            <w:tcW w:w="4168" w:type="dxa"/>
          </w:tcPr>
          <w:p w14:paraId="2A6E1B5F" w14:textId="77777777" w:rsidR="004600FC" w:rsidRDefault="004600FC" w:rsidP="002709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zh-CN"/>
              </w:rPr>
            </w:pPr>
            <w:r>
              <w:rPr>
                <w:lang w:val="en-GB" w:eastAsia="zh-CN"/>
              </w:rPr>
              <w:t>Rule (Checker)</w:t>
            </w:r>
          </w:p>
        </w:tc>
        <w:tc>
          <w:tcPr>
            <w:tcW w:w="2411" w:type="dxa"/>
          </w:tcPr>
          <w:p w14:paraId="5D1CC821" w14:textId="77777777" w:rsidR="004600FC" w:rsidRDefault="004600FC" w:rsidP="002709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zh-CN"/>
              </w:rPr>
            </w:pPr>
            <w:r>
              <w:rPr>
                <w:lang w:val="en-GB" w:eastAsia="zh-CN"/>
              </w:rPr>
              <w:t>Tooltip</w:t>
            </w:r>
          </w:p>
        </w:tc>
      </w:tr>
      <w:tr w:rsidR="004600FC" w14:paraId="1C26B1BF" w14:textId="77777777" w:rsidTr="00270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27B8C12E" w14:textId="77777777" w:rsidR="004600FC" w:rsidRDefault="004600FC" w:rsidP="00270943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Id *</w:t>
            </w:r>
          </w:p>
        </w:tc>
        <w:tc>
          <w:tcPr>
            <w:tcW w:w="1792" w:type="dxa"/>
          </w:tcPr>
          <w:p w14:paraId="75D7D747" w14:textId="77777777" w:rsidR="004600FC" w:rsidRPr="00BE37BE" w:rsidRDefault="004600FC" w:rsidP="00BE37B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String</w:t>
            </w:r>
          </w:p>
        </w:tc>
        <w:tc>
          <w:tcPr>
            <w:tcW w:w="4168" w:type="dxa"/>
          </w:tcPr>
          <w:p w14:paraId="746AA943" w14:textId="77777777" w:rsidR="004600FC" w:rsidRPr="00BE37BE" w:rsidRDefault="004600FC" w:rsidP="00BE37B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Should be unique in one job</w:t>
            </w:r>
          </w:p>
        </w:tc>
        <w:tc>
          <w:tcPr>
            <w:tcW w:w="2411" w:type="dxa"/>
          </w:tcPr>
          <w:p w14:paraId="3AEC73E3" w14:textId="77777777" w:rsidR="004600FC" w:rsidRPr="00BE37BE" w:rsidRDefault="004600FC" w:rsidP="00BE37B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Unique id of current processor</w:t>
            </w:r>
          </w:p>
        </w:tc>
      </w:tr>
      <w:tr w:rsidR="00E43A1B" w14:paraId="69DBA8AF" w14:textId="77777777" w:rsidTr="002709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137D9D8B" w14:textId="77777777" w:rsidR="00E43A1B" w:rsidRDefault="00E43A1B" w:rsidP="00E43A1B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Description</w:t>
            </w:r>
          </w:p>
        </w:tc>
        <w:tc>
          <w:tcPr>
            <w:tcW w:w="1792" w:type="dxa"/>
          </w:tcPr>
          <w:p w14:paraId="551196F7" w14:textId="77777777" w:rsidR="00E43A1B" w:rsidRPr="00BE37BE" w:rsidRDefault="00E43A1B" w:rsidP="00E43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String</w:t>
            </w:r>
          </w:p>
        </w:tc>
        <w:tc>
          <w:tcPr>
            <w:tcW w:w="4168" w:type="dxa"/>
          </w:tcPr>
          <w:p w14:paraId="1ED967C9" w14:textId="77777777" w:rsidR="00E43A1B" w:rsidRPr="00BE37BE" w:rsidRDefault="00E43A1B" w:rsidP="00E43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</w:p>
        </w:tc>
        <w:tc>
          <w:tcPr>
            <w:tcW w:w="2411" w:type="dxa"/>
          </w:tcPr>
          <w:p w14:paraId="156F4CA2" w14:textId="77777777" w:rsidR="00E43A1B" w:rsidRPr="00BE37BE" w:rsidRDefault="00E43A1B" w:rsidP="00E43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Description of current processor</w:t>
            </w:r>
          </w:p>
        </w:tc>
      </w:tr>
      <w:tr w:rsidR="00E43A1B" w14:paraId="6B01D8D9" w14:textId="77777777" w:rsidTr="00270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2AE32681" w14:textId="77777777" w:rsidR="00E43A1B" w:rsidRDefault="00E43A1B" w:rsidP="00E43A1B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Brokers *</w:t>
            </w:r>
          </w:p>
        </w:tc>
        <w:tc>
          <w:tcPr>
            <w:tcW w:w="1792" w:type="dxa"/>
          </w:tcPr>
          <w:p w14:paraId="6748F00A" w14:textId="77777777" w:rsidR="00E43A1B" w:rsidRPr="00BE37BE" w:rsidRDefault="00E43A1B" w:rsidP="00E43A1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String</w:t>
            </w:r>
          </w:p>
        </w:tc>
        <w:tc>
          <w:tcPr>
            <w:tcW w:w="4168" w:type="dxa"/>
          </w:tcPr>
          <w:p w14:paraId="742D8CEA" w14:textId="77777777" w:rsidR="00E43A1B" w:rsidRPr="00BE37BE" w:rsidRDefault="00E43A1B" w:rsidP="00E43A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(IP:Port[,IP:Port[…]])</w:t>
            </w:r>
          </w:p>
        </w:tc>
        <w:tc>
          <w:tcPr>
            <w:tcW w:w="2411" w:type="dxa"/>
          </w:tcPr>
          <w:p w14:paraId="1283F2AF" w14:textId="77777777" w:rsidR="00E43A1B" w:rsidRPr="00BE37BE" w:rsidRDefault="00E43A1B" w:rsidP="00E43A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Kafka brokers</w:t>
            </w:r>
          </w:p>
        </w:tc>
      </w:tr>
      <w:tr w:rsidR="00E43A1B" w14:paraId="10027E34" w14:textId="77777777" w:rsidTr="002709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40E8DC4A" w14:textId="77777777" w:rsidR="00E43A1B" w:rsidRDefault="00E43A1B" w:rsidP="00E43A1B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Registry URL</w:t>
            </w:r>
          </w:p>
        </w:tc>
        <w:tc>
          <w:tcPr>
            <w:tcW w:w="1792" w:type="dxa"/>
          </w:tcPr>
          <w:p w14:paraId="4057EC9B" w14:textId="77777777" w:rsidR="00E43A1B" w:rsidRPr="00BE37BE" w:rsidRDefault="00E43A1B" w:rsidP="00E43A1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String</w:t>
            </w:r>
          </w:p>
        </w:tc>
        <w:tc>
          <w:tcPr>
            <w:tcW w:w="4168" w:type="dxa"/>
          </w:tcPr>
          <w:p w14:paraId="081CDB77" w14:textId="77777777" w:rsidR="00E43A1B" w:rsidRPr="00BE37BE" w:rsidRDefault="00E43A1B" w:rsidP="00E43A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 xml:space="preserve"> </w:t>
            </w:r>
          </w:p>
        </w:tc>
        <w:tc>
          <w:tcPr>
            <w:tcW w:w="2411" w:type="dxa"/>
          </w:tcPr>
          <w:p w14:paraId="561C1FF3" w14:textId="77777777" w:rsidR="00E43A1B" w:rsidRPr="00BE37BE" w:rsidRDefault="00E43A1B" w:rsidP="00E43A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Schema registry server URL</w:t>
            </w:r>
          </w:p>
        </w:tc>
      </w:tr>
    </w:tbl>
    <w:p w14:paraId="4AB04AF6" w14:textId="77777777" w:rsidR="004600FC" w:rsidRPr="00887EC5" w:rsidRDefault="004600FC" w:rsidP="00887EC5">
      <w:pPr>
        <w:rPr>
          <w:rFonts w:ascii="Nokia Pure Text Light" w:hAnsi="Nokia Pure Text Light" w:cs="Times New Roman"/>
          <w:sz w:val="20"/>
          <w:szCs w:val="24"/>
          <w:lang w:val="en-GB" w:eastAsia="zh-CN"/>
        </w:rPr>
      </w:pPr>
    </w:p>
    <w:p w14:paraId="68389070" w14:textId="77777777" w:rsidR="00AF1501" w:rsidRPr="00DF0FD4" w:rsidRDefault="005605CB" w:rsidP="00AF1501">
      <w:pPr>
        <w:pStyle w:val="Heading1"/>
        <w:rPr>
          <w:lang w:val="en-GB"/>
        </w:rPr>
      </w:pPr>
      <w:bookmarkStart w:id="109" w:name="_Ref386547877"/>
      <w:bookmarkStart w:id="110" w:name="_Toc451776161"/>
      <w:bookmarkStart w:id="111" w:name="_Toc456647567"/>
      <w:bookmarkStart w:id="112" w:name="_Toc489370074"/>
      <w:r>
        <w:rPr>
          <w:lang w:val="en-GB"/>
        </w:rPr>
        <w:t>Branch</w:t>
      </w:r>
      <w:bookmarkEnd w:id="109"/>
      <w:bookmarkEnd w:id="110"/>
      <w:bookmarkEnd w:id="111"/>
      <w:bookmarkEnd w:id="112"/>
    </w:p>
    <w:p w14:paraId="5D0A070E" w14:textId="77777777" w:rsidR="00AF1501" w:rsidRPr="00B21857" w:rsidRDefault="009A032F" w:rsidP="00B21857">
      <w:pPr>
        <w:rPr>
          <w:rFonts w:ascii="Nokia Pure Text Light" w:hAnsi="Nokia Pure Text Light" w:cs="Times New Roman"/>
          <w:sz w:val="20"/>
          <w:szCs w:val="24"/>
          <w:lang w:val="en-GB" w:eastAsia="zh-CN"/>
        </w:rPr>
      </w:pPr>
      <w:r w:rsidRPr="00B21857">
        <w:rPr>
          <w:rFonts w:ascii="Nokia Pure Text Light" w:hAnsi="Nokia Pure Text Light" w:cs="Times New Roman"/>
          <w:sz w:val="20"/>
          <w:szCs w:val="24"/>
          <w:lang w:val="en-GB" w:eastAsia="zh-CN"/>
        </w:rPr>
        <w:t>Branch starts with a plug and ends with an outlet. Each branch is actually a processor chain. Processors in a branch should be defined in sequence of the processing. There should be no intersection between branches, which means one processor is dedicated for only one branch.</w:t>
      </w:r>
      <w:r w:rsidR="00E33CBE">
        <w:rPr>
          <w:rFonts w:ascii="Nokia Pure Text Light" w:hAnsi="Nokia Pure Text Light" w:cs="Times New Roman"/>
          <w:sz w:val="20"/>
          <w:szCs w:val="24"/>
          <w:lang w:val="en-GB" w:eastAsia="zh-CN"/>
        </w:rPr>
        <w:t xml:space="preserve"> The sequence of branch in branch list should follow the following principle: the </w:t>
      </w:r>
      <w:r w:rsidR="001C64CC">
        <w:rPr>
          <w:rFonts w:ascii="Nokia Pure Text Light" w:hAnsi="Nokia Pure Text Light" w:cs="Times New Roman"/>
          <w:sz w:val="20"/>
          <w:szCs w:val="24"/>
          <w:lang w:val="en-GB" w:eastAsia="zh-CN"/>
        </w:rPr>
        <w:t>input part</w:t>
      </w:r>
      <w:r w:rsidR="0049761F">
        <w:rPr>
          <w:rFonts w:ascii="Nokia Pure Text Light" w:hAnsi="Nokia Pure Text Light" w:cs="Times New Roman"/>
          <w:sz w:val="20"/>
          <w:szCs w:val="24"/>
          <w:lang w:val="en-GB" w:eastAsia="zh-CN"/>
        </w:rPr>
        <w:t xml:space="preserve"> </w:t>
      </w:r>
      <w:r w:rsidR="00B752F5">
        <w:rPr>
          <w:rFonts w:ascii="Nokia Pure Text Light" w:hAnsi="Nokia Pure Text Light" w:cs="Times New Roman"/>
          <w:sz w:val="20"/>
          <w:szCs w:val="24"/>
          <w:lang w:val="en-GB" w:eastAsia="zh-CN"/>
        </w:rPr>
        <w:t>(&lt;plugId&gt; or &lt;plugs&gt; part in the contained &lt;processor&gt;)</w:t>
      </w:r>
      <w:r w:rsidR="00E33CBE">
        <w:rPr>
          <w:rFonts w:ascii="Nokia Pure Text Light" w:hAnsi="Nokia Pure Text Light" w:cs="Times New Roman"/>
          <w:sz w:val="20"/>
          <w:szCs w:val="24"/>
          <w:lang w:val="en-GB" w:eastAsia="zh-CN"/>
        </w:rPr>
        <w:t xml:space="preserve"> must be defined in the previous branch </w:t>
      </w:r>
      <w:r w:rsidR="001C64CC">
        <w:rPr>
          <w:rFonts w:ascii="Nokia Pure Text Light" w:hAnsi="Nokia Pure Text Light" w:cs="Times New Roman"/>
          <w:sz w:val="20"/>
          <w:szCs w:val="24"/>
          <w:lang w:val="en-GB" w:eastAsia="zh-CN"/>
        </w:rPr>
        <w:t>output part</w:t>
      </w:r>
      <w:r w:rsidR="0049761F">
        <w:rPr>
          <w:rFonts w:ascii="Nokia Pure Text Light" w:hAnsi="Nokia Pure Text Light" w:cs="Times New Roman"/>
          <w:sz w:val="20"/>
          <w:szCs w:val="24"/>
          <w:lang w:val="en-GB" w:eastAsia="zh-CN"/>
        </w:rPr>
        <w:t xml:space="preserve"> </w:t>
      </w:r>
      <w:r w:rsidR="00B752F5">
        <w:rPr>
          <w:rFonts w:ascii="Nokia Pure Text Light" w:hAnsi="Nokia Pure Text Light" w:cs="Times New Roman"/>
          <w:sz w:val="20"/>
          <w:szCs w:val="24"/>
          <w:lang w:val="en-GB" w:eastAsia="zh-CN"/>
        </w:rPr>
        <w:t>(&lt;outletId&gt; or &lt;outlet&gt; par</w:t>
      </w:r>
      <w:r w:rsidR="00FB799D">
        <w:rPr>
          <w:rFonts w:ascii="Nokia Pure Text Light" w:hAnsi="Nokia Pure Text Light" w:cs="Times New Roman"/>
          <w:sz w:val="20"/>
          <w:szCs w:val="24"/>
          <w:lang w:val="en-GB" w:eastAsia="zh-CN"/>
        </w:rPr>
        <w:t>t</w:t>
      </w:r>
      <w:r w:rsidR="00B752F5">
        <w:rPr>
          <w:rFonts w:ascii="Nokia Pure Text Light" w:hAnsi="Nokia Pure Text Light" w:cs="Times New Roman"/>
          <w:sz w:val="20"/>
          <w:szCs w:val="24"/>
          <w:lang w:val="en-GB" w:eastAsia="zh-CN"/>
        </w:rPr>
        <w:t xml:space="preserve"> in the contained &lt;processor&gt;)</w:t>
      </w:r>
      <w:r w:rsidR="00E33CBE">
        <w:rPr>
          <w:rFonts w:ascii="Nokia Pure Text Light" w:hAnsi="Nokia Pure Text Light" w:cs="Times New Roman"/>
          <w:sz w:val="20"/>
          <w:szCs w:val="24"/>
          <w:lang w:val="en-GB" w:eastAsia="zh-CN"/>
        </w:rPr>
        <w:t xml:space="preserve">. </w:t>
      </w:r>
    </w:p>
    <w:p w14:paraId="64BD9347" w14:textId="77777777" w:rsidR="009A032F" w:rsidRDefault="009A032F" w:rsidP="009A03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branch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203BA1">
        <w:rPr>
          <w:rFonts w:ascii="Consolas" w:hAnsi="Consolas" w:cs="Consolas"/>
          <w:color w:val="BFBFBF" w:themeColor="background1" w:themeShade="BF"/>
          <w:sz w:val="20"/>
          <w:szCs w:val="20"/>
        </w:rPr>
        <w:t>id=</w:t>
      </w:r>
      <w:r w:rsidRPr="00203BA1">
        <w:rPr>
          <w:rFonts w:ascii="Consolas" w:hAnsi="Consolas" w:cs="Consolas"/>
          <w:i/>
          <w:iCs/>
          <w:color w:val="BFBFBF" w:themeColor="background1" w:themeShade="BF"/>
          <w:sz w:val="20"/>
          <w:szCs w:val="20"/>
        </w:rPr>
        <w:t>''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C7F9E9" w14:textId="77777777" w:rsidR="009A032F" w:rsidRDefault="009A032F" w:rsidP="009A03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plugId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CB47CC" w14:textId="77777777" w:rsidR="009A032F" w:rsidRDefault="009A032F" w:rsidP="009A03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outletId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outletId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8E2304" w14:textId="77777777" w:rsidR="009A032F" w:rsidRDefault="009A032F" w:rsidP="009A032F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processors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E23C59" w14:textId="77777777" w:rsidR="009A032F" w:rsidRDefault="009A032F" w:rsidP="009A032F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ab/>
        <w:t>&lt;processor&gt;…&lt;/processor&gt;</w:t>
      </w:r>
    </w:p>
    <w:p w14:paraId="273211C1" w14:textId="77777777" w:rsidR="009A032F" w:rsidRDefault="009A032F" w:rsidP="009A03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ab/>
        <w:t>&lt;processor&gt;…&lt;/processor&gt;</w:t>
      </w:r>
    </w:p>
    <w:p w14:paraId="46DFD069" w14:textId="77777777" w:rsidR="009A032F" w:rsidRDefault="009A032F" w:rsidP="009A03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processors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4B27EF" w14:textId="77777777" w:rsidR="009A032F" w:rsidRPr="00D568B5" w:rsidRDefault="009A032F" w:rsidP="009A032F">
      <w:pPr>
        <w:pStyle w:val="100-Paragraph"/>
        <w:rPr>
          <w:lang w:val="en-GB" w:eastAsia="zh-CN"/>
        </w:rPr>
      </w:pPr>
      <w:r>
        <w:rPr>
          <w:rFonts w:ascii="Consolas" w:hAnsi="Consolas" w:cs="Consolas"/>
          <w:color w:val="008080"/>
          <w:szCs w:val="20"/>
        </w:rPr>
        <w:t>&lt;/</w:t>
      </w:r>
      <w:r>
        <w:rPr>
          <w:rFonts w:ascii="Consolas" w:hAnsi="Consolas" w:cs="Consolas"/>
          <w:color w:val="3F7F7F"/>
          <w:szCs w:val="20"/>
          <w:highlight w:val="lightGray"/>
        </w:rPr>
        <w:t>branch</w:t>
      </w:r>
      <w:r>
        <w:rPr>
          <w:rFonts w:ascii="Consolas" w:hAnsi="Consolas" w:cs="Consolas"/>
          <w:color w:val="008080"/>
          <w:szCs w:val="20"/>
        </w:rPr>
        <w:t>&gt;</w:t>
      </w:r>
    </w:p>
    <w:p w14:paraId="4547C2DB" w14:textId="77777777" w:rsidR="00AF1501" w:rsidRDefault="009A032F" w:rsidP="00AF1501">
      <w:pPr>
        <w:pStyle w:val="Heading1"/>
        <w:rPr>
          <w:lang w:val="en-GB"/>
        </w:rPr>
      </w:pPr>
      <w:bookmarkStart w:id="113" w:name="_Toc489370075"/>
      <w:r>
        <w:rPr>
          <w:lang w:val="en-GB"/>
        </w:rPr>
        <w:lastRenderedPageBreak/>
        <w:t>Processor</w:t>
      </w:r>
      <w:bookmarkEnd w:id="113"/>
    </w:p>
    <w:p w14:paraId="6D0B2CE3" w14:textId="77777777" w:rsidR="00CD4AC1" w:rsidRPr="00E43A1B" w:rsidRDefault="00CD4AC1" w:rsidP="00CD4AC1">
      <w:pPr>
        <w:rPr>
          <w:rFonts w:ascii="Nokia Pure Text Light" w:hAnsi="Nokia Pure Text Light" w:cs="Times New Roman"/>
          <w:sz w:val="20"/>
          <w:szCs w:val="24"/>
          <w:lang w:val="en-GB" w:eastAsia="zh-CN"/>
        </w:rPr>
      </w:pPr>
      <w:r w:rsidRPr="00E43A1B">
        <w:rPr>
          <w:rFonts w:ascii="Nokia Pure Text Light" w:hAnsi="Nokia Pure Text Light" w:cs="Times New Roman"/>
          <w:sz w:val="20"/>
          <w:szCs w:val="24"/>
          <w:lang w:val="en-GB" w:eastAsia="zh-CN"/>
        </w:rPr>
        <w:t xml:space="preserve">Processor is the smallest unit to handle stream processing. We try to design the processor as simple as possible. So each </w:t>
      </w:r>
      <w:r w:rsidR="00710704" w:rsidRPr="00E43A1B">
        <w:rPr>
          <w:rFonts w:ascii="Nokia Pure Text Light" w:hAnsi="Nokia Pure Text Light" w:cs="Times New Roman"/>
          <w:sz w:val="20"/>
          <w:szCs w:val="24"/>
          <w:lang w:val="en-GB" w:eastAsia="zh-CN"/>
        </w:rPr>
        <w:t>processor only implements one si</w:t>
      </w:r>
      <w:r w:rsidRPr="00E43A1B">
        <w:rPr>
          <w:rFonts w:ascii="Nokia Pure Text Light" w:hAnsi="Nokia Pure Text Light" w:cs="Times New Roman"/>
          <w:sz w:val="20"/>
          <w:szCs w:val="24"/>
          <w:lang w:val="en-GB" w:eastAsia="zh-CN"/>
        </w:rPr>
        <w:t>mple and dedicated function, which provides user with flexibility to assemble</w:t>
      </w:r>
      <w:r w:rsidR="00710704" w:rsidRPr="00E43A1B">
        <w:rPr>
          <w:rFonts w:ascii="Nokia Pure Text Light" w:hAnsi="Nokia Pure Text Light" w:cs="Times New Roman"/>
          <w:sz w:val="20"/>
          <w:szCs w:val="24"/>
          <w:lang w:val="en-GB" w:eastAsia="zh-CN"/>
        </w:rPr>
        <w:t xml:space="preserve"> different</w:t>
      </w:r>
      <w:r w:rsidRPr="00E43A1B">
        <w:rPr>
          <w:rFonts w:ascii="Nokia Pure Text Light" w:hAnsi="Nokia Pure Text Light" w:cs="Times New Roman"/>
          <w:sz w:val="20"/>
          <w:szCs w:val="24"/>
          <w:lang w:val="en-GB" w:eastAsia="zh-CN"/>
        </w:rPr>
        <w:t xml:space="preserve"> processors </w:t>
      </w:r>
      <w:r w:rsidR="00710704" w:rsidRPr="00E43A1B">
        <w:rPr>
          <w:rFonts w:ascii="Nokia Pure Text Light" w:hAnsi="Nokia Pure Text Light" w:cs="Times New Roman"/>
          <w:sz w:val="20"/>
          <w:szCs w:val="24"/>
          <w:lang w:val="en-GB" w:eastAsia="zh-CN"/>
        </w:rPr>
        <w:t xml:space="preserve">together </w:t>
      </w:r>
      <w:r w:rsidR="00BE39EA" w:rsidRPr="00E43A1B">
        <w:rPr>
          <w:rFonts w:ascii="Nokia Pure Text Light" w:hAnsi="Nokia Pure Text Light" w:cs="Times New Roman"/>
          <w:sz w:val="20"/>
          <w:szCs w:val="24"/>
          <w:lang w:val="en-GB" w:eastAsia="zh-CN"/>
        </w:rPr>
        <w:t>to implement</w:t>
      </w:r>
      <w:r w:rsidRPr="00E43A1B">
        <w:rPr>
          <w:rFonts w:ascii="Nokia Pure Text Light" w:hAnsi="Nokia Pure Text Light" w:cs="Times New Roman"/>
          <w:sz w:val="20"/>
          <w:szCs w:val="24"/>
          <w:lang w:val="en-GB" w:eastAsia="zh-CN"/>
        </w:rPr>
        <w:t xml:space="preserve"> complicated scenario cases.</w:t>
      </w:r>
    </w:p>
    <w:p w14:paraId="60C5FECB" w14:textId="77777777" w:rsidR="00710704" w:rsidRDefault="00CD4AC1" w:rsidP="00710704">
      <w:pPr>
        <w:rPr>
          <w:lang w:val="en-GB"/>
        </w:rPr>
      </w:pPr>
      <w:r w:rsidRPr="00E43A1B">
        <w:rPr>
          <w:rFonts w:ascii="Nokia Pure Text Light" w:hAnsi="Nokia Pure Text Light" w:cs="Times New Roman"/>
          <w:sz w:val="20"/>
          <w:szCs w:val="24"/>
          <w:lang w:val="en-GB" w:eastAsia="zh-CN"/>
        </w:rPr>
        <w:t xml:space="preserve">Following </w:t>
      </w:r>
      <w:r w:rsidR="004D3613" w:rsidRPr="00E43A1B">
        <w:rPr>
          <w:rFonts w:ascii="Nokia Pure Text Light" w:hAnsi="Nokia Pure Text Light" w:cs="Times New Roman"/>
          <w:sz w:val="20"/>
          <w:szCs w:val="24"/>
          <w:lang w:val="en-GB" w:eastAsia="zh-CN"/>
        </w:rPr>
        <w:t>7</w:t>
      </w:r>
      <w:r w:rsidRPr="00E43A1B">
        <w:rPr>
          <w:rFonts w:ascii="Nokia Pure Text Light" w:hAnsi="Nokia Pure Text Light" w:cs="Times New Roman"/>
          <w:sz w:val="20"/>
          <w:szCs w:val="24"/>
          <w:lang w:val="en-GB" w:eastAsia="zh-CN"/>
        </w:rPr>
        <w:t xml:space="preserve"> processor</w:t>
      </w:r>
      <w:r w:rsidR="00710704" w:rsidRPr="00E43A1B">
        <w:rPr>
          <w:rFonts w:ascii="Nokia Pure Text Light" w:hAnsi="Nokia Pure Text Light" w:cs="Times New Roman"/>
          <w:sz w:val="20"/>
          <w:szCs w:val="24"/>
          <w:lang w:val="en-GB" w:eastAsia="zh-CN"/>
        </w:rPr>
        <w:t xml:space="preserve"> types are supported currently:</w:t>
      </w:r>
      <w:r w:rsidR="00710704">
        <w:rPr>
          <w:lang w:val="en-GB"/>
        </w:rPr>
        <w:t xml:space="preserve"> </w:t>
      </w:r>
      <w:r w:rsidR="00710704" w:rsidRPr="00710704">
        <w:rPr>
          <w:b/>
          <w:lang w:val="en-GB"/>
        </w:rPr>
        <w:t>split, filter, transform, union, context</w:t>
      </w:r>
      <w:r w:rsidR="004D3613">
        <w:rPr>
          <w:b/>
          <w:lang w:val="en-GB"/>
        </w:rPr>
        <w:t>,</w:t>
      </w:r>
      <w:r w:rsidR="00710704" w:rsidRPr="00710704">
        <w:rPr>
          <w:rFonts w:hint="eastAsia"/>
          <w:b/>
          <w:lang w:val="en-GB" w:eastAsia="zh-CN"/>
        </w:rPr>
        <w:t xml:space="preserve"> </w:t>
      </w:r>
      <w:r w:rsidR="00710704" w:rsidRPr="00710704">
        <w:rPr>
          <w:b/>
          <w:lang w:val="en-GB"/>
        </w:rPr>
        <w:t>correlate</w:t>
      </w:r>
      <w:r w:rsidR="004D3613">
        <w:rPr>
          <w:b/>
          <w:lang w:val="en-GB"/>
        </w:rPr>
        <w:t xml:space="preserve"> and </w:t>
      </w:r>
      <w:r w:rsidR="00355B6E">
        <w:rPr>
          <w:b/>
          <w:lang w:val="en-GB"/>
        </w:rPr>
        <w:t>customize</w:t>
      </w:r>
      <w:r w:rsidR="001A7490">
        <w:rPr>
          <w:b/>
          <w:lang w:val="en-GB"/>
        </w:rPr>
        <w:t>d</w:t>
      </w:r>
      <w:r w:rsidR="00355B6E">
        <w:rPr>
          <w:b/>
          <w:lang w:val="en-GB"/>
        </w:rPr>
        <w:t>.</w:t>
      </w:r>
    </w:p>
    <w:p w14:paraId="26CC952E" w14:textId="77777777" w:rsidR="00710704" w:rsidRPr="00E43A1B" w:rsidRDefault="00710704" w:rsidP="00710704">
      <w:pPr>
        <w:rPr>
          <w:rFonts w:ascii="Nokia Pure Text Light" w:hAnsi="Nokia Pure Text Light" w:cs="Times New Roman"/>
          <w:sz w:val="20"/>
          <w:szCs w:val="24"/>
          <w:lang w:val="en-GB" w:eastAsia="zh-CN"/>
        </w:rPr>
      </w:pPr>
      <w:r w:rsidRPr="00E43A1B">
        <w:rPr>
          <w:rFonts w:ascii="Nokia Pure Text Light" w:hAnsi="Nokia Pure Text Light" w:cs="Times New Roman"/>
          <w:sz w:val="20"/>
          <w:szCs w:val="24"/>
          <w:lang w:val="en-GB" w:eastAsia="zh-CN"/>
        </w:rPr>
        <w:t xml:space="preserve">The type should be </w:t>
      </w:r>
      <w:r w:rsidR="00BE39EA" w:rsidRPr="00E43A1B">
        <w:rPr>
          <w:rFonts w:ascii="Nokia Pure Text Light" w:hAnsi="Nokia Pure Text Light" w:cs="Times New Roman"/>
          <w:sz w:val="20"/>
          <w:szCs w:val="24"/>
          <w:lang w:val="en-GB" w:eastAsia="zh-CN"/>
        </w:rPr>
        <w:t>specified</w:t>
      </w:r>
      <w:r w:rsidRPr="00E43A1B">
        <w:rPr>
          <w:rFonts w:ascii="Nokia Pure Text Light" w:hAnsi="Nokia Pure Text Light" w:cs="Times New Roman"/>
          <w:sz w:val="20"/>
          <w:szCs w:val="24"/>
          <w:lang w:val="en-GB" w:eastAsia="zh-CN"/>
        </w:rPr>
        <w:t xml:space="preserve"> in ‘actionType’ attribute.</w:t>
      </w:r>
    </w:p>
    <w:p w14:paraId="1183BA9D" w14:textId="77777777" w:rsidR="00710704" w:rsidRPr="00E43A1B" w:rsidRDefault="00710704" w:rsidP="00710704">
      <w:pPr>
        <w:rPr>
          <w:rFonts w:ascii="Nokia Pure Text Light" w:hAnsi="Nokia Pure Text Light" w:cs="Times New Roman"/>
          <w:sz w:val="20"/>
          <w:szCs w:val="24"/>
          <w:lang w:val="en-GB" w:eastAsia="zh-CN"/>
        </w:rPr>
      </w:pPr>
      <w:r w:rsidRPr="00E43A1B">
        <w:rPr>
          <w:rFonts w:ascii="Nokia Pure Text Light" w:hAnsi="Nokia Pure Text Light" w:cs="Times New Roman"/>
          <w:sz w:val="20"/>
          <w:szCs w:val="24"/>
          <w:lang w:val="en-GB" w:eastAsia="zh-CN"/>
        </w:rPr>
        <w:t>For processors with multi</w:t>
      </w:r>
      <w:r w:rsidR="00355B6E" w:rsidRPr="00E43A1B">
        <w:rPr>
          <w:rFonts w:ascii="Nokia Pure Text Light" w:hAnsi="Nokia Pure Text Light" w:cs="Times New Roman"/>
          <w:sz w:val="20"/>
          <w:szCs w:val="24"/>
          <w:lang w:val="en-GB" w:eastAsia="zh-CN"/>
        </w:rPr>
        <w:t>ple</w:t>
      </w:r>
      <w:r w:rsidRPr="00E43A1B">
        <w:rPr>
          <w:rFonts w:ascii="Nokia Pure Text Light" w:hAnsi="Nokia Pure Text Light" w:cs="Times New Roman"/>
          <w:sz w:val="20"/>
          <w:szCs w:val="24"/>
          <w:lang w:val="en-GB" w:eastAsia="zh-CN"/>
        </w:rPr>
        <w:t xml:space="preserve"> output, &lt;outlets&gt; should be defined for other branch</w:t>
      </w:r>
      <w:r w:rsidR="00806609" w:rsidRPr="00E43A1B">
        <w:rPr>
          <w:rFonts w:ascii="Nokia Pure Text Light" w:hAnsi="Nokia Pure Text Light" w:cs="Times New Roman"/>
          <w:sz w:val="20"/>
          <w:szCs w:val="24"/>
          <w:lang w:val="en-GB" w:eastAsia="zh-CN"/>
        </w:rPr>
        <w:t xml:space="preserve"> </w:t>
      </w:r>
      <w:r w:rsidRPr="00E43A1B">
        <w:rPr>
          <w:rFonts w:ascii="Nokia Pure Text Light" w:hAnsi="Nokia Pure Text Light" w:cs="Times New Roman"/>
          <w:sz w:val="20"/>
          <w:szCs w:val="24"/>
          <w:lang w:val="en-GB" w:eastAsia="zh-CN"/>
        </w:rPr>
        <w:t>or sink plug to connect with;</w:t>
      </w:r>
      <w:r w:rsidRPr="00E43A1B">
        <w:rPr>
          <w:rFonts w:ascii="Nokia Pure Text Light" w:hAnsi="Nokia Pure Text Light" w:cs="Times New Roman" w:hint="eastAsia"/>
          <w:sz w:val="20"/>
          <w:szCs w:val="24"/>
          <w:lang w:val="en-GB" w:eastAsia="zh-CN"/>
        </w:rPr>
        <w:t xml:space="preserve"> </w:t>
      </w:r>
      <w:r w:rsidR="006C7354" w:rsidRPr="00E43A1B">
        <w:rPr>
          <w:rFonts w:ascii="Nokia Pure Text Light" w:hAnsi="Nokia Pure Text Light" w:cs="Times New Roman"/>
          <w:sz w:val="20"/>
          <w:szCs w:val="24"/>
          <w:lang w:val="en-GB" w:eastAsia="zh-CN"/>
        </w:rPr>
        <w:t>for</w:t>
      </w:r>
      <w:r w:rsidRPr="00E43A1B">
        <w:rPr>
          <w:rFonts w:ascii="Nokia Pure Text Light" w:hAnsi="Nokia Pure Text Light" w:cs="Times New Roman"/>
          <w:sz w:val="20"/>
          <w:szCs w:val="24"/>
          <w:lang w:val="en-GB" w:eastAsia="zh-CN"/>
        </w:rPr>
        <w:t xml:space="preserve"> processors with multi</w:t>
      </w:r>
      <w:r w:rsidR="00355B6E" w:rsidRPr="00E43A1B">
        <w:rPr>
          <w:rFonts w:ascii="Nokia Pure Text Light" w:hAnsi="Nokia Pure Text Light" w:cs="Times New Roman"/>
          <w:sz w:val="20"/>
          <w:szCs w:val="24"/>
          <w:lang w:val="en-GB" w:eastAsia="zh-CN"/>
        </w:rPr>
        <w:t>ple</w:t>
      </w:r>
      <w:r w:rsidRPr="00E43A1B">
        <w:rPr>
          <w:rFonts w:ascii="Nokia Pure Text Light" w:hAnsi="Nokia Pure Text Light" w:cs="Times New Roman"/>
          <w:sz w:val="20"/>
          <w:szCs w:val="24"/>
          <w:lang w:val="en-GB" w:eastAsia="zh-CN"/>
        </w:rPr>
        <w:t xml:space="preserve"> input, &lt;plugs&gt; should be defined for other branch or source outlet to connect with.</w:t>
      </w:r>
    </w:p>
    <w:p w14:paraId="059AD5A8" w14:textId="77777777" w:rsidR="00710704" w:rsidRDefault="00710704" w:rsidP="00710704">
      <w:pPr>
        <w:pStyle w:val="Heading2"/>
      </w:pPr>
      <w:bookmarkStart w:id="114" w:name="_Toc489370076"/>
      <w:r w:rsidRPr="00710704">
        <w:t>Split</w:t>
      </w:r>
      <w:bookmarkEnd w:id="114"/>
    </w:p>
    <w:p w14:paraId="20033F7C" w14:textId="77777777" w:rsidR="00710704" w:rsidRDefault="00BB565F" w:rsidP="00710704">
      <w:pPr>
        <w:rPr>
          <w:lang w:val="en-GB"/>
        </w:rPr>
      </w:pPr>
      <w:r>
        <w:rPr>
          <w:noProof/>
          <w:lang w:eastAsia="zh-CN"/>
        </w:rPr>
        <w:drawing>
          <wp:anchor distT="0" distB="0" distL="114300" distR="114300" simplePos="0" relativeHeight="251654656" behindDoc="1" locked="0" layoutInCell="1" allowOverlap="1" wp14:anchorId="40D45D1D" wp14:editId="2E04EDD0">
            <wp:simplePos x="0" y="0"/>
            <wp:positionH relativeFrom="column">
              <wp:posOffset>2540</wp:posOffset>
            </wp:positionH>
            <wp:positionV relativeFrom="paragraph">
              <wp:posOffset>1905</wp:posOffset>
            </wp:positionV>
            <wp:extent cx="730250" cy="824230"/>
            <wp:effectExtent l="0" t="0" r="0" b="0"/>
            <wp:wrapTight wrapText="bothSides">
              <wp:wrapPolygon edited="0">
                <wp:start x="0" y="0"/>
                <wp:lineTo x="0" y="20968"/>
                <wp:lineTo x="20849" y="20968"/>
                <wp:lineTo x="20849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5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0704" w:rsidRPr="00710704">
        <w:rPr>
          <w:lang w:val="en-GB"/>
        </w:rPr>
        <w:t>A splitter takes in one input stream and split them into several same output streams, among which, one output stream is on the branch, other streams should</w:t>
      </w:r>
      <w:r w:rsidR="0065652B">
        <w:rPr>
          <w:rFonts w:hint="eastAsia"/>
          <w:lang w:val="en-GB" w:eastAsia="zh-CN"/>
        </w:rPr>
        <w:t xml:space="preserve"> </w:t>
      </w:r>
      <w:r w:rsidR="0065652B">
        <w:rPr>
          <w:lang w:val="en-GB"/>
        </w:rPr>
        <w:t>be</w:t>
      </w:r>
      <w:r w:rsidR="00710704" w:rsidRPr="00710704">
        <w:rPr>
          <w:lang w:val="en-GB"/>
        </w:rPr>
        <w:t xml:space="preserve"> define</w:t>
      </w:r>
      <w:r w:rsidR="0065652B">
        <w:rPr>
          <w:lang w:val="en-GB"/>
        </w:rPr>
        <w:t>d</w:t>
      </w:r>
      <w:r w:rsidR="00710704" w:rsidRPr="00710704">
        <w:rPr>
          <w:lang w:val="en-GB"/>
        </w:rPr>
        <w:t xml:space="preserve"> in &lt;outlets&gt;.</w:t>
      </w:r>
    </w:p>
    <w:p w14:paraId="37A74D64" w14:textId="77777777" w:rsidR="00B21857" w:rsidRDefault="00B21857" w:rsidP="00710704">
      <w:pPr>
        <w:rPr>
          <w:lang w:val="en-GB"/>
        </w:rPr>
      </w:pPr>
    </w:p>
    <w:p w14:paraId="2850CAE6" w14:textId="77777777" w:rsidR="00710704" w:rsidRDefault="00710704" w:rsidP="007107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processor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'split'</w:t>
      </w:r>
      <w:r w:rsidR="005651E8" w:rsidRPr="005651E8">
        <w:rPr>
          <w:rFonts w:ascii="Consolas" w:hAnsi="Consolas" w:cs="Consolas"/>
          <w:color w:val="BFBFBF" w:themeColor="background1" w:themeShade="BF"/>
          <w:sz w:val="20"/>
          <w:szCs w:val="20"/>
        </w:rPr>
        <w:t xml:space="preserve"> </w:t>
      </w:r>
      <w:r w:rsidR="005651E8" w:rsidRPr="00203BA1">
        <w:rPr>
          <w:rFonts w:ascii="Consolas" w:hAnsi="Consolas" w:cs="Consolas"/>
          <w:color w:val="BFBFBF" w:themeColor="background1" w:themeShade="BF"/>
          <w:sz w:val="20"/>
          <w:szCs w:val="20"/>
        </w:rPr>
        <w:t>id=</w:t>
      </w:r>
      <w:r w:rsidR="005651E8">
        <w:rPr>
          <w:rFonts w:ascii="Consolas" w:hAnsi="Consolas" w:cs="Consolas"/>
          <w:color w:val="BFBFBF" w:themeColor="background1" w:themeShade="BF"/>
          <w:sz w:val="20"/>
          <w:szCs w:val="20"/>
        </w:rPr>
        <w:t>’’</w:t>
      </w:r>
      <w:r w:rsidR="005651E8">
        <w:rPr>
          <w:rFonts w:ascii="Consolas" w:hAnsi="Consolas" w:cs="Consolas"/>
          <w:iCs/>
          <w:color w:val="BFBFBF" w:themeColor="background1" w:themeShade="BF"/>
          <w:sz w:val="20"/>
          <w:szCs w:val="20"/>
        </w:rPr>
        <w:t xml:space="preserve"> description=’’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849DAA" w14:textId="77777777" w:rsidR="00710704" w:rsidRDefault="00710704" w:rsidP="007107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outlets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A160DF" w14:textId="77777777" w:rsidR="00710704" w:rsidRDefault="00710704" w:rsidP="007107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outlet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0E03E2" w14:textId="77777777" w:rsidR="00710704" w:rsidRDefault="00710704" w:rsidP="007107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B7C9C6" w14:textId="77777777" w:rsidR="00710704" w:rsidRDefault="00710704" w:rsidP="007107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outlet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C4799D" w14:textId="77777777" w:rsidR="00710704" w:rsidRDefault="00710704" w:rsidP="007107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outlet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7A36DB" w14:textId="77777777" w:rsidR="00710704" w:rsidRDefault="00710704" w:rsidP="007107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973997" w14:textId="77777777" w:rsidR="00710704" w:rsidRDefault="00710704" w:rsidP="00710704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outlet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891B04" w14:textId="77777777" w:rsidR="00710704" w:rsidRDefault="00710704" w:rsidP="007107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ab/>
        <w:t>…</w:t>
      </w:r>
    </w:p>
    <w:p w14:paraId="2CDE3508" w14:textId="77777777" w:rsidR="00710704" w:rsidRDefault="00710704" w:rsidP="007107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outlets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A53FCF" w14:textId="77777777" w:rsidR="00710704" w:rsidRDefault="00710704" w:rsidP="0071070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processor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8DC21D" w14:textId="77777777" w:rsidR="006C7354" w:rsidRPr="00BE37BE" w:rsidRDefault="006C7354" w:rsidP="006C7354">
      <w:pPr>
        <w:rPr>
          <w:rFonts w:ascii="Nokia Pure Text Light" w:hAnsi="Nokia Pure Text Light" w:cs="Times New Roman"/>
          <w:sz w:val="20"/>
          <w:szCs w:val="24"/>
          <w:lang w:val="en-GB"/>
        </w:rPr>
      </w:pPr>
      <w:r w:rsidRPr="00BE37BE">
        <w:rPr>
          <w:rFonts w:ascii="Nokia Pure Text Light" w:hAnsi="Nokia Pure Text Light" w:cs="Times New Roman"/>
          <w:sz w:val="20"/>
          <w:szCs w:val="24"/>
          <w:lang w:val="en-GB"/>
        </w:rPr>
        <w:t>For GUI, Following fields should be provided: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89"/>
        <w:gridCol w:w="1731"/>
        <w:gridCol w:w="3995"/>
        <w:gridCol w:w="2343"/>
      </w:tblGrid>
      <w:tr w:rsidR="006C7354" w14:paraId="614A332B" w14:textId="77777777" w:rsidTr="002709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3A5CAB2D" w14:textId="77777777" w:rsidR="006C7354" w:rsidRDefault="006C7354" w:rsidP="00270943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Label</w:t>
            </w:r>
          </w:p>
        </w:tc>
        <w:tc>
          <w:tcPr>
            <w:tcW w:w="1792" w:type="dxa"/>
          </w:tcPr>
          <w:p w14:paraId="101FB29F" w14:textId="77777777" w:rsidR="006C7354" w:rsidRDefault="006C7354" w:rsidP="002709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zh-CN"/>
              </w:rPr>
            </w:pPr>
            <w:r>
              <w:rPr>
                <w:lang w:val="en-GB" w:eastAsia="zh-CN"/>
              </w:rPr>
              <w:t>Type</w:t>
            </w:r>
          </w:p>
        </w:tc>
        <w:tc>
          <w:tcPr>
            <w:tcW w:w="4168" w:type="dxa"/>
          </w:tcPr>
          <w:p w14:paraId="2B142600" w14:textId="77777777" w:rsidR="006C7354" w:rsidRDefault="006C7354" w:rsidP="002709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zh-CN"/>
              </w:rPr>
            </w:pPr>
            <w:r>
              <w:rPr>
                <w:lang w:val="en-GB" w:eastAsia="zh-CN"/>
              </w:rPr>
              <w:t>Rule (Checker)</w:t>
            </w:r>
          </w:p>
        </w:tc>
        <w:tc>
          <w:tcPr>
            <w:tcW w:w="2411" w:type="dxa"/>
          </w:tcPr>
          <w:p w14:paraId="3F02963B" w14:textId="77777777" w:rsidR="006C7354" w:rsidRDefault="006C7354" w:rsidP="002709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zh-CN"/>
              </w:rPr>
            </w:pPr>
            <w:r>
              <w:rPr>
                <w:lang w:val="en-GB" w:eastAsia="zh-CN"/>
              </w:rPr>
              <w:t>Tooltip</w:t>
            </w:r>
          </w:p>
        </w:tc>
      </w:tr>
      <w:tr w:rsidR="006C7354" w14:paraId="746121D5" w14:textId="77777777" w:rsidTr="00270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7699DB60" w14:textId="77777777" w:rsidR="006C7354" w:rsidRDefault="006C7354" w:rsidP="00270943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lastRenderedPageBreak/>
              <w:t>Id *</w:t>
            </w:r>
          </w:p>
        </w:tc>
        <w:tc>
          <w:tcPr>
            <w:tcW w:w="1792" w:type="dxa"/>
          </w:tcPr>
          <w:p w14:paraId="0781DB27" w14:textId="77777777" w:rsidR="006C7354" w:rsidRPr="00BE37BE" w:rsidRDefault="006C7354" w:rsidP="0027094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String</w:t>
            </w:r>
          </w:p>
        </w:tc>
        <w:tc>
          <w:tcPr>
            <w:tcW w:w="4168" w:type="dxa"/>
          </w:tcPr>
          <w:p w14:paraId="1BC12297" w14:textId="77777777" w:rsidR="006C7354" w:rsidRPr="00BE37BE" w:rsidRDefault="006C7354" w:rsidP="0027094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Should be unique in one job</w:t>
            </w:r>
          </w:p>
        </w:tc>
        <w:tc>
          <w:tcPr>
            <w:tcW w:w="2411" w:type="dxa"/>
          </w:tcPr>
          <w:p w14:paraId="5B58AFE7" w14:textId="77777777" w:rsidR="006C7354" w:rsidRPr="00BE37BE" w:rsidRDefault="006C7354" w:rsidP="0027094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Unique id of current processor</w:t>
            </w:r>
          </w:p>
        </w:tc>
      </w:tr>
      <w:tr w:rsidR="00E43A1B" w14:paraId="12968233" w14:textId="77777777" w:rsidTr="002709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4D5BDE51" w14:textId="77777777" w:rsidR="00E43A1B" w:rsidRDefault="00E43A1B" w:rsidP="00E43A1B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Description</w:t>
            </w:r>
          </w:p>
        </w:tc>
        <w:tc>
          <w:tcPr>
            <w:tcW w:w="1792" w:type="dxa"/>
          </w:tcPr>
          <w:p w14:paraId="586C9FAB" w14:textId="77777777" w:rsidR="00E43A1B" w:rsidRPr="00BE37BE" w:rsidRDefault="00E43A1B" w:rsidP="00E43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String</w:t>
            </w:r>
          </w:p>
        </w:tc>
        <w:tc>
          <w:tcPr>
            <w:tcW w:w="4168" w:type="dxa"/>
          </w:tcPr>
          <w:p w14:paraId="5A363F95" w14:textId="77777777" w:rsidR="00E43A1B" w:rsidRPr="00BE37BE" w:rsidRDefault="00E43A1B" w:rsidP="00E43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</w:p>
        </w:tc>
        <w:tc>
          <w:tcPr>
            <w:tcW w:w="2411" w:type="dxa"/>
          </w:tcPr>
          <w:p w14:paraId="6E321683" w14:textId="77777777" w:rsidR="00E43A1B" w:rsidRPr="00BE37BE" w:rsidRDefault="00E43A1B" w:rsidP="00E43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Description of current processor</w:t>
            </w:r>
          </w:p>
        </w:tc>
      </w:tr>
    </w:tbl>
    <w:p w14:paraId="330D9381" w14:textId="77777777" w:rsidR="006C7354" w:rsidRDefault="006C7354" w:rsidP="00710704">
      <w:pPr>
        <w:rPr>
          <w:rFonts w:ascii="Consolas" w:hAnsi="Consolas" w:cs="Consolas"/>
          <w:color w:val="008080"/>
          <w:sz w:val="20"/>
          <w:szCs w:val="20"/>
        </w:rPr>
      </w:pPr>
    </w:p>
    <w:p w14:paraId="2AE07F73" w14:textId="77777777" w:rsidR="00710704" w:rsidRDefault="00710704" w:rsidP="00710704">
      <w:pPr>
        <w:pStyle w:val="Heading2"/>
      </w:pPr>
      <w:bookmarkStart w:id="115" w:name="_Toc489370077"/>
      <w:r>
        <w:t>Filter</w:t>
      </w:r>
      <w:bookmarkEnd w:id="115"/>
    </w:p>
    <w:p w14:paraId="0186327A" w14:textId="77777777" w:rsidR="00710704" w:rsidRDefault="00BB565F" w:rsidP="00710704">
      <w:pPr>
        <w:rPr>
          <w:lang w:val="en-GB"/>
        </w:rPr>
      </w:pPr>
      <w:r w:rsidRPr="00E43A1B">
        <w:rPr>
          <w:rFonts w:ascii="Nokia Pure Text Light" w:hAnsi="Nokia Pure Text Light" w:cs="Times New Roman"/>
          <w:noProof/>
          <w:sz w:val="20"/>
          <w:szCs w:val="24"/>
          <w:lang w:eastAsia="zh-CN"/>
        </w:rPr>
        <w:drawing>
          <wp:anchor distT="0" distB="0" distL="114300" distR="114300" simplePos="0" relativeHeight="251659264" behindDoc="1" locked="0" layoutInCell="1" allowOverlap="1" wp14:anchorId="0E241AF5" wp14:editId="1A2AED0B">
            <wp:simplePos x="0" y="0"/>
            <wp:positionH relativeFrom="column">
              <wp:posOffset>2540</wp:posOffset>
            </wp:positionH>
            <wp:positionV relativeFrom="paragraph">
              <wp:posOffset>1905</wp:posOffset>
            </wp:positionV>
            <wp:extent cx="698400" cy="889200"/>
            <wp:effectExtent l="0" t="0" r="6985" b="6350"/>
            <wp:wrapTight wrapText="bothSides">
              <wp:wrapPolygon edited="0">
                <wp:start x="0" y="0"/>
                <wp:lineTo x="0" y="21291"/>
                <wp:lineTo x="21227" y="21291"/>
                <wp:lineTo x="21227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400" cy="88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0704" w:rsidRPr="00E43A1B">
        <w:rPr>
          <w:rFonts w:ascii="Nokia Pure Text Light" w:hAnsi="Nokia Pure Text Light" w:cs="Times New Roman"/>
          <w:sz w:val="20"/>
          <w:szCs w:val="24"/>
          <w:lang w:val="en-GB" w:eastAsia="zh-CN"/>
        </w:rPr>
        <w:t>A filter takes in the input stream and filter</w:t>
      </w:r>
      <w:r w:rsidR="00355B6E" w:rsidRPr="00E43A1B">
        <w:rPr>
          <w:rFonts w:ascii="Nokia Pure Text Light" w:hAnsi="Nokia Pure Text Light" w:cs="Times New Roman"/>
          <w:sz w:val="20"/>
          <w:szCs w:val="24"/>
          <w:lang w:val="en-GB" w:eastAsia="zh-CN"/>
        </w:rPr>
        <w:t>s</w:t>
      </w:r>
      <w:r w:rsidR="00710704" w:rsidRPr="00E43A1B">
        <w:rPr>
          <w:rFonts w:ascii="Nokia Pure Text Light" w:hAnsi="Nokia Pure Text Light" w:cs="Times New Roman"/>
          <w:sz w:val="20"/>
          <w:szCs w:val="24"/>
          <w:lang w:val="en-GB" w:eastAsia="zh-CN"/>
        </w:rPr>
        <w:t xml:space="preserve"> this stream according to the filter condition defined in &lt;booleanExpression&gt;.</w:t>
      </w:r>
    </w:p>
    <w:p w14:paraId="144B21AE" w14:textId="77777777" w:rsidR="00E17CA8" w:rsidRPr="00355B6E" w:rsidRDefault="00E17CA8" w:rsidP="00203BA1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  <w:lang w:val="en-GB"/>
        </w:rPr>
      </w:pPr>
    </w:p>
    <w:p w14:paraId="2157BBE6" w14:textId="77777777" w:rsidR="00E17CA8" w:rsidRDefault="00E17CA8" w:rsidP="00203BA1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</w:rPr>
      </w:pPr>
    </w:p>
    <w:p w14:paraId="3DD02190" w14:textId="77777777" w:rsidR="00203BA1" w:rsidRDefault="00203BA1" w:rsidP="00203BA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processor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'filter'</w:t>
      </w:r>
      <w:r w:rsidR="005651E8" w:rsidRPr="005651E8">
        <w:rPr>
          <w:rFonts w:ascii="Consolas" w:hAnsi="Consolas" w:cs="Consolas"/>
          <w:color w:val="BFBFBF" w:themeColor="background1" w:themeShade="BF"/>
          <w:sz w:val="20"/>
          <w:szCs w:val="20"/>
        </w:rPr>
        <w:t xml:space="preserve"> </w:t>
      </w:r>
      <w:r w:rsidR="005651E8" w:rsidRPr="00203BA1">
        <w:rPr>
          <w:rFonts w:ascii="Consolas" w:hAnsi="Consolas" w:cs="Consolas"/>
          <w:color w:val="BFBFBF" w:themeColor="background1" w:themeShade="BF"/>
          <w:sz w:val="20"/>
          <w:szCs w:val="20"/>
        </w:rPr>
        <w:t>id=</w:t>
      </w:r>
      <w:r w:rsidR="005651E8">
        <w:rPr>
          <w:rFonts w:ascii="Consolas" w:hAnsi="Consolas" w:cs="Consolas"/>
          <w:color w:val="BFBFBF" w:themeColor="background1" w:themeShade="BF"/>
          <w:sz w:val="20"/>
          <w:szCs w:val="20"/>
        </w:rPr>
        <w:t>’’</w:t>
      </w:r>
      <w:r w:rsidR="005651E8">
        <w:rPr>
          <w:rFonts w:ascii="Consolas" w:hAnsi="Consolas" w:cs="Consolas"/>
          <w:iCs/>
          <w:color w:val="BFBFBF" w:themeColor="background1" w:themeShade="BF"/>
          <w:sz w:val="20"/>
          <w:szCs w:val="20"/>
        </w:rPr>
        <w:t xml:space="preserve"> description=’’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A45994" w14:textId="77777777" w:rsidR="00203BA1" w:rsidRDefault="00203BA1" w:rsidP="00203BA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booleanExpression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booleanExpression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0D7734" w14:textId="77777777" w:rsidR="00203BA1" w:rsidRDefault="00203BA1" w:rsidP="00203BA1">
      <w:pPr>
        <w:rPr>
          <w:lang w:val="en-GB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processor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A2EA37" w14:textId="77777777" w:rsidR="00BC2A80" w:rsidRPr="00E43A1B" w:rsidRDefault="00710704" w:rsidP="00710704">
      <w:pPr>
        <w:rPr>
          <w:rFonts w:ascii="Nokia Pure Text Light" w:hAnsi="Nokia Pure Text Light" w:cs="Times New Roman"/>
          <w:sz w:val="20"/>
          <w:szCs w:val="24"/>
          <w:lang w:val="en-GB" w:eastAsia="zh-CN"/>
        </w:rPr>
      </w:pPr>
      <w:r w:rsidRPr="00E43A1B">
        <w:rPr>
          <w:rFonts w:ascii="Nokia Pure Text Light" w:hAnsi="Nokia Pure Text Light" w:cs="Times New Roman"/>
          <w:sz w:val="20"/>
          <w:szCs w:val="24"/>
          <w:lang w:val="en-GB" w:eastAsia="zh-CN"/>
        </w:rPr>
        <w:t>Filter c</w:t>
      </w:r>
      <w:r w:rsidR="00355B6E" w:rsidRPr="00E43A1B">
        <w:rPr>
          <w:rFonts w:ascii="Nokia Pure Text Light" w:hAnsi="Nokia Pure Text Light" w:cs="Times New Roman"/>
          <w:sz w:val="20"/>
          <w:szCs w:val="24"/>
          <w:lang w:val="en-GB" w:eastAsia="zh-CN"/>
        </w:rPr>
        <w:t>ondition must comply with Sp</w:t>
      </w:r>
      <w:r w:rsidR="009227F1" w:rsidRPr="00E43A1B">
        <w:rPr>
          <w:rFonts w:ascii="Nokia Pure Text Light" w:hAnsi="Nokia Pure Text Light" w:cs="Times New Roman"/>
          <w:sz w:val="20"/>
          <w:szCs w:val="24"/>
          <w:lang w:val="en-GB" w:eastAsia="zh-CN"/>
        </w:rPr>
        <w:t>EL.</w:t>
      </w:r>
      <w:r w:rsidR="00B63D14" w:rsidRPr="00E43A1B">
        <w:rPr>
          <w:rFonts w:ascii="Nokia Pure Text Light" w:hAnsi="Nokia Pure Text Light" w:cs="Times New Roman" w:hint="eastAsia"/>
          <w:sz w:val="20"/>
          <w:szCs w:val="24"/>
          <w:lang w:val="en-GB" w:eastAsia="zh-CN"/>
        </w:rPr>
        <w:t xml:space="preserve"> </w:t>
      </w:r>
      <w:r w:rsidR="00BC2A80" w:rsidRPr="00E43A1B">
        <w:rPr>
          <w:rFonts w:ascii="Nokia Pure Text Light" w:hAnsi="Nokia Pure Text Light" w:cs="Times New Roman"/>
          <w:sz w:val="20"/>
          <w:szCs w:val="24"/>
          <w:lang w:val="en-GB" w:eastAsia="zh-CN"/>
        </w:rPr>
        <w:t>Eg.</w:t>
      </w:r>
    </w:p>
    <w:p w14:paraId="28004880" w14:textId="77777777" w:rsidR="009227F1" w:rsidRPr="00710704" w:rsidRDefault="009227F1" w:rsidP="00710704">
      <w:pPr>
        <w:rPr>
          <w:lang w:val="en-GB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booleanExpression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(get('M_TMSI')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ne</w:t>
      </w:r>
      <w:r>
        <w:rPr>
          <w:rFonts w:ascii="Consolas" w:hAnsi="Consolas" w:cs="Consolas"/>
          <w:color w:val="000000"/>
          <w:sz w:val="20"/>
          <w:szCs w:val="20"/>
        </w:rPr>
        <w:t xml:space="preserve"> null) and (#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(get('NumRRCFailureRecords'))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gt</w:t>
      </w:r>
      <w:r>
        <w:rPr>
          <w:rFonts w:ascii="Consolas" w:hAnsi="Consolas" w:cs="Consolas"/>
          <w:color w:val="000000"/>
          <w:sz w:val="20"/>
          <w:szCs w:val="20"/>
        </w:rPr>
        <w:t xml:space="preserve"> 0)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booleanExpression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EA2E8B" w14:textId="77777777" w:rsidR="00710704" w:rsidRPr="00E43A1B" w:rsidRDefault="00A265D2" w:rsidP="00710704">
      <w:pPr>
        <w:rPr>
          <w:rFonts w:ascii="Nokia Pure Text Light" w:hAnsi="Nokia Pure Text Light" w:cs="Times New Roman"/>
          <w:sz w:val="20"/>
          <w:szCs w:val="24"/>
          <w:lang w:val="en-GB" w:eastAsia="zh-CN"/>
        </w:rPr>
      </w:pPr>
      <w:r w:rsidRPr="00E43A1B">
        <w:rPr>
          <w:rFonts w:ascii="Nokia Pure Text Light" w:hAnsi="Nokia Pure Text Light" w:cs="Times New Roman"/>
          <w:sz w:val="20"/>
          <w:szCs w:val="24"/>
          <w:lang w:val="en-GB" w:eastAsia="zh-CN"/>
        </w:rPr>
        <w:t xml:space="preserve">For </w:t>
      </w:r>
      <w:r w:rsidR="0065652B" w:rsidRPr="00E43A1B">
        <w:rPr>
          <w:rFonts w:ascii="Nokia Pure Text Light" w:hAnsi="Nokia Pure Text Light" w:cs="Times New Roman"/>
          <w:sz w:val="20"/>
          <w:szCs w:val="24"/>
          <w:lang w:val="en-GB" w:eastAsia="zh-CN"/>
        </w:rPr>
        <w:t>expression details,</w:t>
      </w:r>
      <w:r w:rsidR="00710704" w:rsidRPr="00E43A1B">
        <w:rPr>
          <w:rFonts w:ascii="Nokia Pure Text Light" w:hAnsi="Nokia Pure Text Light" w:cs="Times New Roman"/>
          <w:sz w:val="20"/>
          <w:szCs w:val="24"/>
          <w:lang w:val="en-GB" w:eastAsia="zh-CN"/>
        </w:rPr>
        <w:t xml:space="preserve"> please refer to</w:t>
      </w:r>
      <w:r w:rsidR="0065652B" w:rsidRPr="00E43A1B">
        <w:rPr>
          <w:rFonts w:ascii="Nokia Pure Text Light" w:hAnsi="Nokia Pure Text Light" w:cs="Times New Roman" w:hint="eastAsia"/>
          <w:sz w:val="20"/>
          <w:szCs w:val="24"/>
          <w:lang w:val="en-GB" w:eastAsia="zh-CN"/>
        </w:rPr>
        <w:t xml:space="preserve"> </w:t>
      </w:r>
      <w:r w:rsidR="00B63D14" w:rsidRPr="00E43A1B">
        <w:rPr>
          <w:rFonts w:ascii="Nokia Pure Text Light" w:hAnsi="Nokia Pure Text Light" w:cs="Times New Roman"/>
          <w:sz w:val="20"/>
          <w:szCs w:val="24"/>
          <w:lang w:val="en-GB" w:eastAsia="zh-CN"/>
        </w:rPr>
        <w:t xml:space="preserve">§8 </w:t>
      </w:r>
      <w:r w:rsidR="0065652B" w:rsidRPr="00E43A1B">
        <w:rPr>
          <w:rFonts w:ascii="Nokia Pure Text Light" w:hAnsi="Nokia Pure Text Light" w:cs="Times New Roman"/>
          <w:sz w:val="20"/>
          <w:szCs w:val="24"/>
          <w:lang w:val="en-GB" w:eastAsia="zh-CN"/>
        </w:rPr>
        <w:fldChar w:fldCharType="begin"/>
      </w:r>
      <w:r w:rsidR="0065652B" w:rsidRPr="00E43A1B">
        <w:rPr>
          <w:rFonts w:ascii="Nokia Pure Text Light" w:hAnsi="Nokia Pure Text Light" w:cs="Times New Roman"/>
          <w:sz w:val="20"/>
          <w:szCs w:val="24"/>
          <w:lang w:val="en-GB" w:eastAsia="zh-CN"/>
        </w:rPr>
        <w:instrText xml:space="preserve"> </w:instrText>
      </w:r>
      <w:r w:rsidR="0065652B" w:rsidRPr="00E43A1B">
        <w:rPr>
          <w:rFonts w:ascii="Nokia Pure Text Light" w:hAnsi="Nokia Pure Text Light" w:cs="Times New Roman" w:hint="eastAsia"/>
          <w:sz w:val="20"/>
          <w:szCs w:val="24"/>
          <w:lang w:val="en-GB" w:eastAsia="zh-CN"/>
        </w:rPr>
        <w:instrText>REF _Ref489458476 \h</w:instrText>
      </w:r>
      <w:r w:rsidR="0065652B" w:rsidRPr="00E43A1B">
        <w:rPr>
          <w:rFonts w:ascii="Nokia Pure Text Light" w:hAnsi="Nokia Pure Text Light" w:cs="Times New Roman"/>
          <w:sz w:val="20"/>
          <w:szCs w:val="24"/>
          <w:lang w:val="en-GB" w:eastAsia="zh-CN"/>
        </w:rPr>
        <w:instrText xml:space="preserve"> </w:instrText>
      </w:r>
      <w:r w:rsidR="00E43A1B">
        <w:rPr>
          <w:rFonts w:ascii="Nokia Pure Text Light" w:hAnsi="Nokia Pure Text Light" w:cs="Times New Roman"/>
          <w:sz w:val="20"/>
          <w:szCs w:val="24"/>
          <w:lang w:val="en-GB" w:eastAsia="zh-CN"/>
        </w:rPr>
        <w:instrText xml:space="preserve"> \* MERGEFORMAT </w:instrText>
      </w:r>
      <w:r w:rsidR="0065652B" w:rsidRPr="00E43A1B">
        <w:rPr>
          <w:rFonts w:ascii="Nokia Pure Text Light" w:hAnsi="Nokia Pure Text Light" w:cs="Times New Roman"/>
          <w:sz w:val="20"/>
          <w:szCs w:val="24"/>
          <w:lang w:val="en-GB" w:eastAsia="zh-CN"/>
        </w:rPr>
      </w:r>
      <w:r w:rsidR="0065652B" w:rsidRPr="00E43A1B">
        <w:rPr>
          <w:rFonts w:ascii="Nokia Pure Text Light" w:hAnsi="Nokia Pure Text Light" w:cs="Times New Roman"/>
          <w:sz w:val="20"/>
          <w:szCs w:val="24"/>
          <w:lang w:val="en-GB" w:eastAsia="zh-CN"/>
        </w:rPr>
        <w:fldChar w:fldCharType="separate"/>
      </w:r>
      <w:r w:rsidR="0065652B" w:rsidRPr="00E43A1B">
        <w:rPr>
          <w:rFonts w:ascii="Nokia Pure Text Light" w:hAnsi="Nokia Pure Text Light" w:cs="Times New Roman"/>
          <w:sz w:val="20"/>
          <w:szCs w:val="24"/>
          <w:lang w:val="en-GB" w:eastAsia="zh-CN"/>
        </w:rPr>
        <w:t>Expression</w:t>
      </w:r>
      <w:r w:rsidR="0065652B" w:rsidRPr="00E43A1B">
        <w:rPr>
          <w:rFonts w:ascii="Nokia Pure Text Light" w:hAnsi="Nokia Pure Text Light" w:cs="Times New Roman"/>
          <w:sz w:val="20"/>
          <w:szCs w:val="24"/>
          <w:lang w:val="en-GB" w:eastAsia="zh-CN"/>
        </w:rPr>
        <w:fldChar w:fldCharType="end"/>
      </w:r>
      <w:r w:rsidR="00710704" w:rsidRPr="00E43A1B">
        <w:rPr>
          <w:rFonts w:ascii="Nokia Pure Text Light" w:hAnsi="Nokia Pure Text Light" w:cs="Times New Roman"/>
          <w:sz w:val="20"/>
          <w:szCs w:val="24"/>
          <w:lang w:val="en-GB" w:eastAsia="zh-CN"/>
        </w:rPr>
        <w:t>.</w:t>
      </w:r>
    </w:p>
    <w:p w14:paraId="0C084E62" w14:textId="77777777" w:rsidR="00E43A1B" w:rsidRPr="00BE37BE" w:rsidRDefault="00E43A1B" w:rsidP="00E43A1B">
      <w:pPr>
        <w:rPr>
          <w:rFonts w:ascii="Nokia Pure Text Light" w:hAnsi="Nokia Pure Text Light" w:cs="Times New Roman"/>
          <w:sz w:val="20"/>
          <w:szCs w:val="24"/>
          <w:lang w:val="en-GB"/>
        </w:rPr>
      </w:pPr>
      <w:r w:rsidRPr="00BE37BE">
        <w:rPr>
          <w:rFonts w:ascii="Nokia Pure Text Light" w:hAnsi="Nokia Pure Text Light" w:cs="Times New Roman"/>
          <w:sz w:val="20"/>
          <w:szCs w:val="24"/>
          <w:lang w:val="en-GB"/>
        </w:rPr>
        <w:t>For GUI, Following fields should be provided: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0"/>
        <w:gridCol w:w="1577"/>
        <w:gridCol w:w="3986"/>
        <w:gridCol w:w="2355"/>
      </w:tblGrid>
      <w:tr w:rsidR="00E43A1B" w14:paraId="56396D09" w14:textId="77777777" w:rsidTr="00F01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5B3CECF" w14:textId="77777777" w:rsidR="00E43A1B" w:rsidRDefault="00E43A1B" w:rsidP="00270943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Label</w:t>
            </w:r>
          </w:p>
        </w:tc>
        <w:tc>
          <w:tcPr>
            <w:tcW w:w="1618" w:type="dxa"/>
          </w:tcPr>
          <w:p w14:paraId="4E11A06F" w14:textId="77777777" w:rsidR="00E43A1B" w:rsidRDefault="00E43A1B" w:rsidP="002709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zh-CN"/>
              </w:rPr>
            </w:pPr>
            <w:r>
              <w:rPr>
                <w:lang w:val="en-GB" w:eastAsia="zh-CN"/>
              </w:rPr>
              <w:t>Type</w:t>
            </w:r>
          </w:p>
        </w:tc>
        <w:tc>
          <w:tcPr>
            <w:tcW w:w="4124" w:type="dxa"/>
          </w:tcPr>
          <w:p w14:paraId="154495DF" w14:textId="77777777" w:rsidR="00E43A1B" w:rsidRDefault="00E43A1B" w:rsidP="002709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zh-CN"/>
              </w:rPr>
            </w:pPr>
            <w:r>
              <w:rPr>
                <w:lang w:val="en-GB" w:eastAsia="zh-CN"/>
              </w:rPr>
              <w:t>Rule (Checker)</w:t>
            </w:r>
          </w:p>
        </w:tc>
        <w:tc>
          <w:tcPr>
            <w:tcW w:w="2394" w:type="dxa"/>
          </w:tcPr>
          <w:p w14:paraId="033653CC" w14:textId="77777777" w:rsidR="00E43A1B" w:rsidRDefault="00E43A1B" w:rsidP="002709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zh-CN"/>
              </w:rPr>
            </w:pPr>
            <w:r>
              <w:rPr>
                <w:lang w:val="en-GB" w:eastAsia="zh-CN"/>
              </w:rPr>
              <w:t>Tooltip</w:t>
            </w:r>
          </w:p>
        </w:tc>
      </w:tr>
      <w:tr w:rsidR="00E43A1B" w14:paraId="43B11737" w14:textId="77777777" w:rsidTr="00F01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418C763" w14:textId="77777777" w:rsidR="00E43A1B" w:rsidRDefault="00E43A1B" w:rsidP="00270943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Id *</w:t>
            </w:r>
          </w:p>
        </w:tc>
        <w:tc>
          <w:tcPr>
            <w:tcW w:w="1618" w:type="dxa"/>
          </w:tcPr>
          <w:p w14:paraId="75A61EFE" w14:textId="77777777" w:rsidR="00E43A1B" w:rsidRPr="00BE37BE" w:rsidRDefault="00E43A1B" w:rsidP="0027094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String</w:t>
            </w:r>
          </w:p>
        </w:tc>
        <w:tc>
          <w:tcPr>
            <w:tcW w:w="4124" w:type="dxa"/>
          </w:tcPr>
          <w:p w14:paraId="00FFE433" w14:textId="77777777" w:rsidR="00E43A1B" w:rsidRPr="00BE37BE" w:rsidRDefault="00E43A1B" w:rsidP="0027094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Should be unique in one job</w:t>
            </w:r>
          </w:p>
        </w:tc>
        <w:tc>
          <w:tcPr>
            <w:tcW w:w="2394" w:type="dxa"/>
          </w:tcPr>
          <w:p w14:paraId="73E2179F" w14:textId="77777777" w:rsidR="00E43A1B" w:rsidRPr="00BE37BE" w:rsidRDefault="00E43A1B" w:rsidP="0027094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Unique id of current processor</w:t>
            </w:r>
          </w:p>
        </w:tc>
      </w:tr>
      <w:tr w:rsidR="00E43A1B" w14:paraId="7C715CEF" w14:textId="77777777" w:rsidTr="00F01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BD45FEF" w14:textId="77777777" w:rsidR="00E43A1B" w:rsidRDefault="00E43A1B" w:rsidP="00270943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Description</w:t>
            </w:r>
          </w:p>
        </w:tc>
        <w:tc>
          <w:tcPr>
            <w:tcW w:w="1618" w:type="dxa"/>
          </w:tcPr>
          <w:p w14:paraId="1D71548E" w14:textId="77777777" w:rsidR="00E43A1B" w:rsidRPr="00BE37BE" w:rsidRDefault="00E43A1B" w:rsidP="002709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String</w:t>
            </w:r>
          </w:p>
        </w:tc>
        <w:tc>
          <w:tcPr>
            <w:tcW w:w="4124" w:type="dxa"/>
          </w:tcPr>
          <w:p w14:paraId="1FC58176" w14:textId="77777777" w:rsidR="00E43A1B" w:rsidRPr="00BE37BE" w:rsidRDefault="00E43A1B" w:rsidP="002709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</w:p>
        </w:tc>
        <w:tc>
          <w:tcPr>
            <w:tcW w:w="2394" w:type="dxa"/>
          </w:tcPr>
          <w:p w14:paraId="77045658" w14:textId="77777777" w:rsidR="00E43A1B" w:rsidRPr="00BE37BE" w:rsidRDefault="00E43A1B" w:rsidP="002709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Description of current processor</w:t>
            </w:r>
          </w:p>
        </w:tc>
      </w:tr>
      <w:tr w:rsidR="00F013B4" w14:paraId="6B3C4ED4" w14:textId="77777777" w:rsidTr="00F01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24073D7A" w14:textId="77777777" w:rsidR="00F013B4" w:rsidRDefault="00F013B4" w:rsidP="00270943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Expression *</w:t>
            </w:r>
          </w:p>
        </w:tc>
        <w:tc>
          <w:tcPr>
            <w:tcW w:w="1618" w:type="dxa"/>
          </w:tcPr>
          <w:p w14:paraId="44CE4684" w14:textId="77777777" w:rsidR="00F013B4" w:rsidRDefault="00F013B4" w:rsidP="002709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String</w:t>
            </w:r>
          </w:p>
        </w:tc>
        <w:tc>
          <w:tcPr>
            <w:tcW w:w="4124" w:type="dxa"/>
          </w:tcPr>
          <w:p w14:paraId="3873FD96" w14:textId="77777777" w:rsidR="00F013B4" w:rsidRPr="00BE37BE" w:rsidRDefault="00F013B4" w:rsidP="00270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(Expression checker)</w:t>
            </w:r>
          </w:p>
        </w:tc>
        <w:tc>
          <w:tcPr>
            <w:tcW w:w="2394" w:type="dxa"/>
          </w:tcPr>
          <w:p w14:paraId="54D42FD8" w14:textId="77777777" w:rsidR="00F013B4" w:rsidRDefault="00F013B4" w:rsidP="00F01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A Boolean expression</w:t>
            </w:r>
            <w:r w:rsidR="00DB055C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 xml:space="preserve"> based on GenericRecord</w:t>
            </w: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, a record is evaluated with true can pass this filter</w:t>
            </w:r>
          </w:p>
        </w:tc>
      </w:tr>
    </w:tbl>
    <w:p w14:paraId="03A9014C" w14:textId="77777777" w:rsidR="00E43A1B" w:rsidRDefault="00E43A1B" w:rsidP="00710704">
      <w:pPr>
        <w:rPr>
          <w:lang w:val="en-GB"/>
        </w:rPr>
      </w:pPr>
    </w:p>
    <w:p w14:paraId="05A371D7" w14:textId="77777777" w:rsidR="009227F1" w:rsidRDefault="009227F1" w:rsidP="009227F1">
      <w:pPr>
        <w:pStyle w:val="Heading2"/>
      </w:pPr>
      <w:bookmarkStart w:id="116" w:name="_Toc489370078"/>
      <w:r>
        <w:lastRenderedPageBreak/>
        <w:t>Transform</w:t>
      </w:r>
      <w:bookmarkEnd w:id="116"/>
    </w:p>
    <w:p w14:paraId="6A53058B" w14:textId="77777777" w:rsidR="009227F1" w:rsidRPr="003146C6" w:rsidRDefault="00BB565F" w:rsidP="009227F1">
      <w:pPr>
        <w:rPr>
          <w:rFonts w:ascii="Nokia Pure Text Light" w:hAnsi="Nokia Pure Text Light" w:cs="Times New Roman"/>
          <w:sz w:val="20"/>
          <w:szCs w:val="24"/>
          <w:lang w:val="en-GB" w:eastAsia="zh-CN"/>
        </w:rPr>
      </w:pPr>
      <w:r w:rsidRPr="003146C6">
        <w:rPr>
          <w:rFonts w:ascii="Nokia Pure Text Light" w:hAnsi="Nokia Pure Text Light" w:cs="Times New Roman"/>
          <w:noProof/>
          <w:sz w:val="20"/>
          <w:szCs w:val="24"/>
          <w:lang w:eastAsia="zh-CN"/>
        </w:rPr>
        <w:drawing>
          <wp:anchor distT="0" distB="0" distL="114300" distR="114300" simplePos="0" relativeHeight="251655168" behindDoc="1" locked="0" layoutInCell="1" allowOverlap="1" wp14:anchorId="7BD46FC5" wp14:editId="1FD0E249">
            <wp:simplePos x="0" y="0"/>
            <wp:positionH relativeFrom="column">
              <wp:posOffset>2540</wp:posOffset>
            </wp:positionH>
            <wp:positionV relativeFrom="paragraph">
              <wp:posOffset>2540</wp:posOffset>
            </wp:positionV>
            <wp:extent cx="702000" cy="831600"/>
            <wp:effectExtent l="0" t="0" r="3175" b="6985"/>
            <wp:wrapTight wrapText="bothSides">
              <wp:wrapPolygon edited="0">
                <wp:start x="0" y="0"/>
                <wp:lineTo x="0" y="21286"/>
                <wp:lineTo x="21111" y="21286"/>
                <wp:lineTo x="21111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00" cy="83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27F1" w:rsidRPr="003146C6">
        <w:rPr>
          <w:rFonts w:ascii="Nokia Pure Text Light" w:hAnsi="Nokia Pure Text Light" w:cs="Times New Roman"/>
          <w:sz w:val="20"/>
          <w:szCs w:val="24"/>
          <w:lang w:val="en-GB" w:eastAsia="zh-CN"/>
        </w:rPr>
        <w:t xml:space="preserve">Transformer can transform a non-keyed stream to a keyed steam. The key </w:t>
      </w:r>
      <w:r w:rsidR="00BC2A80" w:rsidRPr="003146C6">
        <w:rPr>
          <w:rFonts w:ascii="Nokia Pure Text Light" w:hAnsi="Nokia Pure Text Light" w:cs="Times New Roman"/>
          <w:sz w:val="20"/>
          <w:szCs w:val="24"/>
          <w:lang w:val="en-GB" w:eastAsia="zh-CN"/>
        </w:rPr>
        <w:t>expression should comply with Sp</w:t>
      </w:r>
      <w:r w:rsidR="009227F1" w:rsidRPr="003146C6">
        <w:rPr>
          <w:rFonts w:ascii="Nokia Pure Text Light" w:hAnsi="Nokia Pure Text Light" w:cs="Times New Roman"/>
          <w:sz w:val="20"/>
          <w:szCs w:val="24"/>
          <w:lang w:val="en-GB" w:eastAsia="zh-CN"/>
        </w:rPr>
        <w:t xml:space="preserve">EL. </w:t>
      </w:r>
    </w:p>
    <w:p w14:paraId="0E08876E" w14:textId="77777777" w:rsidR="009227F1" w:rsidRPr="003146C6" w:rsidRDefault="009227F1" w:rsidP="009227F1">
      <w:pPr>
        <w:rPr>
          <w:rFonts w:ascii="Nokia Pure Text Light" w:hAnsi="Nokia Pure Text Light" w:cs="Times New Roman"/>
          <w:sz w:val="20"/>
          <w:szCs w:val="24"/>
          <w:lang w:val="en-GB" w:eastAsia="zh-CN"/>
        </w:rPr>
      </w:pPr>
      <w:r w:rsidRPr="003146C6">
        <w:rPr>
          <w:rFonts w:ascii="Nokia Pure Text Light" w:hAnsi="Nokia Pure Text Light" w:cs="Times New Roman"/>
          <w:sz w:val="20"/>
          <w:szCs w:val="24"/>
          <w:lang w:val="en-GB" w:eastAsia="zh-CN"/>
        </w:rPr>
        <w:t>If the transform is complex, we also provide a</w:t>
      </w:r>
      <w:r w:rsidR="00BC2A80" w:rsidRPr="003146C6">
        <w:rPr>
          <w:rFonts w:ascii="Nokia Pure Text Light" w:hAnsi="Nokia Pure Text Light" w:cs="Times New Roman"/>
          <w:sz w:val="20"/>
          <w:szCs w:val="24"/>
          <w:lang w:val="en-GB" w:eastAsia="zh-CN"/>
        </w:rPr>
        <w:t xml:space="preserve"> customized way to handle the str</w:t>
      </w:r>
      <w:r w:rsidRPr="003146C6">
        <w:rPr>
          <w:rFonts w:ascii="Nokia Pure Text Light" w:hAnsi="Nokia Pure Text Light" w:cs="Times New Roman"/>
          <w:sz w:val="20"/>
          <w:szCs w:val="24"/>
          <w:lang w:val="en-GB" w:eastAsia="zh-CN"/>
        </w:rPr>
        <w:t xml:space="preserve">eam transform. </w:t>
      </w:r>
    </w:p>
    <w:p w14:paraId="784049F2" w14:textId="77777777" w:rsidR="009227F1" w:rsidRPr="003146C6" w:rsidRDefault="009227F1" w:rsidP="009227F1">
      <w:pPr>
        <w:rPr>
          <w:rFonts w:ascii="Nokia Pure Text Light" w:hAnsi="Nokia Pure Text Light" w:cs="Times New Roman"/>
          <w:sz w:val="20"/>
          <w:szCs w:val="24"/>
          <w:lang w:val="en-GB" w:eastAsia="zh-CN"/>
        </w:rPr>
      </w:pPr>
      <w:r w:rsidRPr="003146C6">
        <w:rPr>
          <w:rFonts w:ascii="Nokia Pure Text Light" w:hAnsi="Nokia Pure Text Light" w:cs="Times New Roman"/>
          <w:sz w:val="20"/>
          <w:szCs w:val="24"/>
          <w:lang w:val="en-GB" w:eastAsia="zh-CN"/>
        </w:rPr>
        <w:t xml:space="preserve">A customized transform class name can be </w:t>
      </w:r>
      <w:r w:rsidR="00543251" w:rsidRPr="003146C6">
        <w:rPr>
          <w:rFonts w:ascii="Nokia Pure Text Light" w:hAnsi="Nokia Pure Text Light" w:cs="Times New Roman"/>
          <w:sz w:val="20"/>
          <w:szCs w:val="24"/>
          <w:lang w:val="en-GB" w:eastAsia="zh-CN"/>
        </w:rPr>
        <w:t>defined</w:t>
      </w:r>
      <w:r w:rsidRPr="003146C6">
        <w:rPr>
          <w:rFonts w:ascii="Nokia Pure Text Light" w:hAnsi="Nokia Pure Text Light" w:cs="Times New Roman"/>
          <w:sz w:val="20"/>
          <w:szCs w:val="24"/>
          <w:lang w:val="en-GB" w:eastAsia="zh-CN"/>
        </w:rPr>
        <w:t xml:space="preserve"> in ‘class’ attribute</w:t>
      </w:r>
      <w:r w:rsidR="00BC2A80" w:rsidRPr="003146C6">
        <w:rPr>
          <w:rFonts w:ascii="Nokia Pure Text Light" w:hAnsi="Nokia Pure Text Light" w:cs="Times New Roman"/>
          <w:sz w:val="20"/>
          <w:szCs w:val="24"/>
          <w:lang w:val="en-GB" w:eastAsia="zh-CN"/>
        </w:rPr>
        <w:t xml:space="preserve">. If the transform </w:t>
      </w:r>
      <w:r w:rsidR="00C141F3" w:rsidRPr="003146C6">
        <w:rPr>
          <w:rFonts w:ascii="Nokia Pure Text Light" w:hAnsi="Nokia Pure Text Light" w:cs="Times New Roman"/>
          <w:sz w:val="20"/>
          <w:szCs w:val="24"/>
          <w:lang w:val="en-GB" w:eastAsia="zh-CN"/>
        </w:rPr>
        <w:t>involves</w:t>
      </w:r>
      <w:r w:rsidR="00BC2A80" w:rsidRPr="003146C6">
        <w:rPr>
          <w:rFonts w:ascii="Nokia Pure Text Light" w:hAnsi="Nokia Pure Text Light" w:cs="Times New Roman"/>
          <w:sz w:val="20"/>
          <w:szCs w:val="24"/>
          <w:lang w:val="en-GB" w:eastAsia="zh-CN"/>
        </w:rPr>
        <w:t xml:space="preserve"> with</w:t>
      </w:r>
      <w:r w:rsidRPr="003146C6">
        <w:rPr>
          <w:rFonts w:ascii="Nokia Pure Text Light" w:hAnsi="Nokia Pure Text Light" w:cs="Times New Roman"/>
          <w:sz w:val="20"/>
          <w:szCs w:val="24"/>
          <w:lang w:val="en-GB" w:eastAsia="zh-CN"/>
        </w:rPr>
        <w:t xml:space="preserve"> another A</w:t>
      </w:r>
      <w:r w:rsidR="00BC2A80" w:rsidRPr="003146C6">
        <w:rPr>
          <w:rFonts w:ascii="Nokia Pure Text Light" w:hAnsi="Nokia Pure Text Light" w:cs="Times New Roman"/>
          <w:sz w:val="20"/>
          <w:szCs w:val="24"/>
          <w:lang w:val="en-GB" w:eastAsia="zh-CN"/>
        </w:rPr>
        <w:t>vro Schema, its URL should be</w:t>
      </w:r>
      <w:r w:rsidRPr="003146C6">
        <w:rPr>
          <w:rFonts w:ascii="Nokia Pure Text Light" w:hAnsi="Nokia Pure Text Light" w:cs="Times New Roman"/>
          <w:sz w:val="20"/>
          <w:szCs w:val="24"/>
          <w:lang w:val="en-GB" w:eastAsia="zh-CN"/>
        </w:rPr>
        <w:t xml:space="preserve"> defined in ‘avroSchemaURL’ attribute</w:t>
      </w:r>
      <w:r w:rsidR="00936CD3" w:rsidRPr="003146C6">
        <w:rPr>
          <w:rFonts w:ascii="Nokia Pure Text Light" w:hAnsi="Nokia Pure Text Light" w:cs="Times New Roman"/>
          <w:sz w:val="20"/>
          <w:szCs w:val="24"/>
          <w:lang w:val="en-GB" w:eastAsia="zh-CN"/>
        </w:rPr>
        <w:t xml:space="preserve"> and if not provided, the schema of the stream on main branch will be used by default.</w:t>
      </w:r>
    </w:p>
    <w:p w14:paraId="5561B197" w14:textId="77777777" w:rsidR="009227F1" w:rsidRDefault="009227F1" w:rsidP="009227F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processor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'transform'</w:t>
      </w:r>
      <w:r w:rsidR="005C2E67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 w:rsidR="005C2E67" w:rsidRPr="00203BA1">
        <w:rPr>
          <w:rFonts w:ascii="Consolas" w:hAnsi="Consolas" w:cs="Consolas"/>
          <w:color w:val="BFBFBF" w:themeColor="background1" w:themeShade="BF"/>
          <w:sz w:val="20"/>
          <w:szCs w:val="20"/>
        </w:rPr>
        <w:t>id=</w:t>
      </w:r>
      <w:r w:rsidR="005C2E67">
        <w:rPr>
          <w:rFonts w:ascii="Consolas" w:hAnsi="Consolas" w:cs="Consolas"/>
          <w:color w:val="BFBFBF" w:themeColor="background1" w:themeShade="BF"/>
          <w:sz w:val="20"/>
          <w:szCs w:val="20"/>
        </w:rPr>
        <w:t>’’</w:t>
      </w:r>
      <w:r w:rsidR="005C2E67">
        <w:rPr>
          <w:rFonts w:ascii="Consolas" w:hAnsi="Consolas" w:cs="Consolas"/>
          <w:iCs/>
          <w:color w:val="BFBFBF" w:themeColor="background1" w:themeShade="BF"/>
          <w:sz w:val="20"/>
          <w:szCs w:val="20"/>
        </w:rPr>
        <w:t xml:space="preserve"> description=’’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E6BE41" w14:textId="77777777" w:rsidR="009227F1" w:rsidRPr="003146C6" w:rsidRDefault="009227F1" w:rsidP="009227F1">
      <w:pPr>
        <w:autoSpaceDE w:val="0"/>
        <w:autoSpaceDN w:val="0"/>
        <w:adjustRightInd w:val="0"/>
        <w:ind w:firstLine="720"/>
        <w:rPr>
          <w:rFonts w:ascii="Consolas" w:hAnsi="Consolas" w:cs="Consolas"/>
          <w:iCs/>
          <w:color w:val="BFBFBF" w:themeColor="background1" w:themeShade="BF"/>
          <w:sz w:val="20"/>
          <w:szCs w:val="20"/>
        </w:rPr>
      </w:pPr>
      <w:r w:rsidRPr="003146C6">
        <w:rPr>
          <w:rFonts w:ascii="Consolas" w:hAnsi="Consolas" w:cs="Consolas"/>
          <w:iCs/>
          <w:color w:val="BFBFBF" w:themeColor="background1" w:themeShade="BF"/>
          <w:sz w:val="20"/>
          <w:szCs w:val="20"/>
        </w:rPr>
        <w:t>&lt;key&gt;</w:t>
      </w:r>
    </w:p>
    <w:p w14:paraId="721D99A1" w14:textId="77777777" w:rsidR="009227F1" w:rsidRDefault="009227F1" w:rsidP="009227F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expressions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9BA368" w14:textId="77777777" w:rsidR="009227F1" w:rsidRDefault="009227F1" w:rsidP="009227F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expression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expression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D8B89B" w14:textId="77777777" w:rsidR="009227F1" w:rsidRDefault="009227F1" w:rsidP="009227F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expression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expression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2ED478" w14:textId="77777777" w:rsidR="009227F1" w:rsidRDefault="009227F1" w:rsidP="009227F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expressions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99E859" w14:textId="77777777" w:rsidR="009227F1" w:rsidRPr="003146C6" w:rsidRDefault="009227F1" w:rsidP="003146C6">
      <w:pPr>
        <w:autoSpaceDE w:val="0"/>
        <w:autoSpaceDN w:val="0"/>
        <w:adjustRightInd w:val="0"/>
        <w:ind w:firstLine="720"/>
        <w:rPr>
          <w:rFonts w:ascii="Consolas" w:hAnsi="Consolas" w:cs="Consolas"/>
          <w:iCs/>
          <w:color w:val="BFBFBF" w:themeColor="background1" w:themeShade="BF"/>
          <w:sz w:val="20"/>
          <w:szCs w:val="20"/>
        </w:rPr>
      </w:pPr>
      <w:r w:rsidRPr="003146C6">
        <w:rPr>
          <w:rFonts w:ascii="Consolas" w:hAnsi="Consolas" w:cs="Consolas"/>
          <w:iCs/>
          <w:color w:val="BFBFBF" w:themeColor="background1" w:themeShade="BF"/>
          <w:sz w:val="20"/>
          <w:szCs w:val="20"/>
        </w:rPr>
        <w:t>&lt;/key&gt;</w:t>
      </w:r>
    </w:p>
    <w:p w14:paraId="40734F43" w14:textId="77777777" w:rsidR="009227F1" w:rsidRDefault="009227F1" w:rsidP="009227F1">
      <w:pPr>
        <w:autoSpaceDE w:val="0"/>
        <w:autoSpaceDN w:val="0"/>
        <w:adjustRightInd w:val="0"/>
        <w:rPr>
          <w:rFonts w:ascii="Consolas" w:hAnsi="Consolas" w:cs="Consolas"/>
          <w:color w:val="BFBFBF" w:themeColor="background1" w:themeShade="BF"/>
          <w:sz w:val="20"/>
          <w:szCs w:val="20"/>
        </w:rPr>
      </w:pPr>
      <w:r w:rsidRPr="00EE2808">
        <w:rPr>
          <w:rFonts w:ascii="Consolas" w:hAnsi="Consolas" w:cs="Consolas"/>
          <w:color w:val="BFBFBF" w:themeColor="background1" w:themeShade="BF"/>
          <w:sz w:val="20"/>
          <w:szCs w:val="20"/>
        </w:rPr>
        <w:tab/>
        <w:t>&lt;avroDataTransform class=</w:t>
      </w:r>
      <w:r w:rsidRPr="00EE2808">
        <w:rPr>
          <w:rFonts w:ascii="Consolas" w:hAnsi="Consolas" w:cs="Consolas"/>
          <w:i/>
          <w:iCs/>
          <w:color w:val="BFBFBF" w:themeColor="background1" w:themeShade="BF"/>
          <w:sz w:val="20"/>
          <w:szCs w:val="20"/>
        </w:rPr>
        <w:t>''</w:t>
      </w:r>
      <w:r w:rsidRPr="00EE2808">
        <w:rPr>
          <w:rFonts w:ascii="Consolas" w:hAnsi="Consolas" w:cs="Consolas"/>
          <w:color w:val="BFBFBF" w:themeColor="background1" w:themeShade="BF"/>
          <w:sz w:val="20"/>
          <w:szCs w:val="20"/>
        </w:rPr>
        <w:t>&gt;</w:t>
      </w:r>
    </w:p>
    <w:p w14:paraId="22B48845" w14:textId="77777777" w:rsidR="003146C6" w:rsidRDefault="003146C6" w:rsidP="003146C6">
      <w:pPr>
        <w:autoSpaceDE w:val="0"/>
        <w:autoSpaceDN w:val="0"/>
        <w:adjustRightInd w:val="0"/>
        <w:rPr>
          <w:rFonts w:ascii="Consolas" w:hAnsi="Consolas" w:cs="Consolas"/>
          <w:color w:val="BFBFBF" w:themeColor="background1" w:themeShade="BF"/>
          <w:sz w:val="20"/>
          <w:szCs w:val="20"/>
        </w:rPr>
      </w:pPr>
      <w:r>
        <w:rPr>
          <w:rFonts w:ascii="Consolas" w:hAnsi="Consolas" w:cs="Consolas"/>
          <w:color w:val="BFBFBF" w:themeColor="background1" w:themeShade="BF"/>
          <w:sz w:val="20"/>
          <w:szCs w:val="20"/>
        </w:rPr>
        <w:tab/>
      </w:r>
      <w:r>
        <w:rPr>
          <w:rFonts w:ascii="Consolas" w:hAnsi="Consolas" w:cs="Consolas"/>
          <w:color w:val="BFBFBF" w:themeColor="background1" w:themeShade="BF"/>
          <w:sz w:val="20"/>
          <w:szCs w:val="20"/>
        </w:rPr>
        <w:tab/>
        <w:t>&lt;</w:t>
      </w:r>
      <w:r w:rsidRPr="003146C6">
        <w:rPr>
          <w:rFonts w:ascii="Consolas" w:hAnsi="Consolas" w:cs="Consolas"/>
          <w:color w:val="BFBFBF" w:themeColor="background1" w:themeShade="BF"/>
          <w:sz w:val="20"/>
          <w:szCs w:val="20"/>
        </w:rPr>
        <w:t>localSchemaPath</w:t>
      </w:r>
      <w:r>
        <w:rPr>
          <w:rFonts w:ascii="Consolas" w:hAnsi="Consolas" w:cs="Consolas"/>
          <w:color w:val="BFBFBF" w:themeColor="background1" w:themeShade="BF"/>
          <w:sz w:val="20"/>
          <w:szCs w:val="20"/>
        </w:rPr>
        <w:t>&gt;&lt;/</w:t>
      </w:r>
      <w:r w:rsidRPr="003146C6">
        <w:rPr>
          <w:rFonts w:ascii="Consolas" w:hAnsi="Consolas" w:cs="Consolas"/>
          <w:color w:val="BFBFBF" w:themeColor="background1" w:themeShade="BF"/>
          <w:sz w:val="20"/>
          <w:szCs w:val="20"/>
        </w:rPr>
        <w:t>localSchemaPath</w:t>
      </w:r>
      <w:r>
        <w:rPr>
          <w:rFonts w:ascii="Consolas" w:hAnsi="Consolas" w:cs="Consolas"/>
          <w:color w:val="BFBFBF" w:themeColor="background1" w:themeShade="BF"/>
          <w:sz w:val="20"/>
          <w:szCs w:val="20"/>
        </w:rPr>
        <w:t>&gt;</w:t>
      </w:r>
    </w:p>
    <w:p w14:paraId="02DC8B1F" w14:textId="77777777" w:rsidR="003146C6" w:rsidRDefault="003146C6" w:rsidP="003146C6">
      <w:pPr>
        <w:autoSpaceDE w:val="0"/>
        <w:autoSpaceDN w:val="0"/>
        <w:adjustRightInd w:val="0"/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</w:pPr>
      <w:r>
        <w:rPr>
          <w:rFonts w:ascii="Consolas" w:hAnsi="Consolas" w:cs="Consolas"/>
          <w:color w:val="BFBFBF" w:themeColor="background1" w:themeShade="BF"/>
          <w:sz w:val="20"/>
          <w:szCs w:val="20"/>
        </w:rPr>
        <w:tab/>
      </w:r>
      <w:r>
        <w:rPr>
          <w:rFonts w:ascii="Consolas" w:hAnsi="Consolas" w:cs="Consolas"/>
          <w:color w:val="BFBFBF" w:themeColor="background1" w:themeShade="BF"/>
          <w:sz w:val="20"/>
          <w:szCs w:val="20"/>
        </w:rPr>
        <w:tab/>
      </w:r>
      <w:r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>&lt;</w:t>
      </w:r>
      <w:r w:rsidRPr="00E24AC7"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  <w:t>avroSchemaRegistry</w:t>
      </w:r>
      <w:r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>&gt;</w:t>
      </w:r>
    </w:p>
    <w:p w14:paraId="61D1E5BF" w14:textId="77777777" w:rsidR="003146C6" w:rsidRDefault="003146C6" w:rsidP="003146C6">
      <w:pPr>
        <w:autoSpaceDE w:val="0"/>
        <w:autoSpaceDN w:val="0"/>
        <w:adjustRightInd w:val="0"/>
        <w:rPr>
          <w:b/>
          <w:sz w:val="20"/>
          <w:lang w:val="en-GB" w:eastAsia="zh-CN"/>
        </w:rPr>
      </w:pPr>
      <w:r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ab/>
      </w:r>
      <w:r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ab/>
      </w:r>
      <w:r w:rsidRPr="00E24AC7">
        <w:rPr>
          <w:rFonts w:hint="eastAsia"/>
          <w:b/>
          <w:sz w:val="20"/>
          <w:lang w:val="en-GB" w:eastAsia="zh-CN"/>
        </w:rPr>
        <w:tab/>
        <w:t>&lt;</w:t>
      </w:r>
      <w:r w:rsidRPr="00E24AC7">
        <w:rPr>
          <w:b/>
          <w:sz w:val="20"/>
          <w:lang w:val="en-GB" w:eastAsia="zh-CN"/>
        </w:rPr>
        <w:t>schemaRegistryURL</w:t>
      </w:r>
      <w:r w:rsidRPr="00E24AC7">
        <w:rPr>
          <w:rFonts w:hint="eastAsia"/>
          <w:b/>
          <w:sz w:val="20"/>
          <w:lang w:val="en-GB" w:eastAsia="zh-CN"/>
        </w:rPr>
        <w:t>&gt;&lt;/</w:t>
      </w:r>
      <w:r w:rsidRPr="00E24AC7">
        <w:rPr>
          <w:b/>
          <w:sz w:val="20"/>
          <w:lang w:val="en-GB" w:eastAsia="zh-CN"/>
        </w:rPr>
        <w:t>schemaRegistryURL</w:t>
      </w:r>
      <w:r w:rsidRPr="00E24AC7">
        <w:rPr>
          <w:rFonts w:hint="eastAsia"/>
          <w:b/>
          <w:sz w:val="20"/>
          <w:lang w:val="en-GB" w:eastAsia="zh-CN"/>
        </w:rPr>
        <w:t>&gt;</w:t>
      </w:r>
    </w:p>
    <w:p w14:paraId="4C67C726" w14:textId="77777777" w:rsidR="003146C6" w:rsidRPr="00270943" w:rsidRDefault="003146C6" w:rsidP="003146C6">
      <w:pPr>
        <w:autoSpaceDE w:val="0"/>
        <w:autoSpaceDN w:val="0"/>
        <w:adjustRightInd w:val="0"/>
        <w:rPr>
          <w:b/>
          <w:sz w:val="20"/>
          <w:lang w:val="en-GB" w:eastAsia="zh-CN"/>
        </w:rPr>
      </w:pPr>
      <w:r>
        <w:rPr>
          <w:rFonts w:hint="eastAsia"/>
          <w:b/>
          <w:sz w:val="20"/>
          <w:lang w:val="en-GB" w:eastAsia="zh-CN"/>
        </w:rPr>
        <w:tab/>
      </w:r>
      <w:r>
        <w:rPr>
          <w:rFonts w:hint="eastAsia"/>
          <w:b/>
          <w:sz w:val="20"/>
          <w:lang w:val="en-GB" w:eastAsia="zh-CN"/>
        </w:rPr>
        <w:tab/>
      </w:r>
      <w:r w:rsidRPr="00270943">
        <w:rPr>
          <w:rFonts w:hint="eastAsia"/>
          <w:b/>
          <w:sz w:val="20"/>
          <w:lang w:val="en-GB" w:eastAsia="zh-CN"/>
        </w:rPr>
        <w:tab/>
        <w:t>&lt;</w:t>
      </w:r>
      <w:r w:rsidRPr="00270943">
        <w:rPr>
          <w:b/>
          <w:sz w:val="20"/>
          <w:lang w:val="en-GB" w:eastAsia="zh-CN"/>
        </w:rPr>
        <w:t>ids</w:t>
      </w:r>
      <w:r w:rsidRPr="00270943">
        <w:rPr>
          <w:rFonts w:hint="eastAsia"/>
          <w:b/>
          <w:sz w:val="20"/>
          <w:lang w:val="en-GB" w:eastAsia="zh-CN"/>
        </w:rPr>
        <w:t>&gt;</w:t>
      </w:r>
    </w:p>
    <w:p w14:paraId="444FE9D3" w14:textId="77777777" w:rsidR="003146C6" w:rsidRPr="00270943" w:rsidRDefault="003146C6" w:rsidP="003146C6">
      <w:pPr>
        <w:autoSpaceDE w:val="0"/>
        <w:autoSpaceDN w:val="0"/>
        <w:adjustRightInd w:val="0"/>
        <w:rPr>
          <w:b/>
          <w:sz w:val="20"/>
          <w:lang w:val="en-GB" w:eastAsia="zh-CN"/>
        </w:rPr>
      </w:pPr>
      <w:r w:rsidRPr="00270943">
        <w:rPr>
          <w:rFonts w:hint="eastAsia"/>
          <w:b/>
          <w:sz w:val="20"/>
          <w:lang w:val="en-GB" w:eastAsia="zh-CN"/>
        </w:rPr>
        <w:tab/>
      </w:r>
      <w:r w:rsidRPr="00270943">
        <w:rPr>
          <w:rFonts w:hint="eastAsia"/>
          <w:b/>
          <w:sz w:val="20"/>
          <w:lang w:val="en-GB" w:eastAsia="zh-CN"/>
        </w:rPr>
        <w:tab/>
      </w:r>
      <w:r w:rsidRPr="00270943">
        <w:rPr>
          <w:rFonts w:hint="eastAsia"/>
          <w:b/>
          <w:sz w:val="20"/>
          <w:lang w:val="en-GB" w:eastAsia="zh-CN"/>
        </w:rPr>
        <w:tab/>
      </w:r>
      <w:r w:rsidRPr="00270943">
        <w:rPr>
          <w:rFonts w:hint="eastAsia"/>
          <w:b/>
          <w:sz w:val="20"/>
          <w:lang w:val="en-GB" w:eastAsia="zh-CN"/>
        </w:rPr>
        <w:tab/>
        <w:t>&lt;id&gt;&lt;/id&gt;</w:t>
      </w:r>
    </w:p>
    <w:p w14:paraId="48CA2881" w14:textId="77777777" w:rsidR="003146C6" w:rsidRPr="00E24AC7" w:rsidRDefault="003146C6" w:rsidP="003146C6">
      <w:pPr>
        <w:autoSpaceDE w:val="0"/>
        <w:autoSpaceDN w:val="0"/>
        <w:adjustRightInd w:val="0"/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</w:pPr>
      <w:r w:rsidRPr="00E24AC7"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ab/>
      </w:r>
      <w:r w:rsidRPr="00E24AC7"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ab/>
      </w:r>
      <w:r w:rsidRPr="00E24AC7"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ab/>
      </w:r>
      <w:r w:rsidRPr="00E24AC7"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ab/>
      </w:r>
      <w:r w:rsidRPr="00E24AC7"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  <w:t>…</w:t>
      </w:r>
    </w:p>
    <w:p w14:paraId="0E80C970" w14:textId="77777777" w:rsidR="003146C6" w:rsidRPr="00E24AC7" w:rsidRDefault="003146C6" w:rsidP="003146C6">
      <w:pPr>
        <w:autoSpaceDE w:val="0"/>
        <w:autoSpaceDN w:val="0"/>
        <w:adjustRightInd w:val="0"/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</w:pPr>
      <w:r w:rsidRPr="00E24AC7"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ab/>
      </w:r>
      <w:r w:rsidRPr="00E24AC7"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ab/>
      </w:r>
      <w:r w:rsidRPr="00E24AC7"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ab/>
      </w:r>
      <w:r w:rsidRPr="00270943">
        <w:rPr>
          <w:rFonts w:hint="eastAsia"/>
          <w:b/>
          <w:sz w:val="20"/>
          <w:lang w:val="en-GB" w:eastAsia="zh-CN"/>
        </w:rPr>
        <w:t>&lt;/ids&gt;</w:t>
      </w:r>
    </w:p>
    <w:p w14:paraId="7DBC88BA" w14:textId="77777777" w:rsidR="003146C6" w:rsidRDefault="003146C6" w:rsidP="003146C6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</w:pPr>
      <w:r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>&lt;/</w:t>
      </w:r>
      <w:r w:rsidRPr="00E24AC7"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  <w:t>avroSchemaRegistry</w:t>
      </w:r>
      <w:r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>&gt;</w:t>
      </w:r>
    </w:p>
    <w:p w14:paraId="44D64CDE" w14:textId="77777777" w:rsidR="003146C6" w:rsidRPr="00EE2808" w:rsidRDefault="003146C6" w:rsidP="009227F1">
      <w:pPr>
        <w:autoSpaceDE w:val="0"/>
        <w:autoSpaceDN w:val="0"/>
        <w:adjustRightInd w:val="0"/>
        <w:rPr>
          <w:rFonts w:ascii="Consolas" w:hAnsi="Consolas" w:cs="Consolas"/>
          <w:color w:val="BFBFBF" w:themeColor="background1" w:themeShade="BF"/>
          <w:sz w:val="20"/>
          <w:szCs w:val="20"/>
        </w:rPr>
      </w:pPr>
      <w:r>
        <w:rPr>
          <w:rFonts w:ascii="Consolas" w:hAnsi="Consolas" w:cs="Consolas"/>
          <w:color w:val="BFBFBF" w:themeColor="background1" w:themeShade="BF"/>
          <w:sz w:val="20"/>
          <w:szCs w:val="20"/>
        </w:rPr>
        <w:tab/>
        <w:t>&lt;/avroDataTransform</w:t>
      </w:r>
      <w:r w:rsidRPr="00EE2808">
        <w:rPr>
          <w:rFonts w:ascii="Consolas" w:hAnsi="Consolas" w:cs="Consolas"/>
          <w:color w:val="BFBFBF" w:themeColor="background1" w:themeShade="BF"/>
          <w:sz w:val="20"/>
          <w:szCs w:val="20"/>
        </w:rPr>
        <w:t>&gt;</w:t>
      </w:r>
    </w:p>
    <w:p w14:paraId="6C4FBFE1" w14:textId="77777777" w:rsidR="009227F1" w:rsidRDefault="009227F1" w:rsidP="009227F1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processor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8115C5" w14:textId="77777777" w:rsidR="003146C6" w:rsidRPr="00BE37BE" w:rsidRDefault="003146C6" w:rsidP="003146C6">
      <w:pPr>
        <w:rPr>
          <w:rFonts w:ascii="Nokia Pure Text Light" w:hAnsi="Nokia Pure Text Light" w:cs="Times New Roman"/>
          <w:sz w:val="20"/>
          <w:szCs w:val="24"/>
          <w:lang w:val="en-GB"/>
        </w:rPr>
      </w:pPr>
      <w:r w:rsidRPr="00BE37BE">
        <w:rPr>
          <w:rFonts w:ascii="Nokia Pure Text Light" w:hAnsi="Nokia Pure Text Light" w:cs="Times New Roman"/>
          <w:sz w:val="20"/>
          <w:szCs w:val="24"/>
          <w:lang w:val="en-GB"/>
        </w:rPr>
        <w:t>For GUI, Following fields should be provided: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1"/>
        <w:gridCol w:w="1580"/>
        <w:gridCol w:w="3983"/>
        <w:gridCol w:w="2354"/>
      </w:tblGrid>
      <w:tr w:rsidR="003146C6" w14:paraId="312A8850" w14:textId="77777777" w:rsidTr="002709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552D0A4C" w14:textId="77777777" w:rsidR="003146C6" w:rsidRDefault="003146C6" w:rsidP="00270943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Label</w:t>
            </w:r>
          </w:p>
        </w:tc>
        <w:tc>
          <w:tcPr>
            <w:tcW w:w="1618" w:type="dxa"/>
          </w:tcPr>
          <w:p w14:paraId="3BF0D662" w14:textId="77777777" w:rsidR="003146C6" w:rsidRDefault="003146C6" w:rsidP="002709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zh-CN"/>
              </w:rPr>
            </w:pPr>
            <w:r>
              <w:rPr>
                <w:lang w:val="en-GB" w:eastAsia="zh-CN"/>
              </w:rPr>
              <w:t>Type</w:t>
            </w:r>
          </w:p>
        </w:tc>
        <w:tc>
          <w:tcPr>
            <w:tcW w:w="4124" w:type="dxa"/>
          </w:tcPr>
          <w:p w14:paraId="215D401A" w14:textId="77777777" w:rsidR="003146C6" w:rsidRDefault="003146C6" w:rsidP="002709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zh-CN"/>
              </w:rPr>
            </w:pPr>
            <w:r>
              <w:rPr>
                <w:lang w:val="en-GB" w:eastAsia="zh-CN"/>
              </w:rPr>
              <w:t>Rule (Checker)</w:t>
            </w:r>
          </w:p>
        </w:tc>
        <w:tc>
          <w:tcPr>
            <w:tcW w:w="2394" w:type="dxa"/>
          </w:tcPr>
          <w:p w14:paraId="1170D866" w14:textId="77777777" w:rsidR="003146C6" w:rsidRDefault="003146C6" w:rsidP="002709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zh-CN"/>
              </w:rPr>
            </w:pPr>
            <w:r>
              <w:rPr>
                <w:lang w:val="en-GB" w:eastAsia="zh-CN"/>
              </w:rPr>
              <w:t>Tooltip</w:t>
            </w:r>
          </w:p>
        </w:tc>
      </w:tr>
      <w:tr w:rsidR="003146C6" w14:paraId="7522B635" w14:textId="77777777" w:rsidTr="00270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7BC34F0" w14:textId="77777777" w:rsidR="003146C6" w:rsidRDefault="003146C6" w:rsidP="00270943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Id *</w:t>
            </w:r>
          </w:p>
        </w:tc>
        <w:tc>
          <w:tcPr>
            <w:tcW w:w="1618" w:type="dxa"/>
          </w:tcPr>
          <w:p w14:paraId="1A47A6CB" w14:textId="77777777" w:rsidR="003146C6" w:rsidRPr="00BE37BE" w:rsidRDefault="003146C6" w:rsidP="0027094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String</w:t>
            </w:r>
          </w:p>
        </w:tc>
        <w:tc>
          <w:tcPr>
            <w:tcW w:w="4124" w:type="dxa"/>
          </w:tcPr>
          <w:p w14:paraId="49D677C9" w14:textId="77777777" w:rsidR="003146C6" w:rsidRPr="00BE37BE" w:rsidRDefault="003146C6" w:rsidP="0027094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Should be unique in one job</w:t>
            </w:r>
          </w:p>
        </w:tc>
        <w:tc>
          <w:tcPr>
            <w:tcW w:w="2394" w:type="dxa"/>
          </w:tcPr>
          <w:p w14:paraId="43BE4325" w14:textId="77777777" w:rsidR="003146C6" w:rsidRPr="00BE37BE" w:rsidRDefault="003146C6" w:rsidP="0027094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Unique id of current processor</w:t>
            </w:r>
          </w:p>
        </w:tc>
      </w:tr>
      <w:tr w:rsidR="003146C6" w14:paraId="2CAA4872" w14:textId="77777777" w:rsidTr="002709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FB5124E" w14:textId="77777777" w:rsidR="003146C6" w:rsidRDefault="003146C6" w:rsidP="00270943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Description</w:t>
            </w:r>
          </w:p>
        </w:tc>
        <w:tc>
          <w:tcPr>
            <w:tcW w:w="1618" w:type="dxa"/>
          </w:tcPr>
          <w:p w14:paraId="708C0855" w14:textId="77777777" w:rsidR="003146C6" w:rsidRPr="00BE37BE" w:rsidRDefault="003146C6" w:rsidP="002709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String</w:t>
            </w:r>
          </w:p>
        </w:tc>
        <w:tc>
          <w:tcPr>
            <w:tcW w:w="4124" w:type="dxa"/>
          </w:tcPr>
          <w:p w14:paraId="4728A874" w14:textId="77777777" w:rsidR="003146C6" w:rsidRPr="00BE37BE" w:rsidRDefault="003146C6" w:rsidP="002709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</w:p>
        </w:tc>
        <w:tc>
          <w:tcPr>
            <w:tcW w:w="2394" w:type="dxa"/>
          </w:tcPr>
          <w:p w14:paraId="7DD3427A" w14:textId="77777777" w:rsidR="003146C6" w:rsidRPr="00BE37BE" w:rsidRDefault="003146C6" w:rsidP="002709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Description of current processor</w:t>
            </w:r>
          </w:p>
        </w:tc>
      </w:tr>
      <w:tr w:rsidR="003146C6" w14:paraId="61BA4768" w14:textId="77777777" w:rsidTr="00270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BA9F64A" w14:textId="77777777" w:rsidR="003146C6" w:rsidRDefault="003146C6" w:rsidP="003146C6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lastRenderedPageBreak/>
              <w:t>Key Expression</w:t>
            </w:r>
            <w:r w:rsidR="00DD2D97">
              <w:rPr>
                <w:lang w:val="en-GB" w:eastAsia="zh-CN"/>
              </w:rPr>
              <w:t xml:space="preserve"> *</w:t>
            </w:r>
          </w:p>
        </w:tc>
        <w:tc>
          <w:tcPr>
            <w:tcW w:w="1618" w:type="dxa"/>
          </w:tcPr>
          <w:p w14:paraId="625A2330" w14:textId="77777777" w:rsidR="003146C6" w:rsidRPr="00BE37BE" w:rsidRDefault="003146C6" w:rsidP="003146C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String List</w:t>
            </w:r>
          </w:p>
        </w:tc>
        <w:tc>
          <w:tcPr>
            <w:tcW w:w="4124" w:type="dxa"/>
          </w:tcPr>
          <w:p w14:paraId="3704CC05" w14:textId="77777777" w:rsidR="003146C6" w:rsidRPr="00BE37BE" w:rsidRDefault="003146C6" w:rsidP="003146C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Dynamic list, at least one provided</w:t>
            </w:r>
          </w:p>
        </w:tc>
        <w:tc>
          <w:tcPr>
            <w:tcW w:w="2394" w:type="dxa"/>
          </w:tcPr>
          <w:p w14:paraId="4E139EA7" w14:textId="77777777" w:rsidR="003146C6" w:rsidRDefault="003146C6" w:rsidP="00314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 xml:space="preserve">A expression list, </w:t>
            </w:r>
            <w:r w:rsidR="00CE6EAC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 xml:space="preserve">each of them based on GenericRecord, </w:t>
            </w: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the union of all these expression value will be used as key</w:t>
            </w:r>
          </w:p>
        </w:tc>
      </w:tr>
      <w:tr w:rsidR="001C252D" w14:paraId="75BDD63B" w14:textId="77777777" w:rsidTr="002709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2523959" w14:textId="77777777" w:rsidR="001C252D" w:rsidRDefault="001C252D" w:rsidP="003146C6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Schema Change</w:t>
            </w:r>
            <w:r w:rsidR="00CE6F2E">
              <w:rPr>
                <w:lang w:val="en-GB" w:eastAsia="zh-CN"/>
              </w:rPr>
              <w:t xml:space="preserve"> Definition *</w:t>
            </w:r>
          </w:p>
        </w:tc>
        <w:tc>
          <w:tcPr>
            <w:tcW w:w="1618" w:type="dxa"/>
          </w:tcPr>
          <w:p w14:paraId="676ED9A1" w14:textId="77777777" w:rsidR="001C252D" w:rsidRPr="00BE37BE" w:rsidRDefault="001C252D" w:rsidP="00314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Radio Button</w:t>
            </w:r>
          </w:p>
        </w:tc>
        <w:tc>
          <w:tcPr>
            <w:tcW w:w="4124" w:type="dxa"/>
          </w:tcPr>
          <w:p w14:paraId="229FEE93" w14:textId="77777777" w:rsidR="001C252D" w:rsidRPr="00BE37BE" w:rsidRDefault="00BC7DC9" w:rsidP="00B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“None”,</w:t>
            </w:r>
            <w:r w:rsidR="001C252D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 xml:space="preserve"> “Local”</w:t>
            </w:r>
          </w:p>
        </w:tc>
        <w:tc>
          <w:tcPr>
            <w:tcW w:w="2394" w:type="dxa"/>
          </w:tcPr>
          <w:p w14:paraId="6C904542" w14:textId="77777777" w:rsidR="001C252D" w:rsidRDefault="00C93C64" w:rsidP="00A57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If want to change record schema</w:t>
            </w:r>
            <w:r w:rsidR="006A7ED1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 xml:space="preserve"> and schema source definition</w:t>
            </w:r>
          </w:p>
        </w:tc>
      </w:tr>
      <w:tr w:rsidR="001C252D" w14:paraId="752386E9" w14:textId="77777777" w:rsidTr="00270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0ED08CF3" w14:textId="77777777" w:rsidR="001C252D" w:rsidRDefault="001C252D" w:rsidP="001C252D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Local Path</w:t>
            </w:r>
          </w:p>
        </w:tc>
        <w:tc>
          <w:tcPr>
            <w:tcW w:w="1618" w:type="dxa"/>
          </w:tcPr>
          <w:p w14:paraId="71BBEEF6" w14:textId="77777777" w:rsidR="001C252D" w:rsidRPr="00BE37BE" w:rsidRDefault="001C252D" w:rsidP="001C252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String</w:t>
            </w:r>
          </w:p>
        </w:tc>
        <w:tc>
          <w:tcPr>
            <w:tcW w:w="4124" w:type="dxa"/>
          </w:tcPr>
          <w:p w14:paraId="51CB4568" w14:textId="77777777" w:rsidR="001C252D" w:rsidRPr="00BE37BE" w:rsidRDefault="00C93C64" w:rsidP="001C252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When “Local” selected for “Schema</w:t>
            </w: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 xml:space="preserve"> Change</w:t>
            </w:r>
            <w:r w:rsidR="00B7397F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 xml:space="preserve"> Definition</w:t>
            </w: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”</w:t>
            </w:r>
            <w:r w:rsidR="001C252D"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br/>
            </w:r>
          </w:p>
        </w:tc>
        <w:tc>
          <w:tcPr>
            <w:tcW w:w="2394" w:type="dxa"/>
          </w:tcPr>
          <w:p w14:paraId="7E32924D" w14:textId="77777777" w:rsidR="001C252D" w:rsidRPr="00BE37BE" w:rsidRDefault="001C252D" w:rsidP="001C252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Local schema definition file path</w:t>
            </w:r>
            <w:r w:rsidR="00084CBD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 xml:space="preserve"> for target</w:t>
            </w:r>
          </w:p>
        </w:tc>
      </w:tr>
      <w:tr w:rsidR="00BC7DC9" w14:paraId="03D3550F" w14:textId="77777777" w:rsidTr="002709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6EFB8B0F" w14:textId="77777777" w:rsidR="00BC7DC9" w:rsidRDefault="00BC7DC9" w:rsidP="00BC7DC9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Transform Class</w:t>
            </w:r>
          </w:p>
        </w:tc>
        <w:tc>
          <w:tcPr>
            <w:tcW w:w="1618" w:type="dxa"/>
          </w:tcPr>
          <w:p w14:paraId="4312A660" w14:textId="77777777" w:rsidR="00BC7DC9" w:rsidRPr="00BE37BE" w:rsidRDefault="00BC7DC9" w:rsidP="00BC7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String</w:t>
            </w:r>
          </w:p>
        </w:tc>
        <w:tc>
          <w:tcPr>
            <w:tcW w:w="4124" w:type="dxa"/>
          </w:tcPr>
          <w:p w14:paraId="3D858851" w14:textId="77777777" w:rsidR="00BC7DC9" w:rsidRPr="00BE37BE" w:rsidRDefault="001F606A" w:rsidP="00B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When “Local” selected for “Schema</w:t>
            </w: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 xml:space="preserve"> Change</w:t>
            </w:r>
            <w:r w:rsidR="00B7397F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 xml:space="preserve"> Definition</w:t>
            </w: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”</w:t>
            </w:r>
          </w:p>
        </w:tc>
        <w:tc>
          <w:tcPr>
            <w:tcW w:w="2394" w:type="dxa"/>
          </w:tcPr>
          <w:p w14:paraId="46CB644A" w14:textId="77777777" w:rsidR="00BC7DC9" w:rsidRPr="00BE37BE" w:rsidRDefault="00BC7DC9" w:rsidP="00B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Transform java class name</w:t>
            </w:r>
            <w:r w:rsidR="007F7282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 xml:space="preserve"> for complex avro schema changing</w:t>
            </w:r>
            <w:r w:rsidR="00B025EF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, “data[0]” is input record</w:t>
            </w:r>
          </w:p>
        </w:tc>
      </w:tr>
    </w:tbl>
    <w:p w14:paraId="5D72E2AF" w14:textId="77777777" w:rsidR="003146C6" w:rsidRPr="003146C6" w:rsidRDefault="003146C6" w:rsidP="009227F1">
      <w:pPr>
        <w:rPr>
          <w:rFonts w:ascii="Calibri" w:hAnsi="Calibri"/>
          <w:lang w:val="en-GB"/>
        </w:rPr>
      </w:pPr>
    </w:p>
    <w:p w14:paraId="1B6F434B" w14:textId="77777777" w:rsidR="009227F1" w:rsidRDefault="009227F1" w:rsidP="009227F1">
      <w:pPr>
        <w:pStyle w:val="Heading2"/>
      </w:pPr>
      <w:bookmarkStart w:id="117" w:name="_Toc489370079"/>
      <w:r>
        <w:t>Union</w:t>
      </w:r>
      <w:bookmarkEnd w:id="117"/>
    </w:p>
    <w:p w14:paraId="1675676B" w14:textId="77777777" w:rsidR="009227F1" w:rsidRPr="005C2E67" w:rsidRDefault="00BB565F" w:rsidP="00710704">
      <w:pPr>
        <w:rPr>
          <w:rFonts w:ascii="Nokia Pure Text Light" w:hAnsi="Nokia Pure Text Light" w:cs="Times New Roman"/>
          <w:sz w:val="20"/>
          <w:szCs w:val="24"/>
          <w:lang w:val="en-GB" w:eastAsia="zh-CN"/>
        </w:rPr>
      </w:pPr>
      <w:r w:rsidRPr="005C2E67">
        <w:rPr>
          <w:rFonts w:ascii="Nokia Pure Text Light" w:hAnsi="Nokia Pure Text Light" w:cs="Times New Roman"/>
          <w:noProof/>
          <w:sz w:val="20"/>
          <w:szCs w:val="24"/>
          <w:lang w:eastAsia="zh-CN"/>
        </w:rPr>
        <w:drawing>
          <wp:anchor distT="0" distB="0" distL="114300" distR="114300" simplePos="0" relativeHeight="251658752" behindDoc="1" locked="0" layoutInCell="1" allowOverlap="1" wp14:anchorId="2B85DEF7" wp14:editId="49C77868">
            <wp:simplePos x="0" y="0"/>
            <wp:positionH relativeFrom="column">
              <wp:posOffset>2540</wp:posOffset>
            </wp:positionH>
            <wp:positionV relativeFrom="paragraph">
              <wp:posOffset>2540</wp:posOffset>
            </wp:positionV>
            <wp:extent cx="712800" cy="860400"/>
            <wp:effectExtent l="0" t="0" r="0" b="0"/>
            <wp:wrapTight wrapText="bothSides">
              <wp:wrapPolygon edited="0">
                <wp:start x="0" y="0"/>
                <wp:lineTo x="0" y="21058"/>
                <wp:lineTo x="20791" y="21058"/>
                <wp:lineTo x="20791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800" cy="86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27F1" w:rsidRPr="005C2E67">
        <w:rPr>
          <w:rFonts w:ascii="Nokia Pure Text Light" w:hAnsi="Nokia Pure Text Light" w:cs="Times New Roman"/>
          <w:sz w:val="20"/>
          <w:szCs w:val="24"/>
          <w:lang w:val="en-GB" w:eastAsia="zh-CN"/>
        </w:rPr>
        <w:t>Union processor will merge the multiple input streams into one</w:t>
      </w:r>
      <w:r w:rsidR="00C141F3" w:rsidRPr="005C2E67">
        <w:rPr>
          <w:rFonts w:ascii="Nokia Pure Text Light" w:hAnsi="Nokia Pure Text Light" w:cs="Times New Roman"/>
          <w:sz w:val="20"/>
          <w:szCs w:val="24"/>
          <w:lang w:val="en-GB" w:eastAsia="zh-CN"/>
        </w:rPr>
        <w:t xml:space="preserve"> stream</w:t>
      </w:r>
      <w:r w:rsidR="009227F1" w:rsidRPr="005C2E67">
        <w:rPr>
          <w:rFonts w:ascii="Nokia Pure Text Light" w:hAnsi="Nokia Pure Text Light" w:cs="Times New Roman"/>
          <w:sz w:val="20"/>
          <w:szCs w:val="24"/>
          <w:lang w:val="en-GB" w:eastAsia="zh-CN"/>
        </w:rPr>
        <w:t>. Except for the one stream on branch, other input streams should be defined in &lt;plugs&gt;.</w:t>
      </w:r>
    </w:p>
    <w:p w14:paraId="310D3F2D" w14:textId="77777777" w:rsidR="009227F1" w:rsidRPr="005C2E67" w:rsidRDefault="009227F1" w:rsidP="00710704">
      <w:pPr>
        <w:rPr>
          <w:rFonts w:ascii="Nokia Pure Text Light" w:hAnsi="Nokia Pure Text Light" w:cs="Times New Roman"/>
          <w:sz w:val="20"/>
          <w:szCs w:val="24"/>
          <w:lang w:val="en-GB" w:eastAsia="zh-CN"/>
        </w:rPr>
      </w:pPr>
      <w:r w:rsidRPr="005C2E67">
        <w:rPr>
          <w:rFonts w:ascii="Nokia Pure Text Light" w:hAnsi="Nokia Pure Text Light" w:cs="Times New Roman"/>
          <w:sz w:val="20"/>
          <w:szCs w:val="24"/>
          <w:lang w:val="en-GB" w:eastAsia="zh-CN"/>
        </w:rPr>
        <w:t>Please note that the two input streams should follow the same Avro Schema</w:t>
      </w:r>
      <w:r w:rsidR="00981177" w:rsidRPr="005C2E67">
        <w:rPr>
          <w:rFonts w:ascii="Nokia Pure Text Light" w:hAnsi="Nokia Pure Text Light" w:cs="Times New Roman"/>
          <w:sz w:val="20"/>
          <w:szCs w:val="24"/>
          <w:lang w:val="en-GB" w:eastAsia="zh-CN"/>
        </w:rPr>
        <w:t>.</w:t>
      </w:r>
    </w:p>
    <w:p w14:paraId="643D69E0" w14:textId="77777777" w:rsidR="000F407A" w:rsidRDefault="000F407A" w:rsidP="00981177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</w:rPr>
      </w:pPr>
    </w:p>
    <w:p w14:paraId="2313AFFC" w14:textId="77777777" w:rsidR="00981177" w:rsidRDefault="00981177" w:rsidP="0098117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processor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 w:rsidR="001F606A">
        <w:rPr>
          <w:rFonts w:ascii="Consolas" w:hAnsi="Consolas" w:cs="Consolas"/>
          <w:i/>
          <w:iCs/>
          <w:color w:val="2A00FF"/>
          <w:sz w:val="20"/>
          <w:szCs w:val="20"/>
        </w:rPr>
        <w:t>’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union</w:t>
      </w:r>
      <w:r w:rsidR="001F606A">
        <w:rPr>
          <w:rFonts w:ascii="Consolas" w:hAnsi="Consolas" w:cs="Consolas"/>
          <w:i/>
          <w:iCs/>
          <w:color w:val="2A00FF"/>
          <w:sz w:val="20"/>
          <w:szCs w:val="20"/>
        </w:rPr>
        <w:t>’</w:t>
      </w:r>
      <w:r w:rsidR="005D7A15" w:rsidRPr="005D7A15">
        <w:rPr>
          <w:rFonts w:ascii="Consolas" w:hAnsi="Consolas" w:cs="Consolas"/>
          <w:color w:val="BFBFBF" w:themeColor="background1" w:themeShade="BF"/>
          <w:sz w:val="20"/>
          <w:szCs w:val="20"/>
        </w:rPr>
        <w:t xml:space="preserve"> </w:t>
      </w:r>
      <w:r w:rsidR="005D7A15" w:rsidRPr="00203BA1">
        <w:rPr>
          <w:rFonts w:ascii="Consolas" w:hAnsi="Consolas" w:cs="Consolas"/>
          <w:color w:val="BFBFBF" w:themeColor="background1" w:themeShade="BF"/>
          <w:sz w:val="20"/>
          <w:szCs w:val="20"/>
        </w:rPr>
        <w:t>id=</w:t>
      </w:r>
      <w:r w:rsidR="005D7A15">
        <w:rPr>
          <w:rFonts w:ascii="Consolas" w:hAnsi="Consolas" w:cs="Consolas"/>
          <w:color w:val="BFBFBF" w:themeColor="background1" w:themeShade="BF"/>
          <w:sz w:val="20"/>
          <w:szCs w:val="20"/>
        </w:rPr>
        <w:t>’’</w:t>
      </w:r>
      <w:r w:rsidR="005D7A15">
        <w:rPr>
          <w:rFonts w:ascii="Consolas" w:hAnsi="Consolas" w:cs="Consolas"/>
          <w:iCs/>
          <w:color w:val="BFBFBF" w:themeColor="background1" w:themeShade="BF"/>
          <w:sz w:val="20"/>
          <w:szCs w:val="20"/>
        </w:rPr>
        <w:t xml:space="preserve"> description=’’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5328D1" w14:textId="77777777" w:rsidR="00981177" w:rsidRDefault="00981177" w:rsidP="0098117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51C4B3" w14:textId="77777777" w:rsidR="00981177" w:rsidRDefault="00981177" w:rsidP="0098117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F3DAA6" w14:textId="77777777" w:rsidR="00981177" w:rsidRDefault="00981177" w:rsidP="0098117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17E10D" w14:textId="77777777" w:rsidR="00981177" w:rsidRDefault="00981177" w:rsidP="00981177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21AC42" w14:textId="77777777" w:rsidR="00981177" w:rsidRDefault="00981177" w:rsidP="0098117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ab/>
        <w:t>…</w:t>
      </w:r>
    </w:p>
    <w:p w14:paraId="18DA0F1C" w14:textId="77777777" w:rsidR="00981177" w:rsidRDefault="00981177" w:rsidP="00981177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826251" w14:textId="77777777" w:rsidR="00981177" w:rsidRDefault="00981177" w:rsidP="0098117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processor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02794C" w14:textId="77777777" w:rsidR="009D027C" w:rsidRPr="00BE37BE" w:rsidRDefault="009D027C" w:rsidP="009D027C">
      <w:pPr>
        <w:rPr>
          <w:rFonts w:ascii="Nokia Pure Text Light" w:hAnsi="Nokia Pure Text Light" w:cs="Times New Roman"/>
          <w:sz w:val="20"/>
          <w:szCs w:val="24"/>
          <w:lang w:val="en-GB"/>
        </w:rPr>
      </w:pPr>
      <w:r w:rsidRPr="00BE37BE">
        <w:rPr>
          <w:rFonts w:ascii="Nokia Pure Text Light" w:hAnsi="Nokia Pure Text Light" w:cs="Times New Roman"/>
          <w:sz w:val="20"/>
          <w:szCs w:val="24"/>
          <w:lang w:val="en-GB"/>
        </w:rPr>
        <w:t>For GUI, Following fields should be provided: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89"/>
        <w:gridCol w:w="1731"/>
        <w:gridCol w:w="3995"/>
        <w:gridCol w:w="2343"/>
      </w:tblGrid>
      <w:tr w:rsidR="009D027C" w14:paraId="5BF31A57" w14:textId="77777777" w:rsidTr="002709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6AF4111B" w14:textId="77777777" w:rsidR="009D027C" w:rsidRDefault="009D027C" w:rsidP="00270943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Label</w:t>
            </w:r>
          </w:p>
        </w:tc>
        <w:tc>
          <w:tcPr>
            <w:tcW w:w="1792" w:type="dxa"/>
          </w:tcPr>
          <w:p w14:paraId="30411C81" w14:textId="77777777" w:rsidR="009D027C" w:rsidRDefault="009D027C" w:rsidP="002709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zh-CN"/>
              </w:rPr>
            </w:pPr>
            <w:r>
              <w:rPr>
                <w:lang w:val="en-GB" w:eastAsia="zh-CN"/>
              </w:rPr>
              <w:t>Type</w:t>
            </w:r>
          </w:p>
        </w:tc>
        <w:tc>
          <w:tcPr>
            <w:tcW w:w="4168" w:type="dxa"/>
          </w:tcPr>
          <w:p w14:paraId="4CEF3B15" w14:textId="77777777" w:rsidR="009D027C" w:rsidRDefault="009D027C" w:rsidP="002709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zh-CN"/>
              </w:rPr>
            </w:pPr>
            <w:r>
              <w:rPr>
                <w:lang w:val="en-GB" w:eastAsia="zh-CN"/>
              </w:rPr>
              <w:t>Rule (Checker)</w:t>
            </w:r>
          </w:p>
        </w:tc>
        <w:tc>
          <w:tcPr>
            <w:tcW w:w="2411" w:type="dxa"/>
          </w:tcPr>
          <w:p w14:paraId="10BA73A4" w14:textId="77777777" w:rsidR="009D027C" w:rsidRDefault="009D027C" w:rsidP="002709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zh-CN"/>
              </w:rPr>
            </w:pPr>
            <w:r>
              <w:rPr>
                <w:lang w:val="en-GB" w:eastAsia="zh-CN"/>
              </w:rPr>
              <w:t>Tooltip</w:t>
            </w:r>
          </w:p>
        </w:tc>
      </w:tr>
      <w:tr w:rsidR="009D027C" w14:paraId="78B91C9E" w14:textId="77777777" w:rsidTr="00270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18466B8D" w14:textId="77777777" w:rsidR="009D027C" w:rsidRDefault="009D027C" w:rsidP="00270943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lastRenderedPageBreak/>
              <w:t>Id *</w:t>
            </w:r>
          </w:p>
        </w:tc>
        <w:tc>
          <w:tcPr>
            <w:tcW w:w="1792" w:type="dxa"/>
          </w:tcPr>
          <w:p w14:paraId="6098C1EF" w14:textId="77777777" w:rsidR="009D027C" w:rsidRPr="00BE37BE" w:rsidRDefault="009D027C" w:rsidP="0027094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String</w:t>
            </w:r>
          </w:p>
        </w:tc>
        <w:tc>
          <w:tcPr>
            <w:tcW w:w="4168" w:type="dxa"/>
          </w:tcPr>
          <w:p w14:paraId="5F54D320" w14:textId="77777777" w:rsidR="009D027C" w:rsidRPr="00BE37BE" w:rsidRDefault="009D027C" w:rsidP="0027094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Should be unique in one job</w:t>
            </w:r>
          </w:p>
        </w:tc>
        <w:tc>
          <w:tcPr>
            <w:tcW w:w="2411" w:type="dxa"/>
          </w:tcPr>
          <w:p w14:paraId="543462A4" w14:textId="77777777" w:rsidR="009D027C" w:rsidRPr="00BE37BE" w:rsidRDefault="009D027C" w:rsidP="0027094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Unique id of current processor</w:t>
            </w:r>
          </w:p>
        </w:tc>
      </w:tr>
      <w:tr w:rsidR="009D027C" w14:paraId="327317AE" w14:textId="77777777" w:rsidTr="002709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708BE0F1" w14:textId="77777777" w:rsidR="009D027C" w:rsidRDefault="009D027C" w:rsidP="00270943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Description</w:t>
            </w:r>
          </w:p>
        </w:tc>
        <w:tc>
          <w:tcPr>
            <w:tcW w:w="1792" w:type="dxa"/>
          </w:tcPr>
          <w:p w14:paraId="41416E05" w14:textId="77777777" w:rsidR="009D027C" w:rsidRPr="00BE37BE" w:rsidRDefault="009D027C" w:rsidP="002709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String</w:t>
            </w:r>
          </w:p>
        </w:tc>
        <w:tc>
          <w:tcPr>
            <w:tcW w:w="4168" w:type="dxa"/>
          </w:tcPr>
          <w:p w14:paraId="06268206" w14:textId="77777777" w:rsidR="009D027C" w:rsidRPr="00BE37BE" w:rsidRDefault="009D027C" w:rsidP="002709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</w:p>
        </w:tc>
        <w:tc>
          <w:tcPr>
            <w:tcW w:w="2411" w:type="dxa"/>
          </w:tcPr>
          <w:p w14:paraId="0E56C93E" w14:textId="77777777" w:rsidR="009D027C" w:rsidRPr="00BE37BE" w:rsidRDefault="009D027C" w:rsidP="002709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Description of current processor</w:t>
            </w:r>
          </w:p>
        </w:tc>
      </w:tr>
    </w:tbl>
    <w:p w14:paraId="046044FB" w14:textId="77777777" w:rsidR="009D027C" w:rsidRDefault="009D027C" w:rsidP="00981177">
      <w:pPr>
        <w:rPr>
          <w:rFonts w:ascii="Consolas" w:hAnsi="Consolas" w:cs="Consolas"/>
          <w:color w:val="008080"/>
          <w:sz w:val="20"/>
          <w:szCs w:val="20"/>
        </w:rPr>
      </w:pPr>
    </w:p>
    <w:p w14:paraId="7C4311B2" w14:textId="77777777" w:rsidR="00981177" w:rsidRDefault="00981177" w:rsidP="00981177">
      <w:pPr>
        <w:pStyle w:val="Heading2"/>
      </w:pPr>
      <w:bookmarkStart w:id="118" w:name="_Toc489370080"/>
      <w:r>
        <w:t>C</w:t>
      </w:r>
      <w:bookmarkEnd w:id="118"/>
      <w:r w:rsidR="008E2888">
        <w:t>o</w:t>
      </w:r>
      <w:r w:rsidR="00F20473">
        <w:t>ntext</w:t>
      </w:r>
    </w:p>
    <w:p w14:paraId="340AC291" w14:textId="77777777" w:rsidR="00BB565F" w:rsidRPr="005C2E67" w:rsidRDefault="00F20473" w:rsidP="00BB565F">
      <w:pPr>
        <w:rPr>
          <w:rFonts w:ascii="Nokia Pure Text Light" w:hAnsi="Nokia Pure Text Light" w:cs="Times New Roman"/>
          <w:sz w:val="20"/>
          <w:szCs w:val="24"/>
          <w:lang w:val="en-GB" w:eastAsia="zh-CN"/>
        </w:rPr>
      </w:pPr>
      <w:r w:rsidRPr="005C2E67">
        <w:rPr>
          <w:rFonts w:ascii="Nokia Pure Text Light" w:hAnsi="Nokia Pure Text Light" w:cs="Times New Roman"/>
          <w:noProof/>
          <w:sz w:val="20"/>
          <w:szCs w:val="24"/>
          <w:lang w:eastAsia="zh-CN"/>
        </w:rPr>
        <w:drawing>
          <wp:anchor distT="0" distB="0" distL="114300" distR="114300" simplePos="0" relativeHeight="251660800" behindDoc="1" locked="0" layoutInCell="1" allowOverlap="1" wp14:anchorId="0462FCFC" wp14:editId="649002CC">
            <wp:simplePos x="0" y="0"/>
            <wp:positionH relativeFrom="column">
              <wp:posOffset>2540</wp:posOffset>
            </wp:positionH>
            <wp:positionV relativeFrom="paragraph">
              <wp:posOffset>0</wp:posOffset>
            </wp:positionV>
            <wp:extent cx="1461600" cy="986400"/>
            <wp:effectExtent l="0" t="0" r="5715" b="4445"/>
            <wp:wrapTight wrapText="bothSides">
              <wp:wrapPolygon edited="0">
                <wp:start x="0" y="0"/>
                <wp:lineTo x="0" y="21280"/>
                <wp:lineTo x="21403" y="21280"/>
                <wp:lineTo x="21403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600" cy="9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2E67">
        <w:rPr>
          <w:rFonts w:ascii="Nokia Pure Text Light" w:hAnsi="Nokia Pure Text Light" w:cs="Times New Roman" w:hint="eastAsia"/>
          <w:sz w:val="20"/>
          <w:szCs w:val="24"/>
          <w:lang w:val="en-GB" w:eastAsia="zh-CN"/>
        </w:rPr>
        <w:t xml:space="preserve">The input stream needed to be updated </w:t>
      </w:r>
      <w:r w:rsidRPr="005C2E67">
        <w:rPr>
          <w:rFonts w:ascii="Nokia Pure Text Light" w:hAnsi="Nokia Pure Text Light" w:cs="Times New Roman"/>
          <w:sz w:val="20"/>
          <w:szCs w:val="24"/>
          <w:lang w:val="en-GB" w:eastAsia="zh-CN"/>
        </w:rPr>
        <w:t>according to the context</w:t>
      </w:r>
      <w:r w:rsidR="006C1069">
        <w:rPr>
          <w:rFonts w:ascii="Nokia Pure Text Light" w:hAnsi="Nokia Pure Text Light" w:cs="Times New Roman"/>
          <w:sz w:val="20"/>
          <w:szCs w:val="24"/>
          <w:lang w:val="en-GB" w:eastAsia="zh-CN"/>
        </w:rPr>
        <w:t xml:space="preserve"> database. Because the updated record </w:t>
      </w:r>
      <w:r w:rsidRPr="005C2E67">
        <w:rPr>
          <w:rFonts w:ascii="Nokia Pure Text Light" w:hAnsi="Nokia Pure Text Light" w:cs="Times New Roman" w:hint="eastAsia"/>
          <w:sz w:val="20"/>
          <w:szCs w:val="24"/>
          <w:lang w:val="en-GB" w:eastAsia="zh-CN"/>
        </w:rPr>
        <w:t>must be in the main branch</w:t>
      </w:r>
      <w:r w:rsidR="006C1069">
        <w:rPr>
          <w:rFonts w:ascii="Nokia Pure Text Light" w:hAnsi="Nokia Pure Text Light" w:cs="Times New Roman"/>
          <w:sz w:val="20"/>
          <w:szCs w:val="24"/>
          <w:lang w:val="en-GB" w:eastAsia="zh-CN"/>
        </w:rPr>
        <w:t>, we name it as main input</w:t>
      </w:r>
      <w:r w:rsidRPr="005C2E67">
        <w:rPr>
          <w:rFonts w:ascii="Nokia Pure Text Light" w:hAnsi="Nokia Pure Text Light" w:cs="Times New Roman" w:hint="eastAsia"/>
          <w:sz w:val="20"/>
          <w:szCs w:val="24"/>
          <w:lang w:val="en-GB" w:eastAsia="zh-CN"/>
        </w:rPr>
        <w:t xml:space="preserve">. </w:t>
      </w:r>
      <w:r w:rsidRPr="005C2E67">
        <w:rPr>
          <w:rFonts w:ascii="Nokia Pure Text Light" w:hAnsi="Nokia Pure Text Light" w:cs="Times New Roman"/>
          <w:sz w:val="20"/>
          <w:szCs w:val="24"/>
          <w:lang w:val="en-GB" w:eastAsia="zh-CN"/>
        </w:rPr>
        <w:t xml:space="preserve">The </w:t>
      </w:r>
      <w:r w:rsidR="006C1069">
        <w:rPr>
          <w:rFonts w:ascii="Nokia Pure Text Light" w:hAnsi="Nokia Pure Text Light" w:cs="Times New Roman"/>
          <w:sz w:val="20"/>
          <w:szCs w:val="24"/>
          <w:lang w:val="en-GB" w:eastAsia="zh-CN"/>
        </w:rPr>
        <w:t xml:space="preserve">context </w:t>
      </w:r>
      <w:r w:rsidRPr="005C2E67">
        <w:rPr>
          <w:rFonts w:ascii="Nokia Pure Text Light" w:hAnsi="Nokia Pure Text Light" w:cs="Times New Roman"/>
          <w:sz w:val="20"/>
          <w:szCs w:val="24"/>
          <w:lang w:val="en-GB" w:eastAsia="zh-CN"/>
        </w:rPr>
        <w:t>input stream which provides the context shou</w:t>
      </w:r>
      <w:r w:rsidR="00714EC5" w:rsidRPr="005C2E67">
        <w:rPr>
          <w:rFonts w:ascii="Nokia Pure Text Light" w:hAnsi="Nokia Pure Text Light" w:cs="Times New Roman"/>
          <w:sz w:val="20"/>
          <w:szCs w:val="24"/>
          <w:lang w:val="en-GB" w:eastAsia="zh-CN"/>
        </w:rPr>
        <w:t xml:space="preserve">ld be provided in the plugs tag and timeout must be provided for how long the context should be cached. </w:t>
      </w:r>
    </w:p>
    <w:p w14:paraId="1BD6F38B" w14:textId="77777777" w:rsidR="00714EC5" w:rsidRPr="005C2E67" w:rsidRDefault="00714EC5" w:rsidP="00BB565F">
      <w:pPr>
        <w:rPr>
          <w:rFonts w:ascii="Nokia Pure Text Light" w:hAnsi="Nokia Pure Text Light" w:cs="Times New Roman"/>
          <w:sz w:val="20"/>
          <w:szCs w:val="24"/>
          <w:lang w:val="en-GB" w:eastAsia="zh-CN"/>
        </w:rPr>
      </w:pPr>
      <w:r w:rsidRPr="005C2E67">
        <w:rPr>
          <w:rFonts w:ascii="Nokia Pure Text Light" w:hAnsi="Nokia Pure Text Light" w:cs="Times New Roman"/>
          <w:sz w:val="20"/>
          <w:szCs w:val="24"/>
          <w:lang w:val="en-GB" w:eastAsia="zh-CN"/>
        </w:rPr>
        <w:t xml:space="preserve">Except for </w:t>
      </w:r>
      <w:r w:rsidR="0038090E" w:rsidRPr="005C2E67">
        <w:rPr>
          <w:rFonts w:ascii="Nokia Pure Text Light" w:hAnsi="Nokia Pure Text Light" w:cs="Times New Roman"/>
          <w:sz w:val="20"/>
          <w:szCs w:val="24"/>
          <w:lang w:val="en-GB" w:eastAsia="zh-CN"/>
        </w:rPr>
        <w:t xml:space="preserve">timeout, the context cache purge could also be determined by a combination of timeout and remove condition. </w:t>
      </w:r>
      <w:r w:rsidR="005C1A5D" w:rsidRPr="005C2E67">
        <w:rPr>
          <w:rFonts w:ascii="Nokia Pure Text Light" w:hAnsi="Nokia Pure Text Light" w:cs="Times New Roman"/>
          <w:sz w:val="20"/>
          <w:szCs w:val="24"/>
          <w:lang w:val="en-GB" w:eastAsia="zh-CN"/>
        </w:rPr>
        <w:t>The context cache could be updated acc</w:t>
      </w:r>
      <w:r w:rsidR="00F75528" w:rsidRPr="005C2E67">
        <w:rPr>
          <w:rFonts w:ascii="Nokia Pure Text Light" w:hAnsi="Nokia Pure Text Light" w:cs="Times New Roman"/>
          <w:sz w:val="20"/>
          <w:szCs w:val="24"/>
          <w:lang w:val="en-GB" w:eastAsia="zh-CN"/>
        </w:rPr>
        <w:t>ording to condition</w:t>
      </w:r>
      <w:r w:rsidR="005C1A5D" w:rsidRPr="005C2E67">
        <w:rPr>
          <w:rFonts w:ascii="Nokia Pure Text Light" w:hAnsi="Nokia Pure Text Light" w:cs="Times New Roman"/>
          <w:sz w:val="20"/>
          <w:szCs w:val="24"/>
          <w:lang w:val="en-GB" w:eastAsia="zh-CN"/>
        </w:rPr>
        <w:t xml:space="preserve"> specified in &lt;</w:t>
      </w:r>
      <w:r w:rsidR="00E22859" w:rsidRPr="00E22859">
        <w:rPr>
          <w:rFonts w:ascii="Nokia Pure Text Light" w:hAnsi="Nokia Pure Text Light" w:cs="Times New Roman"/>
          <w:sz w:val="20"/>
          <w:szCs w:val="24"/>
          <w:lang w:val="en-GB" w:eastAsia="zh-CN"/>
        </w:rPr>
        <w:t>contextManagement</w:t>
      </w:r>
      <w:r w:rsidR="005C1A5D" w:rsidRPr="005C2E67">
        <w:rPr>
          <w:rFonts w:ascii="Nokia Pure Text Light" w:hAnsi="Nokia Pure Text Light" w:cs="Times New Roman"/>
          <w:sz w:val="20"/>
          <w:szCs w:val="24"/>
          <w:lang w:val="en-GB" w:eastAsia="zh-CN"/>
        </w:rPr>
        <w:t>&gt; tag.</w:t>
      </w:r>
    </w:p>
    <w:p w14:paraId="2049DE2F" w14:textId="77777777" w:rsidR="00981177" w:rsidRDefault="00981177" w:rsidP="0098117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 w:rsidRPr="00C555B1">
        <w:rPr>
          <w:rFonts w:ascii="Consolas" w:hAnsi="Consolas" w:cs="Consolas"/>
          <w:color w:val="3F7F7F"/>
          <w:sz w:val="20"/>
          <w:szCs w:val="20"/>
        </w:rPr>
        <w:t>processor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 w:rsidR="001F606A">
        <w:rPr>
          <w:rFonts w:ascii="Consolas" w:hAnsi="Consolas" w:cs="Consolas"/>
          <w:i/>
          <w:iCs/>
          <w:color w:val="2A00FF"/>
          <w:sz w:val="20"/>
          <w:szCs w:val="20"/>
        </w:rPr>
        <w:t>’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context</w:t>
      </w:r>
      <w:r w:rsidR="001F606A">
        <w:rPr>
          <w:rFonts w:ascii="Consolas" w:hAnsi="Consolas" w:cs="Consolas"/>
          <w:i/>
          <w:iCs/>
          <w:color w:val="2A00FF"/>
          <w:sz w:val="20"/>
          <w:szCs w:val="20"/>
        </w:rPr>
        <w:t>’</w:t>
      </w:r>
      <w:r w:rsidR="00270943" w:rsidRPr="00270943">
        <w:rPr>
          <w:rFonts w:ascii="Consolas" w:hAnsi="Consolas" w:cs="Consolas"/>
          <w:color w:val="BFBFBF" w:themeColor="background1" w:themeShade="BF"/>
          <w:sz w:val="20"/>
          <w:szCs w:val="20"/>
        </w:rPr>
        <w:t xml:space="preserve"> </w:t>
      </w:r>
      <w:r w:rsidR="00270943" w:rsidRPr="00203BA1">
        <w:rPr>
          <w:rFonts w:ascii="Consolas" w:hAnsi="Consolas" w:cs="Consolas"/>
          <w:color w:val="BFBFBF" w:themeColor="background1" w:themeShade="BF"/>
          <w:sz w:val="20"/>
          <w:szCs w:val="20"/>
        </w:rPr>
        <w:t>id=</w:t>
      </w:r>
      <w:r w:rsidR="00270943">
        <w:rPr>
          <w:rFonts w:ascii="Consolas" w:hAnsi="Consolas" w:cs="Consolas"/>
          <w:color w:val="BFBFBF" w:themeColor="background1" w:themeShade="BF"/>
          <w:sz w:val="20"/>
          <w:szCs w:val="20"/>
        </w:rPr>
        <w:t>’’</w:t>
      </w:r>
      <w:r w:rsidR="00270943">
        <w:rPr>
          <w:rFonts w:ascii="Consolas" w:hAnsi="Consolas" w:cs="Consolas"/>
          <w:iCs/>
          <w:color w:val="BFBFBF" w:themeColor="background1" w:themeShade="BF"/>
          <w:sz w:val="20"/>
          <w:szCs w:val="20"/>
        </w:rPr>
        <w:t xml:space="preserve"> description=’’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DD7DE0" w14:textId="77777777" w:rsidR="00981177" w:rsidRDefault="00981177" w:rsidP="0098117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32DB2E" w14:textId="77777777" w:rsidR="00981177" w:rsidRDefault="00981177" w:rsidP="0098117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0F67A1" w14:textId="77777777" w:rsidR="00981177" w:rsidRDefault="00981177" w:rsidP="0098117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073EE4" w14:textId="77777777" w:rsidR="00981177" w:rsidRDefault="00981177" w:rsidP="0098117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047B89" w14:textId="77777777" w:rsidR="00981177" w:rsidRDefault="00981177" w:rsidP="0098117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0404EB" w14:textId="77777777" w:rsidR="00981177" w:rsidRDefault="00981177" w:rsidP="0098117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contextManagement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3D9685" w14:textId="77777777" w:rsidR="00981177" w:rsidRPr="0059634B" w:rsidRDefault="00981177" w:rsidP="00981177">
      <w:pPr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timeout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timeout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C43C6B" w14:textId="77777777" w:rsidR="00981177" w:rsidRPr="00EE2808" w:rsidRDefault="00981177" w:rsidP="00714EC5">
      <w:pPr>
        <w:autoSpaceDE w:val="0"/>
        <w:autoSpaceDN w:val="0"/>
        <w:adjustRightInd w:val="0"/>
        <w:ind w:left="1020" w:firstLine="420"/>
        <w:rPr>
          <w:rFonts w:ascii="Consolas" w:hAnsi="Consolas" w:cs="Consolas"/>
          <w:color w:val="BFBFBF" w:themeColor="background1" w:themeShade="BF"/>
          <w:sz w:val="20"/>
          <w:szCs w:val="20"/>
        </w:rPr>
      </w:pPr>
      <w:r w:rsidRPr="00EE2808">
        <w:rPr>
          <w:rFonts w:ascii="Consolas" w:hAnsi="Consolas" w:cs="Consolas"/>
          <w:color w:val="BFBFBF" w:themeColor="background1" w:themeShade="BF"/>
          <w:sz w:val="20"/>
          <w:szCs w:val="20"/>
        </w:rPr>
        <w:t>&lt;</w:t>
      </w:r>
      <w:r w:rsidR="00270943" w:rsidRPr="00270943">
        <w:rPr>
          <w:rFonts w:ascii="Consolas" w:hAnsi="Consolas" w:cs="Consolas"/>
          <w:color w:val="BFBFBF" w:themeColor="background1" w:themeShade="BF"/>
          <w:sz w:val="20"/>
          <w:szCs w:val="20"/>
        </w:rPr>
        <w:t>updateCondition</w:t>
      </w:r>
      <w:r w:rsidRPr="00EE2808">
        <w:rPr>
          <w:rFonts w:ascii="Consolas" w:hAnsi="Consolas" w:cs="Consolas"/>
          <w:color w:val="BFBFBF" w:themeColor="background1" w:themeShade="BF"/>
          <w:sz w:val="20"/>
          <w:szCs w:val="20"/>
        </w:rPr>
        <w:t>&gt;</w:t>
      </w:r>
    </w:p>
    <w:p w14:paraId="394E8F04" w14:textId="77777777" w:rsidR="00981177" w:rsidRPr="00EE2808" w:rsidRDefault="00981177" w:rsidP="00981177">
      <w:pPr>
        <w:autoSpaceDE w:val="0"/>
        <w:autoSpaceDN w:val="0"/>
        <w:adjustRightInd w:val="0"/>
        <w:rPr>
          <w:rFonts w:ascii="Consolas" w:hAnsi="Consolas" w:cs="Consolas"/>
          <w:color w:val="BFBFBF" w:themeColor="background1" w:themeShade="BF"/>
          <w:sz w:val="20"/>
          <w:szCs w:val="20"/>
        </w:rPr>
      </w:pPr>
      <w:r w:rsidRPr="00EE2808">
        <w:rPr>
          <w:rFonts w:ascii="Consolas" w:hAnsi="Consolas" w:cs="Consolas"/>
          <w:color w:val="BFBFBF" w:themeColor="background1" w:themeShade="BF"/>
          <w:sz w:val="20"/>
          <w:szCs w:val="20"/>
        </w:rPr>
        <w:tab/>
      </w:r>
      <w:r w:rsidRPr="00EE2808">
        <w:rPr>
          <w:rFonts w:ascii="Consolas" w:hAnsi="Consolas" w:cs="Consolas"/>
          <w:color w:val="BFBFBF" w:themeColor="background1" w:themeShade="BF"/>
          <w:sz w:val="20"/>
          <w:szCs w:val="20"/>
        </w:rPr>
        <w:tab/>
      </w:r>
      <w:r w:rsidRPr="00EE2808">
        <w:rPr>
          <w:rFonts w:ascii="Consolas" w:hAnsi="Consolas" w:cs="Consolas"/>
          <w:color w:val="BFBFBF" w:themeColor="background1" w:themeShade="BF"/>
          <w:sz w:val="20"/>
          <w:szCs w:val="20"/>
        </w:rPr>
        <w:tab/>
        <w:t>&lt;booleanExpression&gt;&lt;/booleanExpression&gt;</w:t>
      </w:r>
    </w:p>
    <w:p w14:paraId="15D1647F" w14:textId="77777777" w:rsidR="00981177" w:rsidRPr="00EE2808" w:rsidRDefault="00981177" w:rsidP="00981177">
      <w:pPr>
        <w:autoSpaceDE w:val="0"/>
        <w:autoSpaceDN w:val="0"/>
        <w:adjustRightInd w:val="0"/>
        <w:rPr>
          <w:rFonts w:ascii="Consolas" w:hAnsi="Consolas" w:cs="Consolas"/>
          <w:color w:val="BFBFBF" w:themeColor="background1" w:themeShade="BF"/>
          <w:sz w:val="20"/>
          <w:szCs w:val="20"/>
        </w:rPr>
      </w:pPr>
      <w:r w:rsidRPr="00EE2808">
        <w:rPr>
          <w:rFonts w:ascii="Consolas" w:hAnsi="Consolas" w:cs="Consolas"/>
          <w:color w:val="BFBFBF" w:themeColor="background1" w:themeShade="BF"/>
          <w:sz w:val="20"/>
          <w:szCs w:val="20"/>
        </w:rPr>
        <w:tab/>
      </w:r>
      <w:r w:rsidRPr="00EE2808">
        <w:rPr>
          <w:rFonts w:ascii="Consolas" w:hAnsi="Consolas" w:cs="Consolas"/>
          <w:color w:val="BFBFBF" w:themeColor="background1" w:themeShade="BF"/>
          <w:sz w:val="20"/>
          <w:szCs w:val="20"/>
        </w:rPr>
        <w:tab/>
        <w:t>&lt;/</w:t>
      </w:r>
      <w:r w:rsidR="00270943" w:rsidRPr="00270943">
        <w:rPr>
          <w:rFonts w:ascii="Consolas" w:hAnsi="Consolas" w:cs="Consolas"/>
          <w:color w:val="BFBFBF" w:themeColor="background1" w:themeShade="BF"/>
          <w:sz w:val="20"/>
          <w:szCs w:val="20"/>
        </w:rPr>
        <w:t>updateCondition</w:t>
      </w:r>
      <w:r w:rsidRPr="00EE2808">
        <w:rPr>
          <w:rFonts w:ascii="Consolas" w:hAnsi="Consolas" w:cs="Consolas"/>
          <w:color w:val="BFBFBF" w:themeColor="background1" w:themeShade="BF"/>
          <w:sz w:val="20"/>
          <w:szCs w:val="20"/>
        </w:rPr>
        <w:t>&gt;</w:t>
      </w:r>
    </w:p>
    <w:p w14:paraId="1D092006" w14:textId="77777777" w:rsidR="00981177" w:rsidRPr="00EE2808" w:rsidRDefault="00981177" w:rsidP="00981177">
      <w:pPr>
        <w:autoSpaceDE w:val="0"/>
        <w:autoSpaceDN w:val="0"/>
        <w:adjustRightInd w:val="0"/>
        <w:rPr>
          <w:rFonts w:ascii="Consolas" w:hAnsi="Consolas" w:cs="Consolas"/>
          <w:color w:val="BFBFBF" w:themeColor="background1" w:themeShade="BF"/>
          <w:sz w:val="20"/>
          <w:szCs w:val="20"/>
        </w:rPr>
      </w:pPr>
      <w:r w:rsidRPr="00EE2808">
        <w:rPr>
          <w:rFonts w:ascii="Consolas" w:hAnsi="Consolas" w:cs="Consolas"/>
          <w:color w:val="BFBFBF" w:themeColor="background1" w:themeShade="BF"/>
          <w:sz w:val="20"/>
          <w:szCs w:val="20"/>
        </w:rPr>
        <w:tab/>
      </w:r>
      <w:r w:rsidRPr="00EE2808">
        <w:rPr>
          <w:rFonts w:ascii="Consolas" w:hAnsi="Consolas" w:cs="Consolas"/>
          <w:color w:val="BFBFBF" w:themeColor="background1" w:themeShade="BF"/>
          <w:sz w:val="20"/>
          <w:szCs w:val="20"/>
        </w:rPr>
        <w:tab/>
        <w:t>&lt;</w:t>
      </w:r>
      <w:r w:rsidR="00270943" w:rsidRPr="00270943">
        <w:rPr>
          <w:rFonts w:ascii="Consolas" w:hAnsi="Consolas" w:cs="Consolas"/>
          <w:color w:val="BFBFBF" w:themeColor="background1" w:themeShade="BF"/>
          <w:sz w:val="20"/>
          <w:szCs w:val="20"/>
        </w:rPr>
        <w:t>removeCondition</w:t>
      </w:r>
      <w:r w:rsidRPr="00EE2808">
        <w:rPr>
          <w:rFonts w:ascii="Consolas" w:hAnsi="Consolas" w:cs="Consolas"/>
          <w:color w:val="BFBFBF" w:themeColor="background1" w:themeShade="BF"/>
          <w:sz w:val="20"/>
          <w:szCs w:val="20"/>
        </w:rPr>
        <w:t>&gt;</w:t>
      </w:r>
    </w:p>
    <w:p w14:paraId="021E4F64" w14:textId="77777777" w:rsidR="00981177" w:rsidRPr="00EE2808" w:rsidRDefault="00981177" w:rsidP="00981177">
      <w:pPr>
        <w:autoSpaceDE w:val="0"/>
        <w:autoSpaceDN w:val="0"/>
        <w:adjustRightInd w:val="0"/>
        <w:rPr>
          <w:rFonts w:ascii="Consolas" w:hAnsi="Consolas" w:cs="Consolas"/>
          <w:color w:val="BFBFBF" w:themeColor="background1" w:themeShade="BF"/>
          <w:sz w:val="20"/>
          <w:szCs w:val="20"/>
        </w:rPr>
      </w:pPr>
      <w:r w:rsidRPr="00EE2808">
        <w:rPr>
          <w:rFonts w:ascii="Consolas" w:hAnsi="Consolas" w:cs="Consolas"/>
          <w:color w:val="BFBFBF" w:themeColor="background1" w:themeShade="BF"/>
          <w:sz w:val="20"/>
          <w:szCs w:val="20"/>
        </w:rPr>
        <w:tab/>
      </w:r>
      <w:r w:rsidRPr="00EE2808">
        <w:rPr>
          <w:rFonts w:ascii="Consolas" w:hAnsi="Consolas" w:cs="Consolas"/>
          <w:color w:val="BFBFBF" w:themeColor="background1" w:themeShade="BF"/>
          <w:sz w:val="20"/>
          <w:szCs w:val="20"/>
        </w:rPr>
        <w:tab/>
      </w:r>
      <w:r w:rsidRPr="00EE2808">
        <w:rPr>
          <w:rFonts w:ascii="Consolas" w:hAnsi="Consolas" w:cs="Consolas"/>
          <w:color w:val="BFBFBF" w:themeColor="background1" w:themeShade="BF"/>
          <w:sz w:val="20"/>
          <w:szCs w:val="20"/>
        </w:rPr>
        <w:tab/>
        <w:t>&lt;booleanExpression&gt;&lt;/booleanExpression&gt;</w:t>
      </w:r>
    </w:p>
    <w:p w14:paraId="5FD84E32" w14:textId="77777777" w:rsidR="00981177" w:rsidRDefault="00981177" w:rsidP="00981177">
      <w:pPr>
        <w:autoSpaceDE w:val="0"/>
        <w:autoSpaceDN w:val="0"/>
        <w:adjustRightInd w:val="0"/>
        <w:rPr>
          <w:rFonts w:ascii="Consolas" w:hAnsi="Consolas" w:cs="Consolas"/>
          <w:color w:val="BFBFBF" w:themeColor="background1" w:themeShade="BF"/>
          <w:sz w:val="20"/>
          <w:szCs w:val="20"/>
        </w:rPr>
      </w:pPr>
      <w:r w:rsidRPr="00EE2808">
        <w:rPr>
          <w:rFonts w:ascii="Consolas" w:hAnsi="Consolas" w:cs="Consolas"/>
          <w:color w:val="BFBFBF" w:themeColor="background1" w:themeShade="BF"/>
          <w:sz w:val="20"/>
          <w:szCs w:val="20"/>
        </w:rPr>
        <w:tab/>
      </w:r>
      <w:r w:rsidRPr="00EE2808">
        <w:rPr>
          <w:rFonts w:ascii="Consolas" w:hAnsi="Consolas" w:cs="Consolas"/>
          <w:color w:val="BFBFBF" w:themeColor="background1" w:themeShade="BF"/>
          <w:sz w:val="20"/>
          <w:szCs w:val="20"/>
        </w:rPr>
        <w:tab/>
        <w:t>&lt;/removeCondition&gt;</w:t>
      </w:r>
    </w:p>
    <w:p w14:paraId="083CCE14" w14:textId="77777777" w:rsidR="00DC5D41" w:rsidRDefault="00270943" w:rsidP="00DC5D41">
      <w:pPr>
        <w:autoSpaceDE w:val="0"/>
        <w:autoSpaceDN w:val="0"/>
        <w:adjustRightInd w:val="0"/>
        <w:rPr>
          <w:rFonts w:ascii="Consolas" w:hAnsi="Consolas" w:cs="Consolas"/>
          <w:color w:val="BFBFBF" w:themeColor="background1" w:themeShade="BF"/>
          <w:sz w:val="20"/>
          <w:szCs w:val="20"/>
        </w:rPr>
      </w:pPr>
      <w:r>
        <w:rPr>
          <w:rFonts w:ascii="Consolas" w:hAnsi="Consolas" w:cs="Consolas"/>
          <w:color w:val="BFBFBF" w:themeColor="background1" w:themeShade="BF"/>
          <w:sz w:val="20"/>
          <w:szCs w:val="20"/>
        </w:rPr>
        <w:tab/>
      </w:r>
      <w:r>
        <w:rPr>
          <w:rFonts w:ascii="Consolas" w:hAnsi="Consolas" w:cs="Consolas"/>
          <w:color w:val="BFBFBF" w:themeColor="background1" w:themeShade="BF"/>
          <w:sz w:val="20"/>
          <w:szCs w:val="20"/>
        </w:rPr>
        <w:tab/>
        <w:t>&lt;</w:t>
      </w:r>
      <w:r w:rsidRPr="00270943">
        <w:rPr>
          <w:rFonts w:ascii="Consolas" w:hAnsi="Consolas" w:cs="Consolas"/>
          <w:color w:val="BFBFBF" w:themeColor="background1" w:themeShade="BF"/>
          <w:sz w:val="20"/>
          <w:szCs w:val="20"/>
        </w:rPr>
        <w:t>contextDatabaseTransform</w:t>
      </w:r>
      <w:r w:rsidR="00DC5D41" w:rsidRPr="00DC5D41">
        <w:rPr>
          <w:rFonts w:ascii="Consolas" w:hAnsi="Consolas" w:cs="Consolas"/>
          <w:color w:val="BFBFBF" w:themeColor="background1" w:themeShade="BF"/>
          <w:sz w:val="20"/>
          <w:szCs w:val="20"/>
        </w:rPr>
        <w:t xml:space="preserve"> </w:t>
      </w:r>
      <w:r w:rsidR="00DC5D41" w:rsidRPr="00EE2808">
        <w:rPr>
          <w:rFonts w:ascii="Consolas" w:hAnsi="Consolas" w:cs="Consolas"/>
          <w:color w:val="BFBFBF" w:themeColor="background1" w:themeShade="BF"/>
          <w:sz w:val="20"/>
          <w:szCs w:val="20"/>
        </w:rPr>
        <w:t>class=</w:t>
      </w:r>
      <w:r w:rsidR="001F606A">
        <w:rPr>
          <w:rFonts w:ascii="Consolas" w:hAnsi="Consolas" w:cs="Consolas"/>
          <w:i/>
          <w:iCs/>
          <w:color w:val="BFBFBF" w:themeColor="background1" w:themeShade="BF"/>
          <w:sz w:val="20"/>
          <w:szCs w:val="20"/>
        </w:rPr>
        <w:t>’’</w:t>
      </w:r>
      <w:r w:rsidR="00DC5D41" w:rsidRPr="00EE2808">
        <w:rPr>
          <w:rFonts w:ascii="Consolas" w:hAnsi="Consolas" w:cs="Consolas"/>
          <w:color w:val="BFBFBF" w:themeColor="background1" w:themeShade="BF"/>
          <w:sz w:val="20"/>
          <w:szCs w:val="20"/>
        </w:rPr>
        <w:t>&gt;</w:t>
      </w:r>
    </w:p>
    <w:p w14:paraId="1FBA8DB0" w14:textId="77777777" w:rsidR="00DC5D41" w:rsidRDefault="00DC5D41" w:rsidP="00DC5D41">
      <w:pPr>
        <w:autoSpaceDE w:val="0"/>
        <w:autoSpaceDN w:val="0"/>
        <w:adjustRightInd w:val="0"/>
        <w:rPr>
          <w:rFonts w:ascii="Consolas" w:hAnsi="Consolas" w:cs="Consolas"/>
          <w:color w:val="BFBFBF" w:themeColor="background1" w:themeShade="BF"/>
          <w:sz w:val="20"/>
          <w:szCs w:val="20"/>
        </w:rPr>
      </w:pPr>
      <w:r>
        <w:rPr>
          <w:rFonts w:ascii="Consolas" w:hAnsi="Consolas" w:cs="Consolas"/>
          <w:color w:val="BFBFBF" w:themeColor="background1" w:themeShade="BF"/>
          <w:sz w:val="20"/>
          <w:szCs w:val="20"/>
        </w:rPr>
        <w:tab/>
      </w:r>
      <w:r>
        <w:rPr>
          <w:rFonts w:ascii="Consolas" w:hAnsi="Consolas" w:cs="Consolas"/>
          <w:color w:val="BFBFBF" w:themeColor="background1" w:themeShade="BF"/>
          <w:sz w:val="20"/>
          <w:szCs w:val="20"/>
        </w:rPr>
        <w:tab/>
      </w:r>
      <w:r>
        <w:rPr>
          <w:rFonts w:ascii="Consolas" w:hAnsi="Consolas" w:cs="Consolas"/>
          <w:color w:val="BFBFBF" w:themeColor="background1" w:themeShade="BF"/>
          <w:sz w:val="20"/>
          <w:szCs w:val="20"/>
        </w:rPr>
        <w:tab/>
        <w:t>&lt;</w:t>
      </w:r>
      <w:r w:rsidRPr="003146C6">
        <w:rPr>
          <w:rFonts w:ascii="Consolas" w:hAnsi="Consolas" w:cs="Consolas"/>
          <w:color w:val="BFBFBF" w:themeColor="background1" w:themeShade="BF"/>
          <w:sz w:val="20"/>
          <w:szCs w:val="20"/>
        </w:rPr>
        <w:t>localSchemaPath</w:t>
      </w:r>
      <w:r>
        <w:rPr>
          <w:rFonts w:ascii="Consolas" w:hAnsi="Consolas" w:cs="Consolas"/>
          <w:color w:val="BFBFBF" w:themeColor="background1" w:themeShade="BF"/>
          <w:sz w:val="20"/>
          <w:szCs w:val="20"/>
        </w:rPr>
        <w:t>&gt;&lt;/</w:t>
      </w:r>
      <w:r w:rsidRPr="003146C6">
        <w:rPr>
          <w:rFonts w:ascii="Consolas" w:hAnsi="Consolas" w:cs="Consolas"/>
          <w:color w:val="BFBFBF" w:themeColor="background1" w:themeShade="BF"/>
          <w:sz w:val="20"/>
          <w:szCs w:val="20"/>
        </w:rPr>
        <w:t>localSchemaPath</w:t>
      </w:r>
      <w:r>
        <w:rPr>
          <w:rFonts w:ascii="Consolas" w:hAnsi="Consolas" w:cs="Consolas"/>
          <w:color w:val="BFBFBF" w:themeColor="background1" w:themeShade="BF"/>
          <w:sz w:val="20"/>
          <w:szCs w:val="20"/>
        </w:rPr>
        <w:t>&gt;</w:t>
      </w:r>
    </w:p>
    <w:p w14:paraId="52DA6A29" w14:textId="77777777" w:rsidR="00DC5D41" w:rsidRDefault="00DC5D41" w:rsidP="00DC5D41">
      <w:pPr>
        <w:autoSpaceDE w:val="0"/>
        <w:autoSpaceDN w:val="0"/>
        <w:adjustRightInd w:val="0"/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</w:pPr>
      <w:r>
        <w:rPr>
          <w:rFonts w:ascii="Consolas" w:hAnsi="Consolas" w:cs="Consolas"/>
          <w:color w:val="BFBFBF" w:themeColor="background1" w:themeShade="BF"/>
          <w:sz w:val="20"/>
          <w:szCs w:val="20"/>
        </w:rPr>
        <w:tab/>
      </w:r>
      <w:r>
        <w:rPr>
          <w:rFonts w:ascii="Consolas" w:hAnsi="Consolas" w:cs="Consolas"/>
          <w:color w:val="BFBFBF" w:themeColor="background1" w:themeShade="BF"/>
          <w:sz w:val="20"/>
          <w:szCs w:val="20"/>
        </w:rPr>
        <w:tab/>
      </w:r>
      <w:r>
        <w:rPr>
          <w:rFonts w:ascii="Consolas" w:hAnsi="Consolas" w:cs="Consolas"/>
          <w:color w:val="BFBFBF" w:themeColor="background1" w:themeShade="BF"/>
          <w:sz w:val="20"/>
          <w:szCs w:val="20"/>
        </w:rPr>
        <w:tab/>
      </w:r>
      <w:r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>&lt;</w:t>
      </w:r>
      <w:r w:rsidRPr="00E24AC7"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  <w:t>avroSchemaRegistry</w:t>
      </w:r>
      <w:r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>&gt;</w:t>
      </w:r>
    </w:p>
    <w:p w14:paraId="20277CD7" w14:textId="77777777" w:rsidR="00DC5D41" w:rsidRDefault="00DC5D41" w:rsidP="00DC5D41">
      <w:pPr>
        <w:autoSpaceDE w:val="0"/>
        <w:autoSpaceDN w:val="0"/>
        <w:adjustRightInd w:val="0"/>
        <w:rPr>
          <w:b/>
          <w:sz w:val="20"/>
          <w:lang w:val="en-GB" w:eastAsia="zh-CN"/>
        </w:rPr>
      </w:pPr>
      <w:r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  <w:tab/>
      </w:r>
      <w:r w:rsidRPr="00E24AC7">
        <w:rPr>
          <w:rFonts w:hint="eastAsia"/>
          <w:b/>
          <w:sz w:val="20"/>
          <w:lang w:val="en-GB" w:eastAsia="zh-CN"/>
        </w:rPr>
        <w:tab/>
        <w:t>&lt;</w:t>
      </w:r>
      <w:r w:rsidRPr="00E24AC7">
        <w:rPr>
          <w:b/>
          <w:sz w:val="20"/>
          <w:lang w:val="en-GB" w:eastAsia="zh-CN"/>
        </w:rPr>
        <w:t>schemaRegistryURL</w:t>
      </w:r>
      <w:r w:rsidRPr="00E24AC7">
        <w:rPr>
          <w:rFonts w:hint="eastAsia"/>
          <w:b/>
          <w:sz w:val="20"/>
          <w:lang w:val="en-GB" w:eastAsia="zh-CN"/>
        </w:rPr>
        <w:t>&gt;&lt;/</w:t>
      </w:r>
      <w:r w:rsidRPr="00E24AC7">
        <w:rPr>
          <w:b/>
          <w:sz w:val="20"/>
          <w:lang w:val="en-GB" w:eastAsia="zh-CN"/>
        </w:rPr>
        <w:t>schemaRegistryURL</w:t>
      </w:r>
      <w:r w:rsidRPr="00E24AC7">
        <w:rPr>
          <w:rFonts w:hint="eastAsia"/>
          <w:b/>
          <w:sz w:val="20"/>
          <w:lang w:val="en-GB" w:eastAsia="zh-CN"/>
        </w:rPr>
        <w:t>&gt;</w:t>
      </w:r>
    </w:p>
    <w:p w14:paraId="25ED04B2" w14:textId="77777777" w:rsidR="00DC5D41" w:rsidRPr="00270943" w:rsidRDefault="00DC5D41" w:rsidP="00DC5D41">
      <w:pPr>
        <w:autoSpaceDE w:val="0"/>
        <w:autoSpaceDN w:val="0"/>
        <w:adjustRightInd w:val="0"/>
        <w:rPr>
          <w:b/>
          <w:sz w:val="20"/>
          <w:lang w:val="en-GB" w:eastAsia="zh-CN"/>
        </w:rPr>
      </w:pPr>
      <w:r>
        <w:rPr>
          <w:b/>
          <w:sz w:val="20"/>
          <w:lang w:val="en-GB" w:eastAsia="zh-CN"/>
        </w:rPr>
        <w:lastRenderedPageBreak/>
        <w:tab/>
      </w:r>
      <w:r>
        <w:rPr>
          <w:rFonts w:hint="eastAsia"/>
          <w:b/>
          <w:sz w:val="20"/>
          <w:lang w:val="en-GB" w:eastAsia="zh-CN"/>
        </w:rPr>
        <w:tab/>
      </w:r>
      <w:r>
        <w:rPr>
          <w:rFonts w:hint="eastAsia"/>
          <w:b/>
          <w:sz w:val="20"/>
          <w:lang w:val="en-GB" w:eastAsia="zh-CN"/>
        </w:rPr>
        <w:tab/>
      </w:r>
      <w:r w:rsidRPr="00270943">
        <w:rPr>
          <w:rFonts w:hint="eastAsia"/>
          <w:b/>
          <w:sz w:val="20"/>
          <w:lang w:val="en-GB" w:eastAsia="zh-CN"/>
        </w:rPr>
        <w:tab/>
        <w:t>&lt;</w:t>
      </w:r>
      <w:r w:rsidRPr="00270943">
        <w:rPr>
          <w:b/>
          <w:sz w:val="20"/>
          <w:lang w:val="en-GB" w:eastAsia="zh-CN"/>
        </w:rPr>
        <w:t>ids</w:t>
      </w:r>
      <w:r w:rsidRPr="00270943">
        <w:rPr>
          <w:rFonts w:hint="eastAsia"/>
          <w:b/>
          <w:sz w:val="20"/>
          <w:lang w:val="en-GB" w:eastAsia="zh-CN"/>
        </w:rPr>
        <w:t>&gt;</w:t>
      </w:r>
    </w:p>
    <w:p w14:paraId="10D9EA2C" w14:textId="77777777" w:rsidR="00DC5D41" w:rsidRPr="00270943" w:rsidRDefault="00DC5D41" w:rsidP="00DC5D41">
      <w:pPr>
        <w:autoSpaceDE w:val="0"/>
        <w:autoSpaceDN w:val="0"/>
        <w:adjustRightInd w:val="0"/>
        <w:rPr>
          <w:b/>
          <w:sz w:val="20"/>
          <w:lang w:val="en-GB" w:eastAsia="zh-CN"/>
        </w:rPr>
      </w:pPr>
      <w:r w:rsidRPr="00270943">
        <w:rPr>
          <w:rFonts w:hint="eastAsia"/>
          <w:b/>
          <w:sz w:val="20"/>
          <w:lang w:val="en-GB" w:eastAsia="zh-CN"/>
        </w:rPr>
        <w:tab/>
      </w:r>
      <w:r>
        <w:rPr>
          <w:b/>
          <w:sz w:val="20"/>
          <w:lang w:val="en-GB" w:eastAsia="zh-CN"/>
        </w:rPr>
        <w:tab/>
      </w:r>
      <w:r w:rsidRPr="00270943">
        <w:rPr>
          <w:rFonts w:hint="eastAsia"/>
          <w:b/>
          <w:sz w:val="20"/>
          <w:lang w:val="en-GB" w:eastAsia="zh-CN"/>
        </w:rPr>
        <w:tab/>
      </w:r>
      <w:r w:rsidRPr="00270943">
        <w:rPr>
          <w:rFonts w:hint="eastAsia"/>
          <w:b/>
          <w:sz w:val="20"/>
          <w:lang w:val="en-GB" w:eastAsia="zh-CN"/>
        </w:rPr>
        <w:tab/>
      </w:r>
      <w:r w:rsidRPr="00270943">
        <w:rPr>
          <w:rFonts w:hint="eastAsia"/>
          <w:b/>
          <w:sz w:val="20"/>
          <w:lang w:val="en-GB" w:eastAsia="zh-CN"/>
        </w:rPr>
        <w:tab/>
        <w:t>&lt;id&gt;&lt;/id&gt;</w:t>
      </w:r>
    </w:p>
    <w:p w14:paraId="12F954BB" w14:textId="77777777" w:rsidR="00DC5D41" w:rsidRPr="00E24AC7" w:rsidRDefault="00DC5D41" w:rsidP="00DC5D41">
      <w:pPr>
        <w:autoSpaceDE w:val="0"/>
        <w:autoSpaceDN w:val="0"/>
        <w:adjustRightInd w:val="0"/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</w:pPr>
      <w:r w:rsidRPr="00E24AC7"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ab/>
      </w:r>
      <w:r w:rsidRPr="00E24AC7"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  <w:tab/>
      </w:r>
      <w:r w:rsidRPr="00E24AC7"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ab/>
      </w:r>
      <w:r w:rsidRPr="00E24AC7"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ab/>
      </w:r>
      <w:r w:rsidRPr="00E24AC7"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  <w:t>…</w:t>
      </w:r>
    </w:p>
    <w:p w14:paraId="02344D00" w14:textId="77777777" w:rsidR="00DC5D41" w:rsidRDefault="00DC5D41" w:rsidP="00DC5D41">
      <w:pPr>
        <w:autoSpaceDE w:val="0"/>
        <w:autoSpaceDN w:val="0"/>
        <w:adjustRightInd w:val="0"/>
        <w:rPr>
          <w:b/>
          <w:sz w:val="20"/>
          <w:lang w:val="en-GB" w:eastAsia="zh-CN"/>
        </w:rPr>
      </w:pPr>
      <w:r w:rsidRPr="00E24AC7"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ab/>
      </w:r>
      <w:r w:rsidRPr="00E24AC7"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ab/>
      </w:r>
      <w:r w:rsidRPr="00E24AC7"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  <w:tab/>
      </w:r>
      <w:r w:rsidRPr="00270943">
        <w:rPr>
          <w:rFonts w:hint="eastAsia"/>
          <w:b/>
          <w:sz w:val="20"/>
          <w:lang w:val="en-GB" w:eastAsia="zh-CN"/>
        </w:rPr>
        <w:t>&lt;/ids&gt;</w:t>
      </w:r>
    </w:p>
    <w:p w14:paraId="2B7A9BEB" w14:textId="77777777" w:rsidR="00DC5D41" w:rsidRPr="00E24AC7" w:rsidRDefault="00DC5D41" w:rsidP="00DC5D41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</w:pPr>
      <w:r>
        <w:rPr>
          <w:b/>
          <w:sz w:val="20"/>
          <w:lang w:val="en-GB" w:eastAsia="zh-CN"/>
        </w:rPr>
        <w:tab/>
      </w:r>
      <w:r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>&lt;/</w:t>
      </w:r>
      <w:r w:rsidRPr="00E24AC7"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  <w:t>avroSchemaRegistry</w:t>
      </w:r>
      <w:r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>&gt;</w:t>
      </w:r>
    </w:p>
    <w:p w14:paraId="19BC5294" w14:textId="77777777" w:rsidR="00270943" w:rsidRPr="00EE2808" w:rsidRDefault="00DC5D41" w:rsidP="00981177">
      <w:pPr>
        <w:autoSpaceDE w:val="0"/>
        <w:autoSpaceDN w:val="0"/>
        <w:adjustRightInd w:val="0"/>
        <w:rPr>
          <w:rFonts w:ascii="Consolas" w:hAnsi="Consolas" w:cs="Consolas"/>
          <w:color w:val="BFBFBF" w:themeColor="background1" w:themeShade="BF"/>
          <w:sz w:val="20"/>
          <w:szCs w:val="20"/>
        </w:rPr>
      </w:pPr>
      <w:r>
        <w:rPr>
          <w:rFonts w:ascii="Consolas" w:hAnsi="Consolas" w:cs="Consolas"/>
          <w:color w:val="BFBFBF" w:themeColor="background1" w:themeShade="BF"/>
          <w:sz w:val="20"/>
          <w:szCs w:val="20"/>
        </w:rPr>
        <w:tab/>
      </w:r>
      <w:r>
        <w:rPr>
          <w:rFonts w:ascii="Consolas" w:hAnsi="Consolas" w:cs="Consolas"/>
          <w:color w:val="BFBFBF" w:themeColor="background1" w:themeShade="BF"/>
          <w:sz w:val="20"/>
          <w:szCs w:val="20"/>
        </w:rPr>
        <w:tab/>
        <w:t>&lt;/</w:t>
      </w:r>
      <w:r w:rsidRPr="00270943">
        <w:rPr>
          <w:rFonts w:ascii="Consolas" w:hAnsi="Consolas" w:cs="Consolas"/>
          <w:color w:val="BFBFBF" w:themeColor="background1" w:themeShade="BF"/>
          <w:sz w:val="20"/>
          <w:szCs w:val="20"/>
        </w:rPr>
        <w:t>contextDatabaseTransform</w:t>
      </w:r>
      <w:r>
        <w:rPr>
          <w:rFonts w:ascii="Consolas" w:hAnsi="Consolas" w:cs="Consolas"/>
          <w:color w:val="BFBFBF" w:themeColor="background1" w:themeShade="BF"/>
          <w:sz w:val="20"/>
          <w:szCs w:val="20"/>
        </w:rPr>
        <w:t>&gt;</w:t>
      </w:r>
    </w:p>
    <w:p w14:paraId="68B8B7D4" w14:textId="77777777" w:rsidR="00981177" w:rsidRPr="0059634B" w:rsidRDefault="00981177" w:rsidP="00981177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contextManagement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712579" w14:textId="77777777" w:rsidR="00981177" w:rsidRPr="007768C2" w:rsidRDefault="00981177" w:rsidP="00981177">
      <w:pPr>
        <w:autoSpaceDE w:val="0"/>
        <w:autoSpaceDN w:val="0"/>
        <w:adjustRightInd w:val="0"/>
        <w:rPr>
          <w:rFonts w:ascii="Consolas" w:hAnsi="Consolas" w:cs="Consolas"/>
          <w:color w:val="3F7F7F"/>
          <w:sz w:val="20"/>
          <w:szCs w:val="20"/>
        </w:rPr>
      </w:pPr>
      <w:r w:rsidRPr="007768C2">
        <w:rPr>
          <w:rFonts w:ascii="Consolas" w:hAnsi="Consolas" w:cs="Consolas"/>
          <w:color w:val="3F7F7F"/>
          <w:sz w:val="20"/>
          <w:szCs w:val="20"/>
        </w:rPr>
        <w:tab/>
        <w:t>&lt;avroDataTransform class=</w:t>
      </w:r>
      <w:r w:rsidR="001F606A">
        <w:rPr>
          <w:rFonts w:ascii="Consolas" w:hAnsi="Consolas" w:cs="Consolas"/>
          <w:color w:val="3F7F7F"/>
          <w:sz w:val="20"/>
          <w:szCs w:val="20"/>
        </w:rPr>
        <w:t>’’</w:t>
      </w:r>
      <w:r w:rsidRPr="007768C2">
        <w:rPr>
          <w:rFonts w:ascii="Consolas" w:hAnsi="Consolas" w:cs="Consolas"/>
          <w:color w:val="3F7F7F"/>
          <w:sz w:val="20"/>
          <w:szCs w:val="20"/>
        </w:rPr>
        <w:t>&gt;</w:t>
      </w:r>
    </w:p>
    <w:p w14:paraId="3CB7442F" w14:textId="77777777" w:rsidR="00B5710B" w:rsidRDefault="00B5710B" w:rsidP="00B5710B">
      <w:pPr>
        <w:autoSpaceDE w:val="0"/>
        <w:autoSpaceDN w:val="0"/>
        <w:adjustRightInd w:val="0"/>
        <w:rPr>
          <w:rFonts w:ascii="Consolas" w:hAnsi="Consolas" w:cs="Consolas"/>
          <w:color w:val="BFBFBF" w:themeColor="background1" w:themeShade="BF"/>
          <w:sz w:val="20"/>
          <w:szCs w:val="20"/>
        </w:rPr>
      </w:pPr>
      <w:r>
        <w:rPr>
          <w:rFonts w:ascii="Consolas" w:hAnsi="Consolas" w:cs="Consolas"/>
          <w:color w:val="BFBFBF" w:themeColor="background1" w:themeShade="BF"/>
          <w:sz w:val="20"/>
          <w:szCs w:val="20"/>
        </w:rPr>
        <w:tab/>
      </w:r>
      <w:r w:rsidR="00C97D77">
        <w:rPr>
          <w:rFonts w:ascii="Consolas" w:hAnsi="Consolas" w:cs="Consolas"/>
          <w:color w:val="BFBFBF" w:themeColor="background1" w:themeShade="BF"/>
          <w:sz w:val="20"/>
          <w:szCs w:val="20"/>
        </w:rPr>
        <w:tab/>
      </w:r>
      <w:r>
        <w:rPr>
          <w:rFonts w:ascii="Consolas" w:hAnsi="Consolas" w:cs="Consolas"/>
          <w:color w:val="BFBFBF" w:themeColor="background1" w:themeShade="BF"/>
          <w:sz w:val="20"/>
          <w:szCs w:val="20"/>
        </w:rPr>
        <w:t>&lt;</w:t>
      </w:r>
      <w:r w:rsidRPr="003146C6">
        <w:rPr>
          <w:rFonts w:ascii="Consolas" w:hAnsi="Consolas" w:cs="Consolas"/>
          <w:color w:val="BFBFBF" w:themeColor="background1" w:themeShade="BF"/>
          <w:sz w:val="20"/>
          <w:szCs w:val="20"/>
        </w:rPr>
        <w:t>localSchemaPath</w:t>
      </w:r>
      <w:r>
        <w:rPr>
          <w:rFonts w:ascii="Consolas" w:hAnsi="Consolas" w:cs="Consolas"/>
          <w:color w:val="BFBFBF" w:themeColor="background1" w:themeShade="BF"/>
          <w:sz w:val="20"/>
          <w:szCs w:val="20"/>
        </w:rPr>
        <w:t>&gt;&lt;/</w:t>
      </w:r>
      <w:r w:rsidRPr="003146C6">
        <w:rPr>
          <w:rFonts w:ascii="Consolas" w:hAnsi="Consolas" w:cs="Consolas"/>
          <w:color w:val="BFBFBF" w:themeColor="background1" w:themeShade="BF"/>
          <w:sz w:val="20"/>
          <w:szCs w:val="20"/>
        </w:rPr>
        <w:t>localSchemaPath</w:t>
      </w:r>
      <w:r>
        <w:rPr>
          <w:rFonts w:ascii="Consolas" w:hAnsi="Consolas" w:cs="Consolas"/>
          <w:color w:val="BFBFBF" w:themeColor="background1" w:themeShade="BF"/>
          <w:sz w:val="20"/>
          <w:szCs w:val="20"/>
        </w:rPr>
        <w:t>&gt;</w:t>
      </w:r>
    </w:p>
    <w:p w14:paraId="5DBFA5E0" w14:textId="77777777" w:rsidR="00B5710B" w:rsidRDefault="00B5710B" w:rsidP="00B5710B">
      <w:pPr>
        <w:autoSpaceDE w:val="0"/>
        <w:autoSpaceDN w:val="0"/>
        <w:adjustRightInd w:val="0"/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</w:pPr>
      <w:r>
        <w:rPr>
          <w:rFonts w:ascii="Consolas" w:hAnsi="Consolas" w:cs="Consolas"/>
          <w:color w:val="BFBFBF" w:themeColor="background1" w:themeShade="BF"/>
          <w:sz w:val="20"/>
          <w:szCs w:val="20"/>
        </w:rPr>
        <w:tab/>
      </w:r>
      <w:r>
        <w:rPr>
          <w:rFonts w:ascii="Consolas" w:hAnsi="Consolas" w:cs="Consolas"/>
          <w:color w:val="BFBFBF" w:themeColor="background1" w:themeShade="BF"/>
          <w:sz w:val="20"/>
          <w:szCs w:val="20"/>
        </w:rPr>
        <w:tab/>
      </w:r>
      <w:r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>&lt;</w:t>
      </w:r>
      <w:r w:rsidRPr="00E24AC7"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  <w:t>avroSchemaRegistry</w:t>
      </w:r>
      <w:r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>&gt;</w:t>
      </w:r>
    </w:p>
    <w:p w14:paraId="1C4B644F" w14:textId="77777777" w:rsidR="00B5710B" w:rsidRDefault="00B5710B" w:rsidP="00B5710B">
      <w:pPr>
        <w:autoSpaceDE w:val="0"/>
        <w:autoSpaceDN w:val="0"/>
        <w:adjustRightInd w:val="0"/>
        <w:rPr>
          <w:b/>
          <w:sz w:val="20"/>
          <w:lang w:val="en-GB" w:eastAsia="zh-CN"/>
        </w:rPr>
      </w:pPr>
      <w:r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ab/>
      </w:r>
      <w:r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ab/>
      </w:r>
      <w:r w:rsidRPr="00E24AC7">
        <w:rPr>
          <w:rFonts w:hint="eastAsia"/>
          <w:b/>
          <w:sz w:val="20"/>
          <w:lang w:val="en-GB" w:eastAsia="zh-CN"/>
        </w:rPr>
        <w:tab/>
        <w:t>&lt;</w:t>
      </w:r>
      <w:r w:rsidRPr="00E24AC7">
        <w:rPr>
          <w:b/>
          <w:sz w:val="20"/>
          <w:lang w:val="en-GB" w:eastAsia="zh-CN"/>
        </w:rPr>
        <w:t>schemaRegistryURL</w:t>
      </w:r>
      <w:r w:rsidRPr="00E24AC7">
        <w:rPr>
          <w:rFonts w:hint="eastAsia"/>
          <w:b/>
          <w:sz w:val="20"/>
          <w:lang w:val="en-GB" w:eastAsia="zh-CN"/>
        </w:rPr>
        <w:t>&gt;&lt;/</w:t>
      </w:r>
      <w:r w:rsidRPr="00E24AC7">
        <w:rPr>
          <w:b/>
          <w:sz w:val="20"/>
          <w:lang w:val="en-GB" w:eastAsia="zh-CN"/>
        </w:rPr>
        <w:t>schemaRegistryURL</w:t>
      </w:r>
      <w:r w:rsidRPr="00E24AC7">
        <w:rPr>
          <w:rFonts w:hint="eastAsia"/>
          <w:b/>
          <w:sz w:val="20"/>
          <w:lang w:val="en-GB" w:eastAsia="zh-CN"/>
        </w:rPr>
        <w:t>&gt;</w:t>
      </w:r>
    </w:p>
    <w:p w14:paraId="1353EDB0" w14:textId="77777777" w:rsidR="00B5710B" w:rsidRPr="00270943" w:rsidRDefault="00B5710B" w:rsidP="00B5710B">
      <w:pPr>
        <w:autoSpaceDE w:val="0"/>
        <w:autoSpaceDN w:val="0"/>
        <w:adjustRightInd w:val="0"/>
        <w:rPr>
          <w:b/>
          <w:sz w:val="20"/>
          <w:lang w:val="en-GB" w:eastAsia="zh-CN"/>
        </w:rPr>
      </w:pPr>
      <w:r>
        <w:rPr>
          <w:rFonts w:hint="eastAsia"/>
          <w:b/>
          <w:sz w:val="20"/>
          <w:lang w:val="en-GB" w:eastAsia="zh-CN"/>
        </w:rPr>
        <w:tab/>
      </w:r>
      <w:r>
        <w:rPr>
          <w:rFonts w:hint="eastAsia"/>
          <w:b/>
          <w:sz w:val="20"/>
          <w:lang w:val="en-GB" w:eastAsia="zh-CN"/>
        </w:rPr>
        <w:tab/>
      </w:r>
      <w:r w:rsidRPr="00270943">
        <w:rPr>
          <w:rFonts w:hint="eastAsia"/>
          <w:b/>
          <w:sz w:val="20"/>
          <w:lang w:val="en-GB" w:eastAsia="zh-CN"/>
        </w:rPr>
        <w:tab/>
        <w:t>&lt;</w:t>
      </w:r>
      <w:r w:rsidRPr="00270943">
        <w:rPr>
          <w:b/>
          <w:sz w:val="20"/>
          <w:lang w:val="en-GB" w:eastAsia="zh-CN"/>
        </w:rPr>
        <w:t>ids</w:t>
      </w:r>
      <w:r w:rsidRPr="00270943">
        <w:rPr>
          <w:rFonts w:hint="eastAsia"/>
          <w:b/>
          <w:sz w:val="20"/>
          <w:lang w:val="en-GB" w:eastAsia="zh-CN"/>
        </w:rPr>
        <w:t>&gt;</w:t>
      </w:r>
    </w:p>
    <w:p w14:paraId="15D23B40" w14:textId="77777777" w:rsidR="00B5710B" w:rsidRPr="00270943" w:rsidRDefault="00B5710B" w:rsidP="00B5710B">
      <w:pPr>
        <w:autoSpaceDE w:val="0"/>
        <w:autoSpaceDN w:val="0"/>
        <w:adjustRightInd w:val="0"/>
        <w:rPr>
          <w:b/>
          <w:sz w:val="20"/>
          <w:lang w:val="en-GB" w:eastAsia="zh-CN"/>
        </w:rPr>
      </w:pPr>
      <w:r w:rsidRPr="00270943">
        <w:rPr>
          <w:rFonts w:hint="eastAsia"/>
          <w:b/>
          <w:sz w:val="20"/>
          <w:lang w:val="en-GB" w:eastAsia="zh-CN"/>
        </w:rPr>
        <w:tab/>
      </w:r>
      <w:r w:rsidRPr="00270943">
        <w:rPr>
          <w:rFonts w:hint="eastAsia"/>
          <w:b/>
          <w:sz w:val="20"/>
          <w:lang w:val="en-GB" w:eastAsia="zh-CN"/>
        </w:rPr>
        <w:tab/>
      </w:r>
      <w:r w:rsidRPr="00270943">
        <w:rPr>
          <w:rFonts w:hint="eastAsia"/>
          <w:b/>
          <w:sz w:val="20"/>
          <w:lang w:val="en-GB" w:eastAsia="zh-CN"/>
        </w:rPr>
        <w:tab/>
      </w:r>
      <w:r w:rsidRPr="00270943">
        <w:rPr>
          <w:rFonts w:hint="eastAsia"/>
          <w:b/>
          <w:sz w:val="20"/>
          <w:lang w:val="en-GB" w:eastAsia="zh-CN"/>
        </w:rPr>
        <w:tab/>
        <w:t>&lt;id&gt;&lt;/id&gt;</w:t>
      </w:r>
    </w:p>
    <w:p w14:paraId="3D37D693" w14:textId="77777777" w:rsidR="00B5710B" w:rsidRPr="00E24AC7" w:rsidRDefault="00B5710B" w:rsidP="00B5710B">
      <w:pPr>
        <w:autoSpaceDE w:val="0"/>
        <w:autoSpaceDN w:val="0"/>
        <w:adjustRightInd w:val="0"/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</w:pPr>
      <w:r w:rsidRPr="00E24AC7"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ab/>
      </w:r>
      <w:r w:rsidRPr="00E24AC7"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ab/>
      </w:r>
      <w:r w:rsidRPr="00E24AC7"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ab/>
      </w:r>
      <w:r w:rsidRPr="00E24AC7"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ab/>
      </w:r>
      <w:r w:rsidRPr="00E24AC7"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  <w:t>…</w:t>
      </w:r>
    </w:p>
    <w:p w14:paraId="222F9474" w14:textId="77777777" w:rsidR="00B5710B" w:rsidRPr="00E24AC7" w:rsidRDefault="00B5710B" w:rsidP="00B5710B">
      <w:pPr>
        <w:autoSpaceDE w:val="0"/>
        <w:autoSpaceDN w:val="0"/>
        <w:adjustRightInd w:val="0"/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</w:pPr>
      <w:r w:rsidRPr="00E24AC7"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ab/>
      </w:r>
      <w:r w:rsidRPr="00E24AC7"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ab/>
      </w:r>
      <w:r w:rsidRPr="00E24AC7"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ab/>
      </w:r>
      <w:r w:rsidRPr="00270943">
        <w:rPr>
          <w:rFonts w:hint="eastAsia"/>
          <w:b/>
          <w:sz w:val="20"/>
          <w:lang w:val="en-GB" w:eastAsia="zh-CN"/>
        </w:rPr>
        <w:t>&lt;/ids&gt;</w:t>
      </w:r>
    </w:p>
    <w:p w14:paraId="165EF1D2" w14:textId="77777777" w:rsidR="00B5710B" w:rsidRDefault="00B5710B" w:rsidP="00B5710B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</w:pPr>
      <w:r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>&lt;/</w:t>
      </w:r>
      <w:r w:rsidRPr="00E24AC7"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  <w:t>avroSchemaRegistry</w:t>
      </w:r>
      <w:r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>&gt;</w:t>
      </w:r>
    </w:p>
    <w:p w14:paraId="536FCA4C" w14:textId="77777777" w:rsidR="00B5710B" w:rsidRPr="007768C2" w:rsidRDefault="00B5710B" w:rsidP="00B5710B">
      <w:pPr>
        <w:autoSpaceDE w:val="0"/>
        <w:autoSpaceDN w:val="0"/>
        <w:adjustRightInd w:val="0"/>
        <w:ind w:left="720"/>
        <w:rPr>
          <w:rFonts w:ascii="Consolas" w:hAnsi="Consolas" w:cs="Consolas"/>
          <w:color w:val="3F7F7F"/>
          <w:sz w:val="20"/>
          <w:szCs w:val="20"/>
        </w:rPr>
      </w:pPr>
      <w:r w:rsidRPr="007768C2">
        <w:rPr>
          <w:rFonts w:ascii="Consolas" w:hAnsi="Consolas" w:cs="Consolas"/>
          <w:color w:val="3F7F7F"/>
          <w:sz w:val="20"/>
          <w:szCs w:val="20"/>
        </w:rPr>
        <w:t>&lt;/avroDataTransform&gt;</w:t>
      </w:r>
    </w:p>
    <w:p w14:paraId="02B0AA9E" w14:textId="77777777" w:rsidR="00981177" w:rsidRDefault="00981177" w:rsidP="0098117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 w:rsidRPr="00C555B1">
        <w:rPr>
          <w:rFonts w:ascii="Consolas" w:hAnsi="Consolas" w:cs="Consolas"/>
          <w:color w:val="3F7F7F"/>
          <w:sz w:val="20"/>
          <w:szCs w:val="20"/>
        </w:rPr>
        <w:t>processor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8E1D2E" w14:textId="77777777" w:rsidR="00AE046A" w:rsidRPr="00BE37BE" w:rsidRDefault="00AE046A" w:rsidP="00AE046A">
      <w:pPr>
        <w:rPr>
          <w:rFonts w:ascii="Nokia Pure Text Light" w:hAnsi="Nokia Pure Text Light" w:cs="Times New Roman"/>
          <w:sz w:val="20"/>
          <w:szCs w:val="24"/>
          <w:lang w:val="en-GB"/>
        </w:rPr>
      </w:pPr>
      <w:r w:rsidRPr="00BE37BE">
        <w:rPr>
          <w:rFonts w:ascii="Nokia Pure Text Light" w:hAnsi="Nokia Pure Text Light" w:cs="Times New Roman"/>
          <w:sz w:val="20"/>
          <w:szCs w:val="24"/>
          <w:lang w:val="en-GB"/>
        </w:rPr>
        <w:t>For GUI, Following fields should be provided: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7"/>
        <w:gridCol w:w="1577"/>
        <w:gridCol w:w="3983"/>
        <w:gridCol w:w="2351"/>
      </w:tblGrid>
      <w:tr w:rsidR="00AE046A" w14:paraId="02F70FBE" w14:textId="77777777" w:rsidTr="00DF1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D0246E1" w14:textId="77777777" w:rsidR="00AE046A" w:rsidRDefault="00AE046A" w:rsidP="00DF1917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Label</w:t>
            </w:r>
          </w:p>
        </w:tc>
        <w:tc>
          <w:tcPr>
            <w:tcW w:w="1618" w:type="dxa"/>
          </w:tcPr>
          <w:p w14:paraId="1B65F610" w14:textId="77777777" w:rsidR="00AE046A" w:rsidRDefault="00AE046A" w:rsidP="00DF19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zh-CN"/>
              </w:rPr>
            </w:pPr>
            <w:r>
              <w:rPr>
                <w:lang w:val="en-GB" w:eastAsia="zh-CN"/>
              </w:rPr>
              <w:t>Type</w:t>
            </w:r>
          </w:p>
        </w:tc>
        <w:tc>
          <w:tcPr>
            <w:tcW w:w="4124" w:type="dxa"/>
          </w:tcPr>
          <w:p w14:paraId="319D92DD" w14:textId="77777777" w:rsidR="00AE046A" w:rsidRDefault="00AE046A" w:rsidP="00DF19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zh-CN"/>
              </w:rPr>
            </w:pPr>
            <w:r>
              <w:rPr>
                <w:lang w:val="en-GB" w:eastAsia="zh-CN"/>
              </w:rPr>
              <w:t>Rule (Checker)</w:t>
            </w:r>
          </w:p>
        </w:tc>
        <w:tc>
          <w:tcPr>
            <w:tcW w:w="2394" w:type="dxa"/>
          </w:tcPr>
          <w:p w14:paraId="0517F3F7" w14:textId="77777777" w:rsidR="00AE046A" w:rsidRDefault="00AE046A" w:rsidP="00DF19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zh-CN"/>
              </w:rPr>
            </w:pPr>
            <w:r>
              <w:rPr>
                <w:lang w:val="en-GB" w:eastAsia="zh-CN"/>
              </w:rPr>
              <w:t>Tooltip</w:t>
            </w:r>
          </w:p>
        </w:tc>
      </w:tr>
      <w:tr w:rsidR="00AE046A" w14:paraId="27A4739E" w14:textId="77777777" w:rsidTr="00DF1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5B23AAAA" w14:textId="77777777" w:rsidR="00AE046A" w:rsidRDefault="00AE046A" w:rsidP="00DF1917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Id *</w:t>
            </w:r>
          </w:p>
        </w:tc>
        <w:tc>
          <w:tcPr>
            <w:tcW w:w="1618" w:type="dxa"/>
          </w:tcPr>
          <w:p w14:paraId="02570FE9" w14:textId="77777777" w:rsidR="00AE046A" w:rsidRPr="00BE37BE" w:rsidRDefault="00AE046A" w:rsidP="00DF191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String</w:t>
            </w:r>
          </w:p>
        </w:tc>
        <w:tc>
          <w:tcPr>
            <w:tcW w:w="4124" w:type="dxa"/>
          </w:tcPr>
          <w:p w14:paraId="610A0115" w14:textId="77777777" w:rsidR="00AE046A" w:rsidRPr="00BE37BE" w:rsidRDefault="00AE046A" w:rsidP="00DF191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Should be unique in one job</w:t>
            </w:r>
          </w:p>
        </w:tc>
        <w:tc>
          <w:tcPr>
            <w:tcW w:w="2394" w:type="dxa"/>
          </w:tcPr>
          <w:p w14:paraId="57D87F9C" w14:textId="77777777" w:rsidR="00AE046A" w:rsidRPr="00BE37BE" w:rsidRDefault="00AE046A" w:rsidP="00DF191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Unique id of current processor</w:t>
            </w:r>
          </w:p>
        </w:tc>
      </w:tr>
      <w:tr w:rsidR="00AE046A" w14:paraId="0513D4B0" w14:textId="77777777" w:rsidTr="00DF1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6AF4361C" w14:textId="77777777" w:rsidR="00AE046A" w:rsidRDefault="00AE046A" w:rsidP="00DF1917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Description</w:t>
            </w:r>
          </w:p>
        </w:tc>
        <w:tc>
          <w:tcPr>
            <w:tcW w:w="1618" w:type="dxa"/>
          </w:tcPr>
          <w:p w14:paraId="35CCB57A" w14:textId="77777777" w:rsidR="00AE046A" w:rsidRPr="00BE37BE" w:rsidRDefault="00AE046A" w:rsidP="00DF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String</w:t>
            </w:r>
          </w:p>
        </w:tc>
        <w:tc>
          <w:tcPr>
            <w:tcW w:w="4124" w:type="dxa"/>
          </w:tcPr>
          <w:p w14:paraId="095AD2FA" w14:textId="77777777" w:rsidR="00AE046A" w:rsidRPr="00BE37BE" w:rsidRDefault="00AE046A" w:rsidP="00DF1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</w:p>
        </w:tc>
        <w:tc>
          <w:tcPr>
            <w:tcW w:w="2394" w:type="dxa"/>
          </w:tcPr>
          <w:p w14:paraId="7C5C897F" w14:textId="77777777" w:rsidR="00AE046A" w:rsidRPr="00BE37BE" w:rsidRDefault="00AE046A" w:rsidP="00DF1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Description of current processor</w:t>
            </w:r>
          </w:p>
        </w:tc>
      </w:tr>
      <w:tr w:rsidR="00AE046A" w14:paraId="016566E7" w14:textId="77777777" w:rsidTr="00DF1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64D307AD" w14:textId="77777777" w:rsidR="00AE046A" w:rsidRDefault="00AE046A" w:rsidP="00DF1917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Context Timeout *</w:t>
            </w:r>
          </w:p>
        </w:tc>
        <w:tc>
          <w:tcPr>
            <w:tcW w:w="1618" w:type="dxa"/>
          </w:tcPr>
          <w:p w14:paraId="0EDA6A57" w14:textId="77777777" w:rsidR="00AE046A" w:rsidRPr="00BE37BE" w:rsidRDefault="00AE046A" w:rsidP="00DF191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Long</w:t>
            </w:r>
          </w:p>
        </w:tc>
        <w:tc>
          <w:tcPr>
            <w:tcW w:w="4124" w:type="dxa"/>
          </w:tcPr>
          <w:p w14:paraId="6C2E540F" w14:textId="77777777" w:rsidR="00AE046A" w:rsidRPr="00BE37BE" w:rsidRDefault="00AE046A" w:rsidP="00DF191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</w:p>
        </w:tc>
        <w:tc>
          <w:tcPr>
            <w:tcW w:w="2394" w:type="dxa"/>
          </w:tcPr>
          <w:p w14:paraId="485BB617" w14:textId="77777777" w:rsidR="00AE046A" w:rsidRDefault="00AE046A" w:rsidP="00DF1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 xml:space="preserve">Timeout </w:t>
            </w:r>
            <w:r w:rsidRPr="00AE046A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milliseconds</w:t>
            </w: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 xml:space="preserve"> that context database record will be purged</w:t>
            </w:r>
          </w:p>
        </w:tc>
      </w:tr>
      <w:tr w:rsidR="001F606A" w14:paraId="2FDCFBAA" w14:textId="77777777" w:rsidTr="00DF1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2A295787" w14:textId="77777777" w:rsidR="001F606A" w:rsidRDefault="001F606A" w:rsidP="00DF1917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Context Management</w:t>
            </w:r>
            <w:r w:rsidR="007C2DAC">
              <w:rPr>
                <w:lang w:val="en-GB" w:eastAsia="zh-CN"/>
              </w:rPr>
              <w:t xml:space="preserve"> By *</w:t>
            </w:r>
          </w:p>
        </w:tc>
        <w:tc>
          <w:tcPr>
            <w:tcW w:w="1618" w:type="dxa"/>
          </w:tcPr>
          <w:p w14:paraId="0F0FA4F2" w14:textId="77777777" w:rsidR="001F606A" w:rsidRDefault="001F606A" w:rsidP="00DF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Radio Button</w:t>
            </w:r>
          </w:p>
        </w:tc>
        <w:tc>
          <w:tcPr>
            <w:tcW w:w="4124" w:type="dxa"/>
          </w:tcPr>
          <w:p w14:paraId="6637A128" w14:textId="77777777" w:rsidR="001F606A" w:rsidRPr="00BE37BE" w:rsidRDefault="001F606A" w:rsidP="001F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“Expression”, “Code”</w:t>
            </w:r>
          </w:p>
        </w:tc>
        <w:tc>
          <w:tcPr>
            <w:tcW w:w="2394" w:type="dxa"/>
          </w:tcPr>
          <w:p w14:paraId="7F2E576D" w14:textId="77777777" w:rsidR="001F606A" w:rsidRDefault="006D68F7" w:rsidP="00DF1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How to manage context database updating policy</w:t>
            </w:r>
          </w:p>
        </w:tc>
      </w:tr>
      <w:tr w:rsidR="00E17AD7" w14:paraId="27FF543A" w14:textId="77777777" w:rsidTr="00DF1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BAF8764" w14:textId="77777777" w:rsidR="00E17AD7" w:rsidRDefault="00E17AD7" w:rsidP="001F606A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 xml:space="preserve">Context Update </w:t>
            </w:r>
            <w:r w:rsidR="001F606A">
              <w:rPr>
                <w:lang w:val="en-GB" w:eastAsia="zh-CN"/>
              </w:rPr>
              <w:t>Expression</w:t>
            </w:r>
          </w:p>
        </w:tc>
        <w:tc>
          <w:tcPr>
            <w:tcW w:w="1618" w:type="dxa"/>
          </w:tcPr>
          <w:p w14:paraId="27E9F0FB" w14:textId="77777777" w:rsidR="00E17AD7" w:rsidRDefault="00E17AD7" w:rsidP="00DF1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String</w:t>
            </w:r>
          </w:p>
        </w:tc>
        <w:tc>
          <w:tcPr>
            <w:tcW w:w="4124" w:type="dxa"/>
          </w:tcPr>
          <w:p w14:paraId="54CE8501" w14:textId="77777777" w:rsidR="00E17AD7" w:rsidRPr="00BE37BE" w:rsidRDefault="001F606A" w:rsidP="001F6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When “</w:t>
            </w: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Expression</w:t>
            </w: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” selected for “</w:t>
            </w: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Context Management</w:t>
            </w:r>
            <w:r w:rsidR="00FA05DB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 xml:space="preserve"> By</w:t>
            </w: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”</w:t>
            </w:r>
            <w:r w:rsidR="000E1281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, default “True”</w:t>
            </w:r>
          </w:p>
        </w:tc>
        <w:tc>
          <w:tcPr>
            <w:tcW w:w="2394" w:type="dxa"/>
          </w:tcPr>
          <w:p w14:paraId="11D15D92" w14:textId="77777777" w:rsidR="00E17AD7" w:rsidRDefault="00E17AD7" w:rsidP="008F5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 xml:space="preserve">“data1” is old </w:t>
            </w:r>
            <w:r w:rsidR="002F1455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GenericRecord</w:t>
            </w: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 xml:space="preserve"> in context DB, “data2”</w:t>
            </w:r>
            <w:r w:rsidR="00AB6A1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 xml:space="preserve"> is </w:t>
            </w: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 xml:space="preserve">new coming </w:t>
            </w:r>
            <w:r w:rsidR="002F1455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lastRenderedPageBreak/>
              <w:t>GenericRecord</w:t>
            </w: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. Evaluate true will update context with “data2”.</w:t>
            </w:r>
          </w:p>
        </w:tc>
      </w:tr>
      <w:tr w:rsidR="00FF095D" w14:paraId="6FA20FCE" w14:textId="77777777" w:rsidTr="00DF1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094EF2AA" w14:textId="77777777" w:rsidR="00FF095D" w:rsidRDefault="00FF095D" w:rsidP="00DF1917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lastRenderedPageBreak/>
              <w:t>Context Remove Condition</w:t>
            </w:r>
          </w:p>
        </w:tc>
        <w:tc>
          <w:tcPr>
            <w:tcW w:w="1618" w:type="dxa"/>
          </w:tcPr>
          <w:p w14:paraId="34C02313" w14:textId="77777777" w:rsidR="00FF095D" w:rsidRDefault="00FF095D" w:rsidP="00DF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String</w:t>
            </w:r>
          </w:p>
        </w:tc>
        <w:tc>
          <w:tcPr>
            <w:tcW w:w="4124" w:type="dxa"/>
          </w:tcPr>
          <w:p w14:paraId="4A0E5609" w14:textId="77777777" w:rsidR="00FF095D" w:rsidRPr="00BE37BE" w:rsidRDefault="004F1183" w:rsidP="004F1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When “</w:t>
            </w: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Expression</w:t>
            </w: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” selected for “</w:t>
            </w: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Context Management</w:t>
            </w:r>
            <w:r w:rsidR="00FA05DB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 xml:space="preserve"> By</w:t>
            </w: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”</w:t>
            </w: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, default “False”</w:t>
            </w:r>
          </w:p>
        </w:tc>
        <w:tc>
          <w:tcPr>
            <w:tcW w:w="2394" w:type="dxa"/>
          </w:tcPr>
          <w:p w14:paraId="230771B6" w14:textId="77777777" w:rsidR="00FF095D" w:rsidRDefault="00FF095D" w:rsidP="008F5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 xml:space="preserve">“data1” is old </w:t>
            </w:r>
            <w:r w:rsidR="00B12B10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 xml:space="preserve">GenericRecord </w:t>
            </w: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in context DB, “data2”</w:t>
            </w:r>
            <w:r w:rsidR="00AB6A1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 xml:space="preserve"> is </w:t>
            </w: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 xml:space="preserve">new coming </w:t>
            </w:r>
            <w:r w:rsidR="00B12B10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GenericRecord</w:t>
            </w: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. Evaluate true will make context DB empty.</w:t>
            </w:r>
          </w:p>
        </w:tc>
      </w:tr>
      <w:tr w:rsidR="00AB6A1E" w:rsidRPr="001C0BE0" w14:paraId="12F2256C" w14:textId="77777777" w:rsidTr="00DF1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74556FC" w14:textId="77777777" w:rsidR="00AB6A1E" w:rsidRDefault="00AB6A1E" w:rsidP="00DF1917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Context Transform Class</w:t>
            </w:r>
          </w:p>
        </w:tc>
        <w:tc>
          <w:tcPr>
            <w:tcW w:w="1618" w:type="dxa"/>
          </w:tcPr>
          <w:p w14:paraId="7A26D2D7" w14:textId="77777777" w:rsidR="00AB6A1E" w:rsidRDefault="00AB6A1E" w:rsidP="00DF1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String</w:t>
            </w:r>
          </w:p>
        </w:tc>
        <w:tc>
          <w:tcPr>
            <w:tcW w:w="4124" w:type="dxa"/>
          </w:tcPr>
          <w:p w14:paraId="3E738561" w14:textId="77777777" w:rsidR="00AB6A1E" w:rsidRPr="00BE37BE" w:rsidRDefault="001C0BE0" w:rsidP="001C0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When “</w:t>
            </w: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Code</w:t>
            </w: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” selected for “</w:t>
            </w: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Context Management</w:t>
            </w:r>
            <w:r w:rsidR="00FA05DB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 xml:space="preserve"> By</w:t>
            </w: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”</w:t>
            </w:r>
          </w:p>
        </w:tc>
        <w:tc>
          <w:tcPr>
            <w:tcW w:w="2394" w:type="dxa"/>
          </w:tcPr>
          <w:p w14:paraId="70D0BD11" w14:textId="77777777" w:rsidR="00AB6A1E" w:rsidRDefault="00AB6A1E" w:rsidP="00DF1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“data[0]” is old record in context DB, “data[1]” is new coming record. Returned record will be stored in context DB.</w:t>
            </w:r>
          </w:p>
        </w:tc>
      </w:tr>
      <w:tr w:rsidR="001C0BE0" w14:paraId="5C74531F" w14:textId="77777777" w:rsidTr="00DF1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6E92579B" w14:textId="77777777" w:rsidR="00AE046A" w:rsidRDefault="007D5318" w:rsidP="00DF1917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 xml:space="preserve">Context Schema </w:t>
            </w:r>
            <w:r w:rsidR="00AE046A">
              <w:rPr>
                <w:lang w:val="en-GB" w:eastAsia="zh-CN"/>
              </w:rPr>
              <w:t>Local Path</w:t>
            </w:r>
          </w:p>
        </w:tc>
        <w:tc>
          <w:tcPr>
            <w:tcW w:w="1618" w:type="dxa"/>
          </w:tcPr>
          <w:p w14:paraId="7F37B810" w14:textId="77777777" w:rsidR="00AE046A" w:rsidRPr="00BE37BE" w:rsidRDefault="00AE046A" w:rsidP="00DF191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String</w:t>
            </w:r>
          </w:p>
        </w:tc>
        <w:tc>
          <w:tcPr>
            <w:tcW w:w="4124" w:type="dxa"/>
          </w:tcPr>
          <w:p w14:paraId="179D273D" w14:textId="77777777" w:rsidR="00AE046A" w:rsidRPr="00BE37BE" w:rsidRDefault="001C0BE0" w:rsidP="00DF19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When “</w:t>
            </w: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Code</w:t>
            </w: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” selected for “</w:t>
            </w: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Context Management</w:t>
            </w:r>
            <w:r w:rsidR="00FA05DB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 xml:space="preserve"> By</w:t>
            </w: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”</w:t>
            </w:r>
            <w:r w:rsidR="00AE046A"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br/>
            </w:r>
          </w:p>
        </w:tc>
        <w:tc>
          <w:tcPr>
            <w:tcW w:w="2394" w:type="dxa"/>
          </w:tcPr>
          <w:p w14:paraId="02F71885" w14:textId="77777777" w:rsidR="00AE046A" w:rsidRPr="00BE37BE" w:rsidRDefault="00AE046A" w:rsidP="00DF19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Local schema definition file path</w:t>
            </w:r>
            <w:r w:rsidR="0009456A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 xml:space="preserve"> for record in context DB</w:t>
            </w:r>
            <w:r w:rsidR="00986BAB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, default same as context input</w:t>
            </w:r>
          </w:p>
        </w:tc>
      </w:tr>
      <w:tr w:rsidR="001C0BE0" w14:paraId="313E5F5A" w14:textId="77777777" w:rsidTr="00DF1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5A5BDED" w14:textId="77777777" w:rsidR="00AE046A" w:rsidRDefault="007D5318" w:rsidP="00DF1917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Output</w:t>
            </w:r>
            <w:r w:rsidR="001C0BE0">
              <w:rPr>
                <w:lang w:val="en-GB" w:eastAsia="zh-CN"/>
              </w:rPr>
              <w:t xml:space="preserve"> Merge</w:t>
            </w:r>
            <w:r w:rsidR="00AE046A">
              <w:rPr>
                <w:lang w:val="en-GB" w:eastAsia="zh-CN"/>
              </w:rPr>
              <w:t xml:space="preserve"> Class</w:t>
            </w:r>
            <w:r w:rsidR="001C0BE0">
              <w:rPr>
                <w:lang w:val="en-GB" w:eastAsia="zh-CN"/>
              </w:rPr>
              <w:t xml:space="preserve"> *</w:t>
            </w:r>
          </w:p>
        </w:tc>
        <w:tc>
          <w:tcPr>
            <w:tcW w:w="1618" w:type="dxa"/>
          </w:tcPr>
          <w:p w14:paraId="727432FE" w14:textId="77777777" w:rsidR="00AE046A" w:rsidRPr="00BE37BE" w:rsidRDefault="00AE046A" w:rsidP="00DF1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String</w:t>
            </w:r>
          </w:p>
        </w:tc>
        <w:tc>
          <w:tcPr>
            <w:tcW w:w="4124" w:type="dxa"/>
          </w:tcPr>
          <w:p w14:paraId="6ED52AE3" w14:textId="77777777" w:rsidR="00AE046A" w:rsidRPr="00BE37BE" w:rsidRDefault="00AE046A" w:rsidP="00DF1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</w:p>
        </w:tc>
        <w:tc>
          <w:tcPr>
            <w:tcW w:w="2394" w:type="dxa"/>
          </w:tcPr>
          <w:p w14:paraId="02DB46F9" w14:textId="77777777" w:rsidR="00AE046A" w:rsidRPr="00BE37BE" w:rsidRDefault="007D5318" w:rsidP="00DF1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“data[0]” is record to be updated, “data[1]” is record in current context database. Returned record will be output.</w:t>
            </w:r>
          </w:p>
        </w:tc>
      </w:tr>
      <w:tr w:rsidR="00C17B33" w14:paraId="40BF3097" w14:textId="77777777" w:rsidTr="00DF1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0DCCF92" w14:textId="77777777" w:rsidR="00C17B33" w:rsidRDefault="00C17B33" w:rsidP="00DF1917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Output Schema Local Path</w:t>
            </w:r>
          </w:p>
        </w:tc>
        <w:tc>
          <w:tcPr>
            <w:tcW w:w="1618" w:type="dxa"/>
          </w:tcPr>
          <w:p w14:paraId="7213F6A4" w14:textId="77777777" w:rsidR="00C17B33" w:rsidRDefault="00C17B33" w:rsidP="00DF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String</w:t>
            </w:r>
          </w:p>
        </w:tc>
        <w:tc>
          <w:tcPr>
            <w:tcW w:w="4124" w:type="dxa"/>
          </w:tcPr>
          <w:p w14:paraId="02E9F348" w14:textId="77777777" w:rsidR="00C17B33" w:rsidRPr="00BE37BE" w:rsidRDefault="00C17B33" w:rsidP="00DF1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</w:p>
        </w:tc>
        <w:tc>
          <w:tcPr>
            <w:tcW w:w="2394" w:type="dxa"/>
          </w:tcPr>
          <w:p w14:paraId="6426D4D1" w14:textId="77777777" w:rsidR="00C17B33" w:rsidRDefault="00C17B33" w:rsidP="00C17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Local schema definition file path</w:t>
            </w: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 xml:space="preserve"> for record will be output</w:t>
            </w:r>
            <w:r w:rsidR="00FE60E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 xml:space="preserve">, default same as </w:t>
            </w:r>
            <w:r w:rsidR="00E22859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 xml:space="preserve">main </w:t>
            </w:r>
            <w:r w:rsidR="00FE60E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input</w:t>
            </w:r>
          </w:p>
        </w:tc>
      </w:tr>
    </w:tbl>
    <w:p w14:paraId="01B7F976" w14:textId="77777777" w:rsidR="00AE046A" w:rsidRDefault="00AE046A" w:rsidP="00981177">
      <w:pPr>
        <w:rPr>
          <w:rFonts w:ascii="Consolas" w:hAnsi="Consolas" w:cs="Consolas"/>
          <w:color w:val="008080"/>
          <w:sz w:val="20"/>
          <w:szCs w:val="20"/>
        </w:rPr>
      </w:pPr>
    </w:p>
    <w:p w14:paraId="09E9C6DD" w14:textId="77777777" w:rsidR="00981177" w:rsidRDefault="00981177" w:rsidP="00981177">
      <w:pPr>
        <w:pStyle w:val="Heading2"/>
      </w:pPr>
      <w:bookmarkStart w:id="119" w:name="_Toc489370081"/>
      <w:r>
        <w:t>Correlate</w:t>
      </w:r>
      <w:bookmarkEnd w:id="119"/>
    </w:p>
    <w:p w14:paraId="687EB918" w14:textId="77777777" w:rsidR="00BB565F" w:rsidRPr="0073363B" w:rsidRDefault="00F20473" w:rsidP="00BB565F">
      <w:pPr>
        <w:rPr>
          <w:rFonts w:ascii="Nokia Pure Text Light" w:hAnsi="Nokia Pure Text Light" w:cs="Times New Roman"/>
          <w:sz w:val="20"/>
          <w:szCs w:val="24"/>
          <w:lang w:val="en-GB" w:eastAsia="zh-CN"/>
        </w:rPr>
      </w:pPr>
      <w:r w:rsidRPr="0073363B">
        <w:rPr>
          <w:rFonts w:ascii="Nokia Pure Text Light" w:hAnsi="Nokia Pure Text Light" w:cs="Times New Roman"/>
          <w:noProof/>
          <w:sz w:val="20"/>
          <w:szCs w:val="24"/>
          <w:lang w:eastAsia="zh-CN"/>
        </w:rPr>
        <w:drawing>
          <wp:inline distT="0" distB="0" distL="0" distR="0" wp14:anchorId="03C82F3E" wp14:editId="31C91CEA">
            <wp:extent cx="1213200" cy="759600"/>
            <wp:effectExtent l="0" t="0" r="635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13200" cy="7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178B" w:rsidRPr="0073363B">
        <w:rPr>
          <w:rFonts w:ascii="Nokia Pure Text Light" w:hAnsi="Nokia Pure Text Light" w:cs="Times New Roman" w:hint="eastAsia"/>
          <w:sz w:val="20"/>
          <w:szCs w:val="24"/>
          <w:lang w:val="en-GB" w:eastAsia="zh-CN"/>
        </w:rPr>
        <w:t>The correlat</w:t>
      </w:r>
      <w:r w:rsidR="00AD7512" w:rsidRPr="0073363B">
        <w:rPr>
          <w:rFonts w:ascii="Nokia Pure Text Light" w:hAnsi="Nokia Pure Text Light" w:cs="Times New Roman"/>
          <w:sz w:val="20"/>
          <w:szCs w:val="24"/>
          <w:lang w:val="en-GB" w:eastAsia="zh-CN"/>
        </w:rPr>
        <w:t>e processor</w:t>
      </w:r>
      <w:r w:rsidR="0064178B" w:rsidRPr="0073363B">
        <w:rPr>
          <w:rFonts w:ascii="Nokia Pure Text Light" w:hAnsi="Nokia Pure Text Light" w:cs="Times New Roman" w:hint="eastAsia"/>
          <w:sz w:val="20"/>
          <w:szCs w:val="24"/>
          <w:lang w:val="en-GB" w:eastAsia="zh-CN"/>
        </w:rPr>
        <w:t xml:space="preserve"> requires two input streams. </w:t>
      </w:r>
      <w:r w:rsidR="0064178B" w:rsidRPr="0073363B">
        <w:rPr>
          <w:rFonts w:ascii="Nokia Pure Text Light" w:hAnsi="Nokia Pure Text Light" w:cs="Times New Roman"/>
          <w:sz w:val="20"/>
          <w:szCs w:val="24"/>
          <w:lang w:val="en-GB" w:eastAsia="zh-CN"/>
        </w:rPr>
        <w:t>The one on the main branch is called correlat</w:t>
      </w:r>
      <w:r w:rsidR="001218DB">
        <w:rPr>
          <w:rFonts w:ascii="Nokia Pure Text Light" w:hAnsi="Nokia Pure Text Light" w:cs="Times New Roman"/>
          <w:sz w:val="20"/>
          <w:szCs w:val="24"/>
          <w:lang w:val="en-GB" w:eastAsia="zh-CN"/>
        </w:rPr>
        <w:t>end</w:t>
      </w:r>
      <w:r w:rsidR="0064178B" w:rsidRPr="0073363B">
        <w:rPr>
          <w:rFonts w:ascii="Nokia Pure Text Light" w:hAnsi="Nokia Pure Text Light" w:cs="Times New Roman"/>
          <w:sz w:val="20"/>
          <w:szCs w:val="24"/>
          <w:lang w:val="en-GB" w:eastAsia="zh-CN"/>
        </w:rPr>
        <w:t xml:space="preserve">, and the one provided in the plugs tag is called correlator. </w:t>
      </w:r>
      <w:r w:rsidR="005B46D0" w:rsidRPr="0073363B">
        <w:rPr>
          <w:rFonts w:ascii="Nokia Pure Text Light" w:hAnsi="Nokia Pure Text Light" w:cs="Times New Roman"/>
          <w:sz w:val="20"/>
          <w:szCs w:val="24"/>
          <w:lang w:val="en-GB" w:eastAsia="zh-CN"/>
        </w:rPr>
        <w:t>After the correlation</w:t>
      </w:r>
      <w:r w:rsidR="005C3CF5" w:rsidRPr="0073363B">
        <w:rPr>
          <w:rFonts w:ascii="Nokia Pure Text Light" w:hAnsi="Nokia Pure Text Light" w:cs="Times New Roman"/>
          <w:sz w:val="20"/>
          <w:szCs w:val="24"/>
          <w:lang w:val="en-GB" w:eastAsia="zh-CN"/>
        </w:rPr>
        <w:t xml:space="preserve"> process</w:t>
      </w:r>
      <w:r w:rsidR="005B46D0" w:rsidRPr="0073363B">
        <w:rPr>
          <w:rFonts w:ascii="Nokia Pure Text Light" w:hAnsi="Nokia Pure Text Light" w:cs="Times New Roman"/>
          <w:sz w:val="20"/>
          <w:szCs w:val="24"/>
          <w:lang w:val="en-GB" w:eastAsia="zh-CN"/>
        </w:rPr>
        <w:t xml:space="preserve">, the correlated stream will be on the main stream outlet. The uncorrelated </w:t>
      </w:r>
      <w:r w:rsidR="001218DB" w:rsidRPr="0073363B">
        <w:rPr>
          <w:rFonts w:ascii="Nokia Pure Text Light" w:hAnsi="Nokia Pure Text Light" w:cs="Times New Roman"/>
          <w:sz w:val="20"/>
          <w:szCs w:val="24"/>
          <w:lang w:val="en-GB" w:eastAsia="zh-CN"/>
        </w:rPr>
        <w:t>correlat</w:t>
      </w:r>
      <w:r w:rsidR="001218DB">
        <w:rPr>
          <w:rFonts w:ascii="Nokia Pure Text Light" w:hAnsi="Nokia Pure Text Light" w:cs="Times New Roman"/>
          <w:sz w:val="20"/>
          <w:szCs w:val="24"/>
          <w:lang w:val="en-GB" w:eastAsia="zh-CN"/>
        </w:rPr>
        <w:t>end</w:t>
      </w:r>
      <w:r w:rsidR="001218DB" w:rsidRPr="0073363B">
        <w:rPr>
          <w:rFonts w:ascii="Nokia Pure Text Light" w:hAnsi="Nokia Pure Text Light" w:cs="Times New Roman"/>
          <w:sz w:val="20"/>
          <w:szCs w:val="24"/>
          <w:lang w:val="en-GB" w:eastAsia="zh-CN"/>
        </w:rPr>
        <w:t xml:space="preserve"> </w:t>
      </w:r>
      <w:r w:rsidR="005B46D0" w:rsidRPr="0073363B">
        <w:rPr>
          <w:rFonts w:ascii="Nokia Pure Text Light" w:hAnsi="Nokia Pure Text Light" w:cs="Times New Roman"/>
          <w:sz w:val="20"/>
          <w:szCs w:val="24"/>
          <w:lang w:val="en-GB" w:eastAsia="zh-CN"/>
        </w:rPr>
        <w:t>stream will</w:t>
      </w:r>
      <w:r w:rsidR="005C3CF5" w:rsidRPr="0073363B">
        <w:rPr>
          <w:rFonts w:ascii="Nokia Pure Text Light" w:hAnsi="Nokia Pure Text Light" w:cs="Times New Roman"/>
          <w:sz w:val="20"/>
          <w:szCs w:val="24"/>
          <w:lang w:val="en-GB" w:eastAsia="zh-CN"/>
        </w:rPr>
        <w:t xml:space="preserve"> be the </w:t>
      </w:r>
      <w:r w:rsidR="005C3CF5" w:rsidRPr="0073363B">
        <w:rPr>
          <w:rFonts w:ascii="Nokia Pure Text Light" w:hAnsi="Nokia Pure Text Light" w:cs="Times New Roman"/>
          <w:sz w:val="20"/>
          <w:szCs w:val="24"/>
          <w:lang w:val="en-GB" w:eastAsia="zh-CN"/>
        </w:rPr>
        <w:lastRenderedPageBreak/>
        <w:t xml:space="preserve">first outlet in the outlets tag. And the uncorrelated correlator stream will be the second outlet in the outlets tag. For </w:t>
      </w:r>
      <w:r w:rsidR="00D7046E" w:rsidRPr="0073363B">
        <w:rPr>
          <w:rFonts w:ascii="Nokia Pure Text Light" w:hAnsi="Nokia Pure Text Light" w:cs="Times New Roman"/>
          <w:sz w:val="20"/>
          <w:szCs w:val="24"/>
          <w:lang w:val="en-GB" w:eastAsia="zh-CN"/>
        </w:rPr>
        <w:t xml:space="preserve">these two </w:t>
      </w:r>
      <w:r w:rsidR="005C3CF5" w:rsidRPr="0073363B">
        <w:rPr>
          <w:rFonts w:ascii="Nokia Pure Text Light" w:hAnsi="Nokia Pure Text Light" w:cs="Times New Roman"/>
          <w:sz w:val="20"/>
          <w:szCs w:val="24"/>
          <w:lang w:val="en-GB" w:eastAsia="zh-CN"/>
        </w:rPr>
        <w:t xml:space="preserve">uncorrelated output streams, timeout policy could be </w:t>
      </w:r>
      <w:r w:rsidR="005C1A5D" w:rsidRPr="0073363B">
        <w:rPr>
          <w:rFonts w:ascii="Nokia Pure Text Light" w:hAnsi="Nokia Pure Text Light" w:cs="Times New Roman"/>
          <w:sz w:val="20"/>
          <w:szCs w:val="24"/>
          <w:lang w:val="en-GB" w:eastAsia="zh-CN"/>
        </w:rPr>
        <w:t>defined.</w:t>
      </w:r>
    </w:p>
    <w:p w14:paraId="608FB003" w14:textId="77777777" w:rsidR="00246B96" w:rsidRDefault="00246B96" w:rsidP="00246B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processor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'correlate'</w:t>
      </w:r>
      <w:r w:rsidR="00FA2FB1" w:rsidRPr="00FA2FB1">
        <w:rPr>
          <w:rFonts w:ascii="Consolas" w:hAnsi="Consolas" w:cs="Consolas"/>
          <w:color w:val="BFBFBF" w:themeColor="background1" w:themeShade="BF"/>
          <w:sz w:val="20"/>
          <w:szCs w:val="20"/>
        </w:rPr>
        <w:t xml:space="preserve"> </w:t>
      </w:r>
      <w:r w:rsidR="00FA2FB1" w:rsidRPr="00203BA1">
        <w:rPr>
          <w:rFonts w:ascii="Consolas" w:hAnsi="Consolas" w:cs="Consolas"/>
          <w:color w:val="BFBFBF" w:themeColor="background1" w:themeShade="BF"/>
          <w:sz w:val="20"/>
          <w:szCs w:val="20"/>
        </w:rPr>
        <w:t>id=</w:t>
      </w:r>
      <w:r w:rsidR="00FA2FB1">
        <w:rPr>
          <w:rFonts w:ascii="Consolas" w:hAnsi="Consolas" w:cs="Consolas"/>
          <w:color w:val="BFBFBF" w:themeColor="background1" w:themeShade="BF"/>
          <w:sz w:val="20"/>
          <w:szCs w:val="20"/>
        </w:rPr>
        <w:t>’’</w:t>
      </w:r>
      <w:r w:rsidR="00FA2FB1">
        <w:rPr>
          <w:rFonts w:ascii="Consolas" w:hAnsi="Consolas" w:cs="Consolas"/>
          <w:iCs/>
          <w:color w:val="BFBFBF" w:themeColor="background1" w:themeShade="BF"/>
          <w:sz w:val="20"/>
          <w:szCs w:val="20"/>
        </w:rPr>
        <w:t xml:space="preserve"> description=’’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606000" w14:textId="77777777" w:rsidR="00246B96" w:rsidRDefault="00246B96" w:rsidP="00246B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4F8B9C" w14:textId="77777777" w:rsidR="00246B96" w:rsidRDefault="00246B96" w:rsidP="00246B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ABAE92" w14:textId="77777777" w:rsidR="00246B96" w:rsidRDefault="00246B96" w:rsidP="00246B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54FB24" w14:textId="77777777" w:rsidR="00246B96" w:rsidRDefault="00246B96" w:rsidP="00246B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3387B2" w14:textId="77777777" w:rsidR="00246B96" w:rsidRDefault="00246B96" w:rsidP="00246B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E975A1" w14:textId="77777777" w:rsidR="00D10254" w:rsidRPr="00EE706E" w:rsidRDefault="00246B96" w:rsidP="00246B96">
      <w:pPr>
        <w:autoSpaceDE w:val="0"/>
        <w:autoSpaceDN w:val="0"/>
        <w:adjustRightInd w:val="0"/>
        <w:rPr>
          <w:rFonts w:ascii="Consolas" w:hAnsi="Consolas" w:cs="Consolas"/>
          <w:color w:val="3F7F7F"/>
          <w:sz w:val="20"/>
          <w:szCs w:val="20"/>
        </w:rPr>
      </w:pPr>
      <w:r w:rsidRPr="00EE706E">
        <w:rPr>
          <w:rFonts w:ascii="Consolas" w:hAnsi="Consolas" w:cs="Consolas"/>
          <w:color w:val="3F7F7F"/>
          <w:sz w:val="20"/>
          <w:szCs w:val="20"/>
        </w:rPr>
        <w:tab/>
        <w:t>&lt;</w:t>
      </w:r>
      <w:r w:rsidR="00D10254" w:rsidRPr="00EE706E">
        <w:rPr>
          <w:rFonts w:ascii="Consolas" w:hAnsi="Consolas" w:cs="Consolas"/>
          <w:color w:val="3F7F7F"/>
          <w:sz w:val="20"/>
          <w:szCs w:val="20"/>
        </w:rPr>
        <w:t>correlateManagement</w:t>
      </w:r>
      <w:r w:rsidRPr="00EE706E">
        <w:rPr>
          <w:rFonts w:ascii="Consolas" w:hAnsi="Consolas" w:cs="Consolas"/>
          <w:color w:val="3F7F7F"/>
          <w:sz w:val="20"/>
          <w:szCs w:val="20"/>
        </w:rPr>
        <w:t>&gt;</w:t>
      </w:r>
    </w:p>
    <w:p w14:paraId="035283A6" w14:textId="77777777" w:rsidR="00D10254" w:rsidRDefault="00D10254" w:rsidP="00246B96">
      <w:pPr>
        <w:autoSpaceDE w:val="0"/>
        <w:autoSpaceDN w:val="0"/>
        <w:adjustRightInd w:val="0"/>
        <w:rPr>
          <w:rFonts w:ascii="Consolas" w:hAnsi="Consolas" w:cs="Consolas"/>
          <w:color w:val="3F7F7F"/>
          <w:sz w:val="20"/>
          <w:szCs w:val="20"/>
        </w:rPr>
      </w:pPr>
      <w:r w:rsidRPr="00EE706E">
        <w:rPr>
          <w:rFonts w:ascii="Consolas" w:hAnsi="Consolas" w:cs="Consolas"/>
          <w:color w:val="3F7F7F"/>
          <w:sz w:val="20"/>
          <w:szCs w:val="20"/>
        </w:rPr>
        <w:tab/>
      </w:r>
      <w:r w:rsidRPr="00EE706E">
        <w:rPr>
          <w:rFonts w:ascii="Consolas" w:hAnsi="Consolas" w:cs="Consolas"/>
          <w:color w:val="3F7F7F"/>
          <w:sz w:val="20"/>
          <w:szCs w:val="20"/>
        </w:rPr>
        <w:tab/>
        <w:t>&lt;correlateCondition&gt;&lt;/correlateCondition&gt;</w:t>
      </w:r>
    </w:p>
    <w:p w14:paraId="0F9128D6" w14:textId="77777777" w:rsidR="006A7ED1" w:rsidRPr="00EE706E" w:rsidRDefault="00EE706E" w:rsidP="006A7ED1">
      <w:pPr>
        <w:autoSpaceDE w:val="0"/>
        <w:autoSpaceDN w:val="0"/>
        <w:adjustRightInd w:val="0"/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</w:pPr>
      <w:r>
        <w:rPr>
          <w:rFonts w:ascii="Consolas" w:hAnsi="Consolas" w:cs="Consolas"/>
          <w:color w:val="3F7F7F"/>
          <w:sz w:val="20"/>
          <w:szCs w:val="20"/>
        </w:rPr>
        <w:tab/>
      </w:r>
      <w:r w:rsidR="006A7ED1"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  <w:tab/>
        <w:t>&lt;</w:t>
      </w:r>
      <w:r w:rsidR="006A7ED1" w:rsidRPr="00EE706E"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  <w:t>scanCorrelatendFromOldToNew</w:t>
      </w:r>
      <w:r w:rsidR="006A7ED1"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  <w:t>&gt;false&lt;/</w:t>
      </w:r>
      <w:r w:rsidR="006A7ED1" w:rsidRPr="00EE706E"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  <w:t>scanCorrelatendFromOldToNew</w:t>
      </w:r>
      <w:r w:rsidR="006A7ED1"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  <w:t>&gt;</w:t>
      </w:r>
    </w:p>
    <w:p w14:paraId="4ED84FB1" w14:textId="77777777" w:rsidR="00EE706E" w:rsidRDefault="006A7ED1" w:rsidP="00246B96">
      <w:pPr>
        <w:autoSpaceDE w:val="0"/>
        <w:autoSpaceDN w:val="0"/>
        <w:adjustRightInd w:val="0"/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</w:pPr>
      <w:r>
        <w:rPr>
          <w:rFonts w:ascii="Consolas" w:hAnsi="Consolas" w:cs="Consolas"/>
          <w:color w:val="3F7F7F"/>
          <w:sz w:val="20"/>
          <w:szCs w:val="20"/>
        </w:rPr>
        <w:tab/>
      </w:r>
      <w:r w:rsidR="00EE706E">
        <w:rPr>
          <w:rFonts w:ascii="Consolas" w:hAnsi="Consolas" w:cs="Consolas"/>
          <w:color w:val="3F7F7F"/>
          <w:sz w:val="20"/>
          <w:szCs w:val="20"/>
        </w:rPr>
        <w:tab/>
      </w:r>
      <w:r w:rsidR="00EE706E" w:rsidRPr="00EE706E"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  <w:t>&lt;scanCorrelatorFromOldToNew&gt;false&lt;/scanCorrelatorFromOldToNew&gt;</w:t>
      </w:r>
    </w:p>
    <w:p w14:paraId="5B7621C0" w14:textId="77777777" w:rsidR="00246B96" w:rsidRPr="00EE706E" w:rsidRDefault="00246B96" w:rsidP="00D10254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7F7F"/>
          <w:sz w:val="20"/>
          <w:szCs w:val="20"/>
        </w:rPr>
      </w:pPr>
      <w:r w:rsidRPr="00EE706E">
        <w:rPr>
          <w:rFonts w:ascii="Consolas" w:hAnsi="Consolas" w:cs="Consolas"/>
          <w:color w:val="3F7F7F"/>
          <w:sz w:val="20"/>
          <w:szCs w:val="20"/>
        </w:rPr>
        <w:t>&lt;/</w:t>
      </w:r>
      <w:r w:rsidR="00D10254" w:rsidRPr="00EE706E">
        <w:rPr>
          <w:rFonts w:ascii="Consolas" w:hAnsi="Consolas" w:cs="Consolas"/>
          <w:color w:val="3F7F7F"/>
          <w:sz w:val="20"/>
          <w:szCs w:val="20"/>
        </w:rPr>
        <w:t>correlateManagement</w:t>
      </w:r>
      <w:r w:rsidRPr="00EE706E">
        <w:rPr>
          <w:rFonts w:ascii="Consolas" w:hAnsi="Consolas" w:cs="Consolas"/>
          <w:color w:val="3F7F7F"/>
          <w:sz w:val="20"/>
          <w:szCs w:val="20"/>
        </w:rPr>
        <w:t>&gt;</w:t>
      </w:r>
    </w:p>
    <w:p w14:paraId="5DF9A488" w14:textId="77777777" w:rsidR="00246B96" w:rsidRDefault="00246B96" w:rsidP="00246B96">
      <w:pPr>
        <w:autoSpaceDE w:val="0"/>
        <w:autoSpaceDN w:val="0"/>
        <w:adjustRightInd w:val="0"/>
        <w:rPr>
          <w:rFonts w:ascii="Consolas" w:hAnsi="Consolas" w:cs="Consolas"/>
          <w:color w:val="3F7F7F"/>
          <w:sz w:val="20"/>
          <w:szCs w:val="20"/>
        </w:rPr>
      </w:pPr>
      <w:r w:rsidRPr="00C97D77">
        <w:rPr>
          <w:rFonts w:ascii="Consolas" w:hAnsi="Consolas" w:cs="Consolas"/>
          <w:color w:val="3F7F7F"/>
          <w:sz w:val="20"/>
          <w:szCs w:val="20"/>
        </w:rPr>
        <w:tab/>
        <w:t>&lt;avroDataTransform class='' avroSchemaURL=''&gt;</w:t>
      </w:r>
    </w:p>
    <w:p w14:paraId="4D29D0D1" w14:textId="77777777" w:rsidR="00A62307" w:rsidRDefault="00C97D77" w:rsidP="00A62307">
      <w:pPr>
        <w:autoSpaceDE w:val="0"/>
        <w:autoSpaceDN w:val="0"/>
        <w:adjustRightInd w:val="0"/>
        <w:rPr>
          <w:rFonts w:ascii="Consolas" w:hAnsi="Consolas" w:cs="Consolas"/>
          <w:color w:val="BFBFBF" w:themeColor="background1" w:themeShade="BF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ab/>
      </w:r>
      <w:r w:rsidR="00A62307">
        <w:rPr>
          <w:rFonts w:ascii="Consolas" w:hAnsi="Consolas" w:cs="Consolas"/>
          <w:color w:val="3F7F7F"/>
          <w:sz w:val="20"/>
          <w:szCs w:val="20"/>
        </w:rPr>
        <w:tab/>
      </w:r>
      <w:r w:rsidR="00A62307">
        <w:rPr>
          <w:rFonts w:ascii="Consolas" w:hAnsi="Consolas" w:cs="Consolas"/>
          <w:color w:val="BFBFBF" w:themeColor="background1" w:themeShade="BF"/>
          <w:sz w:val="20"/>
          <w:szCs w:val="20"/>
        </w:rPr>
        <w:t>&lt;</w:t>
      </w:r>
      <w:r w:rsidR="00A62307" w:rsidRPr="003146C6">
        <w:rPr>
          <w:rFonts w:ascii="Consolas" w:hAnsi="Consolas" w:cs="Consolas"/>
          <w:color w:val="BFBFBF" w:themeColor="background1" w:themeShade="BF"/>
          <w:sz w:val="20"/>
          <w:szCs w:val="20"/>
        </w:rPr>
        <w:t>localSchemaPath</w:t>
      </w:r>
      <w:r w:rsidR="00A62307">
        <w:rPr>
          <w:rFonts w:ascii="Consolas" w:hAnsi="Consolas" w:cs="Consolas"/>
          <w:color w:val="BFBFBF" w:themeColor="background1" w:themeShade="BF"/>
          <w:sz w:val="20"/>
          <w:szCs w:val="20"/>
        </w:rPr>
        <w:t>&gt;&lt;/</w:t>
      </w:r>
      <w:r w:rsidR="00A62307" w:rsidRPr="003146C6">
        <w:rPr>
          <w:rFonts w:ascii="Consolas" w:hAnsi="Consolas" w:cs="Consolas"/>
          <w:color w:val="BFBFBF" w:themeColor="background1" w:themeShade="BF"/>
          <w:sz w:val="20"/>
          <w:szCs w:val="20"/>
        </w:rPr>
        <w:t>localSchemaPath</w:t>
      </w:r>
      <w:r w:rsidR="00A62307">
        <w:rPr>
          <w:rFonts w:ascii="Consolas" w:hAnsi="Consolas" w:cs="Consolas"/>
          <w:color w:val="BFBFBF" w:themeColor="background1" w:themeShade="BF"/>
          <w:sz w:val="20"/>
          <w:szCs w:val="20"/>
        </w:rPr>
        <w:t>&gt;</w:t>
      </w:r>
    </w:p>
    <w:p w14:paraId="583CD2D7" w14:textId="77777777" w:rsidR="00A62307" w:rsidRDefault="00A62307" w:rsidP="00A62307">
      <w:pPr>
        <w:autoSpaceDE w:val="0"/>
        <w:autoSpaceDN w:val="0"/>
        <w:adjustRightInd w:val="0"/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</w:pPr>
      <w:r>
        <w:rPr>
          <w:rFonts w:ascii="Consolas" w:hAnsi="Consolas" w:cs="Consolas"/>
          <w:color w:val="BFBFBF" w:themeColor="background1" w:themeShade="BF"/>
          <w:sz w:val="20"/>
          <w:szCs w:val="20"/>
        </w:rPr>
        <w:tab/>
      </w:r>
      <w:r>
        <w:rPr>
          <w:rFonts w:ascii="Consolas" w:hAnsi="Consolas" w:cs="Consolas"/>
          <w:color w:val="BFBFBF" w:themeColor="background1" w:themeShade="BF"/>
          <w:sz w:val="20"/>
          <w:szCs w:val="20"/>
        </w:rPr>
        <w:tab/>
      </w:r>
      <w:r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>&lt;</w:t>
      </w:r>
      <w:r w:rsidRPr="00E24AC7"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  <w:t>avroSchemaRegistry</w:t>
      </w:r>
      <w:r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>&gt;</w:t>
      </w:r>
    </w:p>
    <w:p w14:paraId="3071780B" w14:textId="77777777" w:rsidR="00A62307" w:rsidRDefault="00A62307" w:rsidP="00A62307">
      <w:pPr>
        <w:autoSpaceDE w:val="0"/>
        <w:autoSpaceDN w:val="0"/>
        <w:adjustRightInd w:val="0"/>
        <w:rPr>
          <w:b/>
          <w:sz w:val="20"/>
          <w:lang w:val="en-GB" w:eastAsia="zh-CN"/>
        </w:rPr>
      </w:pPr>
      <w:r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ab/>
      </w:r>
      <w:r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ab/>
      </w:r>
      <w:r w:rsidRPr="00E24AC7">
        <w:rPr>
          <w:rFonts w:hint="eastAsia"/>
          <w:b/>
          <w:sz w:val="20"/>
          <w:lang w:val="en-GB" w:eastAsia="zh-CN"/>
        </w:rPr>
        <w:tab/>
        <w:t>&lt;</w:t>
      </w:r>
      <w:r w:rsidRPr="00E24AC7">
        <w:rPr>
          <w:b/>
          <w:sz w:val="20"/>
          <w:lang w:val="en-GB" w:eastAsia="zh-CN"/>
        </w:rPr>
        <w:t>schemaRegistryURL</w:t>
      </w:r>
      <w:r w:rsidRPr="00E24AC7">
        <w:rPr>
          <w:rFonts w:hint="eastAsia"/>
          <w:b/>
          <w:sz w:val="20"/>
          <w:lang w:val="en-GB" w:eastAsia="zh-CN"/>
        </w:rPr>
        <w:t>&gt;&lt;/</w:t>
      </w:r>
      <w:r w:rsidRPr="00E24AC7">
        <w:rPr>
          <w:b/>
          <w:sz w:val="20"/>
          <w:lang w:val="en-GB" w:eastAsia="zh-CN"/>
        </w:rPr>
        <w:t>schemaRegistryURL</w:t>
      </w:r>
      <w:r w:rsidRPr="00E24AC7">
        <w:rPr>
          <w:rFonts w:hint="eastAsia"/>
          <w:b/>
          <w:sz w:val="20"/>
          <w:lang w:val="en-GB" w:eastAsia="zh-CN"/>
        </w:rPr>
        <w:t>&gt;</w:t>
      </w:r>
    </w:p>
    <w:p w14:paraId="0C171418" w14:textId="77777777" w:rsidR="00A62307" w:rsidRPr="00270943" w:rsidRDefault="00A62307" w:rsidP="00A62307">
      <w:pPr>
        <w:autoSpaceDE w:val="0"/>
        <w:autoSpaceDN w:val="0"/>
        <w:adjustRightInd w:val="0"/>
        <w:rPr>
          <w:b/>
          <w:sz w:val="20"/>
          <w:lang w:val="en-GB" w:eastAsia="zh-CN"/>
        </w:rPr>
      </w:pPr>
      <w:r>
        <w:rPr>
          <w:rFonts w:hint="eastAsia"/>
          <w:b/>
          <w:sz w:val="20"/>
          <w:lang w:val="en-GB" w:eastAsia="zh-CN"/>
        </w:rPr>
        <w:tab/>
      </w:r>
      <w:r>
        <w:rPr>
          <w:rFonts w:hint="eastAsia"/>
          <w:b/>
          <w:sz w:val="20"/>
          <w:lang w:val="en-GB" w:eastAsia="zh-CN"/>
        </w:rPr>
        <w:tab/>
      </w:r>
      <w:r w:rsidRPr="00270943">
        <w:rPr>
          <w:rFonts w:hint="eastAsia"/>
          <w:b/>
          <w:sz w:val="20"/>
          <w:lang w:val="en-GB" w:eastAsia="zh-CN"/>
        </w:rPr>
        <w:tab/>
        <w:t>&lt;</w:t>
      </w:r>
      <w:r w:rsidRPr="00270943">
        <w:rPr>
          <w:b/>
          <w:sz w:val="20"/>
          <w:lang w:val="en-GB" w:eastAsia="zh-CN"/>
        </w:rPr>
        <w:t>ids</w:t>
      </w:r>
      <w:r w:rsidRPr="00270943">
        <w:rPr>
          <w:rFonts w:hint="eastAsia"/>
          <w:b/>
          <w:sz w:val="20"/>
          <w:lang w:val="en-GB" w:eastAsia="zh-CN"/>
        </w:rPr>
        <w:t>&gt;</w:t>
      </w:r>
    </w:p>
    <w:p w14:paraId="6C6A84E1" w14:textId="77777777" w:rsidR="00A62307" w:rsidRPr="00270943" w:rsidRDefault="00A62307" w:rsidP="00A62307">
      <w:pPr>
        <w:autoSpaceDE w:val="0"/>
        <w:autoSpaceDN w:val="0"/>
        <w:adjustRightInd w:val="0"/>
        <w:rPr>
          <w:b/>
          <w:sz w:val="20"/>
          <w:lang w:val="en-GB" w:eastAsia="zh-CN"/>
        </w:rPr>
      </w:pPr>
      <w:r w:rsidRPr="00270943">
        <w:rPr>
          <w:rFonts w:hint="eastAsia"/>
          <w:b/>
          <w:sz w:val="20"/>
          <w:lang w:val="en-GB" w:eastAsia="zh-CN"/>
        </w:rPr>
        <w:tab/>
      </w:r>
      <w:r w:rsidRPr="00270943">
        <w:rPr>
          <w:rFonts w:hint="eastAsia"/>
          <w:b/>
          <w:sz w:val="20"/>
          <w:lang w:val="en-GB" w:eastAsia="zh-CN"/>
        </w:rPr>
        <w:tab/>
      </w:r>
      <w:r w:rsidRPr="00270943">
        <w:rPr>
          <w:rFonts w:hint="eastAsia"/>
          <w:b/>
          <w:sz w:val="20"/>
          <w:lang w:val="en-GB" w:eastAsia="zh-CN"/>
        </w:rPr>
        <w:tab/>
      </w:r>
      <w:r w:rsidRPr="00270943">
        <w:rPr>
          <w:rFonts w:hint="eastAsia"/>
          <w:b/>
          <w:sz w:val="20"/>
          <w:lang w:val="en-GB" w:eastAsia="zh-CN"/>
        </w:rPr>
        <w:tab/>
        <w:t>&lt;id&gt;&lt;/id&gt;</w:t>
      </w:r>
    </w:p>
    <w:p w14:paraId="4D78935D" w14:textId="77777777" w:rsidR="00A62307" w:rsidRPr="00E24AC7" w:rsidRDefault="00A62307" w:rsidP="00A62307">
      <w:pPr>
        <w:autoSpaceDE w:val="0"/>
        <w:autoSpaceDN w:val="0"/>
        <w:adjustRightInd w:val="0"/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</w:pPr>
      <w:r w:rsidRPr="00E24AC7"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ab/>
      </w:r>
      <w:r w:rsidRPr="00E24AC7"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ab/>
      </w:r>
      <w:r w:rsidRPr="00E24AC7"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ab/>
      </w:r>
      <w:r w:rsidRPr="00E24AC7"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ab/>
      </w:r>
      <w:r w:rsidRPr="00E24AC7"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  <w:t>…</w:t>
      </w:r>
    </w:p>
    <w:p w14:paraId="25BA38B8" w14:textId="77777777" w:rsidR="00A62307" w:rsidRPr="00E24AC7" w:rsidRDefault="00A62307" w:rsidP="00A62307">
      <w:pPr>
        <w:autoSpaceDE w:val="0"/>
        <w:autoSpaceDN w:val="0"/>
        <w:adjustRightInd w:val="0"/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</w:pPr>
      <w:r w:rsidRPr="00E24AC7"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ab/>
      </w:r>
      <w:r w:rsidRPr="00E24AC7"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ab/>
      </w:r>
      <w:r w:rsidRPr="00E24AC7"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ab/>
      </w:r>
      <w:r w:rsidRPr="00270943">
        <w:rPr>
          <w:rFonts w:hint="eastAsia"/>
          <w:b/>
          <w:sz w:val="20"/>
          <w:lang w:val="en-GB" w:eastAsia="zh-CN"/>
        </w:rPr>
        <w:t>&lt;/ids&gt;</w:t>
      </w:r>
    </w:p>
    <w:p w14:paraId="741EADD4" w14:textId="77777777" w:rsidR="00A62307" w:rsidRDefault="00A62307" w:rsidP="00A62307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</w:pPr>
      <w:r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>&lt;/</w:t>
      </w:r>
      <w:r w:rsidRPr="00E24AC7">
        <w:rPr>
          <w:rFonts w:ascii="Consolas" w:hAnsi="Consolas" w:cs="Consolas"/>
          <w:color w:val="BFBFBF" w:themeColor="background1" w:themeShade="BF"/>
          <w:sz w:val="20"/>
          <w:szCs w:val="20"/>
          <w:lang w:eastAsia="zh-CN"/>
        </w:rPr>
        <w:t>avroSchemaRegistry</w:t>
      </w:r>
      <w:r>
        <w:rPr>
          <w:rFonts w:ascii="Consolas" w:hAnsi="Consolas" w:cs="Consolas" w:hint="eastAsia"/>
          <w:color w:val="BFBFBF" w:themeColor="background1" w:themeShade="BF"/>
          <w:sz w:val="20"/>
          <w:szCs w:val="20"/>
          <w:lang w:eastAsia="zh-CN"/>
        </w:rPr>
        <w:t>&gt;</w:t>
      </w:r>
    </w:p>
    <w:p w14:paraId="57FF86B0" w14:textId="77777777" w:rsidR="00C97D77" w:rsidRPr="00C97D77" w:rsidRDefault="00A62307" w:rsidP="00A62307">
      <w:pPr>
        <w:autoSpaceDE w:val="0"/>
        <w:autoSpaceDN w:val="0"/>
        <w:adjustRightInd w:val="0"/>
        <w:ind w:left="720"/>
        <w:rPr>
          <w:rFonts w:ascii="Consolas" w:hAnsi="Consolas" w:cs="Consolas"/>
          <w:color w:val="3F7F7F"/>
          <w:sz w:val="20"/>
          <w:szCs w:val="20"/>
        </w:rPr>
      </w:pPr>
      <w:r w:rsidRPr="007768C2">
        <w:rPr>
          <w:rFonts w:ascii="Consolas" w:hAnsi="Consolas" w:cs="Consolas"/>
          <w:color w:val="3F7F7F"/>
          <w:sz w:val="20"/>
          <w:szCs w:val="20"/>
        </w:rPr>
        <w:t>&lt;/avroDataTransform&gt;</w:t>
      </w:r>
    </w:p>
    <w:p w14:paraId="00DF04B4" w14:textId="77777777" w:rsidR="00246B96" w:rsidRDefault="00246B96" w:rsidP="00246B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outlets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C41D0D" w14:textId="77777777" w:rsidR="00246B96" w:rsidRDefault="00246B96" w:rsidP="00246B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outlet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9B1CEB" w14:textId="77777777" w:rsidR="00246B96" w:rsidRDefault="00246B96" w:rsidP="00246B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B13441" w14:textId="77777777" w:rsidR="00246B96" w:rsidRPr="00EE2808" w:rsidRDefault="00246B96" w:rsidP="00246B96">
      <w:pPr>
        <w:autoSpaceDE w:val="0"/>
        <w:autoSpaceDN w:val="0"/>
        <w:adjustRightInd w:val="0"/>
        <w:rPr>
          <w:rFonts w:ascii="Consolas" w:hAnsi="Consolas" w:cs="Consolas"/>
          <w:color w:val="BFBFBF" w:themeColor="background1" w:themeShade="B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EE2808">
        <w:rPr>
          <w:rFonts w:ascii="Consolas" w:hAnsi="Consolas" w:cs="Consolas"/>
          <w:color w:val="BFBFBF" w:themeColor="background1" w:themeShade="BF"/>
          <w:sz w:val="20"/>
          <w:szCs w:val="20"/>
        </w:rPr>
        <w:t>&lt;timeoutPolicy&gt;</w:t>
      </w:r>
    </w:p>
    <w:p w14:paraId="0A2E91BF" w14:textId="77777777" w:rsidR="00246B96" w:rsidRPr="00EE2808" w:rsidRDefault="00246B96" w:rsidP="00246B96">
      <w:pPr>
        <w:autoSpaceDE w:val="0"/>
        <w:autoSpaceDN w:val="0"/>
        <w:adjustRightInd w:val="0"/>
        <w:rPr>
          <w:rFonts w:ascii="Consolas" w:hAnsi="Consolas" w:cs="Consolas"/>
          <w:color w:val="BFBFBF" w:themeColor="background1" w:themeShade="BF"/>
          <w:sz w:val="20"/>
          <w:szCs w:val="20"/>
        </w:rPr>
      </w:pPr>
      <w:r w:rsidRPr="00EE2808">
        <w:rPr>
          <w:rFonts w:ascii="Consolas" w:hAnsi="Consolas" w:cs="Consolas"/>
          <w:color w:val="BFBFBF" w:themeColor="background1" w:themeShade="BF"/>
          <w:sz w:val="20"/>
          <w:szCs w:val="20"/>
        </w:rPr>
        <w:tab/>
      </w:r>
      <w:r w:rsidRPr="00EE2808">
        <w:rPr>
          <w:rFonts w:ascii="Consolas" w:hAnsi="Consolas" w:cs="Consolas"/>
          <w:color w:val="BFBFBF" w:themeColor="background1" w:themeShade="BF"/>
          <w:sz w:val="20"/>
          <w:szCs w:val="20"/>
        </w:rPr>
        <w:tab/>
      </w:r>
      <w:r w:rsidRPr="00EE2808">
        <w:rPr>
          <w:rFonts w:ascii="Consolas" w:hAnsi="Consolas" w:cs="Consolas"/>
          <w:color w:val="BFBFBF" w:themeColor="background1" w:themeShade="BF"/>
          <w:sz w:val="20"/>
          <w:szCs w:val="20"/>
        </w:rPr>
        <w:tab/>
      </w:r>
      <w:r w:rsidRPr="00EE2808">
        <w:rPr>
          <w:rFonts w:ascii="Consolas" w:hAnsi="Consolas" w:cs="Consolas"/>
          <w:color w:val="BFBFBF" w:themeColor="background1" w:themeShade="BF"/>
          <w:sz w:val="20"/>
          <w:szCs w:val="20"/>
        </w:rPr>
        <w:tab/>
        <w:t>&lt;longExpression&gt;&lt;/longExpression&gt;</w:t>
      </w:r>
    </w:p>
    <w:p w14:paraId="379A0C60" w14:textId="77777777" w:rsidR="00246B96" w:rsidRPr="00EE2808" w:rsidRDefault="00246B96" w:rsidP="00246B96">
      <w:pPr>
        <w:autoSpaceDE w:val="0"/>
        <w:autoSpaceDN w:val="0"/>
        <w:adjustRightInd w:val="0"/>
        <w:rPr>
          <w:rFonts w:ascii="Consolas" w:hAnsi="Consolas" w:cs="Consolas"/>
          <w:color w:val="BFBFBF" w:themeColor="background1" w:themeShade="BF"/>
          <w:sz w:val="20"/>
          <w:szCs w:val="20"/>
        </w:rPr>
      </w:pPr>
      <w:r w:rsidRPr="00EE2808">
        <w:rPr>
          <w:rFonts w:ascii="Consolas" w:hAnsi="Consolas" w:cs="Consolas"/>
          <w:color w:val="BFBFBF" w:themeColor="background1" w:themeShade="BF"/>
          <w:sz w:val="20"/>
          <w:szCs w:val="20"/>
        </w:rPr>
        <w:tab/>
      </w:r>
      <w:r w:rsidRPr="00EE2808">
        <w:rPr>
          <w:rFonts w:ascii="Consolas" w:hAnsi="Consolas" w:cs="Consolas"/>
          <w:color w:val="BFBFBF" w:themeColor="background1" w:themeShade="BF"/>
          <w:sz w:val="20"/>
          <w:szCs w:val="20"/>
        </w:rPr>
        <w:tab/>
      </w:r>
      <w:r w:rsidRPr="00EE2808">
        <w:rPr>
          <w:rFonts w:ascii="Consolas" w:hAnsi="Consolas" w:cs="Consolas"/>
          <w:color w:val="BFBFBF" w:themeColor="background1" w:themeShade="BF"/>
          <w:sz w:val="20"/>
          <w:szCs w:val="20"/>
        </w:rPr>
        <w:tab/>
      </w:r>
      <w:r w:rsidRPr="00EE2808">
        <w:rPr>
          <w:rFonts w:ascii="Consolas" w:hAnsi="Consolas" w:cs="Consolas"/>
          <w:color w:val="BFBFBF" w:themeColor="background1" w:themeShade="BF"/>
          <w:sz w:val="20"/>
          <w:szCs w:val="20"/>
        </w:rPr>
        <w:tab/>
        <w:t>&lt;timeout&gt;&lt;/timeout&gt;</w:t>
      </w:r>
    </w:p>
    <w:p w14:paraId="2BD99D5C" w14:textId="77777777" w:rsidR="00246B96" w:rsidRPr="00EE2808" w:rsidRDefault="00246B96" w:rsidP="00246B96">
      <w:pPr>
        <w:autoSpaceDE w:val="0"/>
        <w:autoSpaceDN w:val="0"/>
        <w:adjustRightInd w:val="0"/>
        <w:rPr>
          <w:rFonts w:ascii="Consolas" w:hAnsi="Consolas" w:cs="Consolas"/>
          <w:color w:val="BFBFBF" w:themeColor="background1" w:themeShade="BF"/>
          <w:sz w:val="20"/>
          <w:szCs w:val="20"/>
        </w:rPr>
      </w:pPr>
      <w:r w:rsidRPr="00EE2808">
        <w:rPr>
          <w:rFonts w:ascii="Consolas" w:hAnsi="Consolas" w:cs="Consolas"/>
          <w:color w:val="BFBFBF" w:themeColor="background1" w:themeShade="BF"/>
          <w:sz w:val="20"/>
          <w:szCs w:val="20"/>
        </w:rPr>
        <w:tab/>
      </w:r>
      <w:r w:rsidRPr="00EE2808">
        <w:rPr>
          <w:rFonts w:ascii="Consolas" w:hAnsi="Consolas" w:cs="Consolas"/>
          <w:color w:val="BFBFBF" w:themeColor="background1" w:themeShade="BF"/>
          <w:sz w:val="20"/>
          <w:szCs w:val="20"/>
        </w:rPr>
        <w:tab/>
      </w:r>
      <w:r w:rsidRPr="00EE2808">
        <w:rPr>
          <w:rFonts w:ascii="Consolas" w:hAnsi="Consolas" w:cs="Consolas"/>
          <w:color w:val="BFBFBF" w:themeColor="background1" w:themeShade="BF"/>
          <w:sz w:val="20"/>
          <w:szCs w:val="20"/>
        </w:rPr>
        <w:tab/>
        <w:t>&lt;/timeoutPolicy&gt;</w:t>
      </w:r>
    </w:p>
    <w:p w14:paraId="5676AE22" w14:textId="77777777" w:rsidR="00246B96" w:rsidRDefault="00246B96" w:rsidP="00246B96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outlet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0334C8" w14:textId="77777777" w:rsidR="00246B96" w:rsidRDefault="005B46D0" w:rsidP="00246B96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ab/>
        <w:t>&lt;outlet&gt;</w:t>
      </w:r>
    </w:p>
    <w:p w14:paraId="700C9BBE" w14:textId="77777777" w:rsidR="005B46D0" w:rsidRDefault="005B46D0" w:rsidP="00246B96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ab/>
        <w:t>&lt;id&gt;&lt;/id&gt;</w:t>
      </w:r>
    </w:p>
    <w:p w14:paraId="2EBFC5FB" w14:textId="77777777" w:rsidR="00551992" w:rsidRPr="00EE2808" w:rsidRDefault="00551992" w:rsidP="00551992">
      <w:pPr>
        <w:autoSpaceDE w:val="0"/>
        <w:autoSpaceDN w:val="0"/>
        <w:adjustRightInd w:val="0"/>
        <w:rPr>
          <w:rFonts w:ascii="Consolas" w:hAnsi="Consolas" w:cs="Consolas"/>
          <w:color w:val="BFBFBF" w:themeColor="background1" w:themeShade="B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EE2808">
        <w:rPr>
          <w:rFonts w:ascii="Consolas" w:hAnsi="Consolas" w:cs="Consolas"/>
          <w:color w:val="BFBFBF" w:themeColor="background1" w:themeShade="BF"/>
          <w:sz w:val="20"/>
          <w:szCs w:val="20"/>
        </w:rPr>
        <w:t>&lt;timeoutPolicy&gt;</w:t>
      </w:r>
    </w:p>
    <w:p w14:paraId="0E1AEEB3" w14:textId="77777777" w:rsidR="00551992" w:rsidRPr="00EE2808" w:rsidRDefault="00551992" w:rsidP="00551992">
      <w:pPr>
        <w:autoSpaceDE w:val="0"/>
        <w:autoSpaceDN w:val="0"/>
        <w:adjustRightInd w:val="0"/>
        <w:rPr>
          <w:rFonts w:ascii="Consolas" w:hAnsi="Consolas" w:cs="Consolas"/>
          <w:color w:val="BFBFBF" w:themeColor="background1" w:themeShade="BF"/>
          <w:sz w:val="20"/>
          <w:szCs w:val="20"/>
        </w:rPr>
      </w:pPr>
      <w:r w:rsidRPr="00EE2808">
        <w:rPr>
          <w:rFonts w:ascii="Consolas" w:hAnsi="Consolas" w:cs="Consolas"/>
          <w:color w:val="BFBFBF" w:themeColor="background1" w:themeShade="BF"/>
          <w:sz w:val="20"/>
          <w:szCs w:val="20"/>
        </w:rPr>
        <w:tab/>
      </w:r>
      <w:r w:rsidRPr="00EE2808">
        <w:rPr>
          <w:rFonts w:ascii="Consolas" w:hAnsi="Consolas" w:cs="Consolas"/>
          <w:color w:val="BFBFBF" w:themeColor="background1" w:themeShade="BF"/>
          <w:sz w:val="20"/>
          <w:szCs w:val="20"/>
        </w:rPr>
        <w:tab/>
      </w:r>
      <w:r w:rsidRPr="00EE2808">
        <w:rPr>
          <w:rFonts w:ascii="Consolas" w:hAnsi="Consolas" w:cs="Consolas"/>
          <w:color w:val="BFBFBF" w:themeColor="background1" w:themeShade="BF"/>
          <w:sz w:val="20"/>
          <w:szCs w:val="20"/>
        </w:rPr>
        <w:tab/>
      </w:r>
      <w:r w:rsidRPr="00EE2808">
        <w:rPr>
          <w:rFonts w:ascii="Consolas" w:hAnsi="Consolas" w:cs="Consolas"/>
          <w:color w:val="BFBFBF" w:themeColor="background1" w:themeShade="BF"/>
          <w:sz w:val="20"/>
          <w:szCs w:val="20"/>
        </w:rPr>
        <w:tab/>
        <w:t>&lt;longExpression&gt;&lt;/longExpression&gt;</w:t>
      </w:r>
    </w:p>
    <w:p w14:paraId="3A440B90" w14:textId="77777777" w:rsidR="00551992" w:rsidRPr="00EE2808" w:rsidRDefault="00551992" w:rsidP="00551992">
      <w:pPr>
        <w:autoSpaceDE w:val="0"/>
        <w:autoSpaceDN w:val="0"/>
        <w:adjustRightInd w:val="0"/>
        <w:rPr>
          <w:rFonts w:ascii="Consolas" w:hAnsi="Consolas" w:cs="Consolas"/>
          <w:color w:val="BFBFBF" w:themeColor="background1" w:themeShade="BF"/>
          <w:sz w:val="20"/>
          <w:szCs w:val="20"/>
        </w:rPr>
      </w:pPr>
      <w:r w:rsidRPr="00EE2808">
        <w:rPr>
          <w:rFonts w:ascii="Consolas" w:hAnsi="Consolas" w:cs="Consolas"/>
          <w:color w:val="BFBFBF" w:themeColor="background1" w:themeShade="BF"/>
          <w:sz w:val="20"/>
          <w:szCs w:val="20"/>
        </w:rPr>
        <w:tab/>
      </w:r>
      <w:r w:rsidRPr="00EE2808">
        <w:rPr>
          <w:rFonts w:ascii="Consolas" w:hAnsi="Consolas" w:cs="Consolas"/>
          <w:color w:val="BFBFBF" w:themeColor="background1" w:themeShade="BF"/>
          <w:sz w:val="20"/>
          <w:szCs w:val="20"/>
        </w:rPr>
        <w:tab/>
      </w:r>
      <w:r w:rsidRPr="00EE2808">
        <w:rPr>
          <w:rFonts w:ascii="Consolas" w:hAnsi="Consolas" w:cs="Consolas"/>
          <w:color w:val="BFBFBF" w:themeColor="background1" w:themeShade="BF"/>
          <w:sz w:val="20"/>
          <w:szCs w:val="20"/>
        </w:rPr>
        <w:tab/>
      </w:r>
      <w:r w:rsidRPr="00EE2808">
        <w:rPr>
          <w:rFonts w:ascii="Consolas" w:hAnsi="Consolas" w:cs="Consolas"/>
          <w:color w:val="BFBFBF" w:themeColor="background1" w:themeShade="BF"/>
          <w:sz w:val="20"/>
          <w:szCs w:val="20"/>
        </w:rPr>
        <w:tab/>
        <w:t>&lt;timeout&gt;&lt;/timeout&gt;</w:t>
      </w:r>
    </w:p>
    <w:p w14:paraId="5F7C788A" w14:textId="77777777" w:rsidR="00551992" w:rsidRPr="00551992" w:rsidRDefault="00551992" w:rsidP="00246B96">
      <w:pPr>
        <w:autoSpaceDE w:val="0"/>
        <w:autoSpaceDN w:val="0"/>
        <w:adjustRightInd w:val="0"/>
        <w:rPr>
          <w:rFonts w:ascii="Consolas" w:hAnsi="Consolas" w:cs="Consolas"/>
          <w:color w:val="BFBFBF" w:themeColor="background1" w:themeShade="BF"/>
          <w:sz w:val="20"/>
          <w:szCs w:val="20"/>
        </w:rPr>
      </w:pPr>
      <w:r>
        <w:rPr>
          <w:rFonts w:ascii="Consolas" w:hAnsi="Consolas" w:cs="Consolas"/>
          <w:color w:val="BFBFBF" w:themeColor="background1" w:themeShade="BF"/>
          <w:sz w:val="20"/>
          <w:szCs w:val="20"/>
        </w:rPr>
        <w:tab/>
      </w:r>
      <w:r>
        <w:rPr>
          <w:rFonts w:ascii="Consolas" w:hAnsi="Consolas" w:cs="Consolas"/>
          <w:color w:val="BFBFBF" w:themeColor="background1" w:themeShade="BF"/>
          <w:sz w:val="20"/>
          <w:szCs w:val="20"/>
        </w:rPr>
        <w:tab/>
      </w:r>
      <w:r>
        <w:rPr>
          <w:rFonts w:ascii="Consolas" w:hAnsi="Consolas" w:cs="Consolas"/>
          <w:color w:val="BFBFBF" w:themeColor="background1" w:themeShade="BF"/>
          <w:sz w:val="20"/>
          <w:szCs w:val="20"/>
        </w:rPr>
        <w:tab/>
        <w:t>&lt;/timeoutPolicy&gt;</w:t>
      </w:r>
    </w:p>
    <w:p w14:paraId="45292F2F" w14:textId="77777777" w:rsidR="005B46D0" w:rsidRDefault="005B46D0" w:rsidP="005B46D0">
      <w:pPr>
        <w:autoSpaceDE w:val="0"/>
        <w:autoSpaceDN w:val="0"/>
        <w:adjustRightInd w:val="0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&lt;/outlet&gt;</w:t>
      </w:r>
    </w:p>
    <w:p w14:paraId="5803EAE0" w14:textId="77777777" w:rsidR="00246B96" w:rsidRDefault="00246B96" w:rsidP="00246B9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outlets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56742F" w14:textId="77777777" w:rsidR="00981177" w:rsidRDefault="00246B96" w:rsidP="00246B96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processor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B3FC9F" w14:textId="77777777" w:rsidR="00441E12" w:rsidRPr="00BE37BE" w:rsidRDefault="00441E12" w:rsidP="00441E12">
      <w:pPr>
        <w:rPr>
          <w:rFonts w:ascii="Nokia Pure Text Light" w:hAnsi="Nokia Pure Text Light" w:cs="Times New Roman"/>
          <w:sz w:val="20"/>
          <w:szCs w:val="24"/>
          <w:lang w:val="en-GB"/>
        </w:rPr>
      </w:pPr>
      <w:r w:rsidRPr="00BE37BE">
        <w:rPr>
          <w:rFonts w:ascii="Nokia Pure Text Light" w:hAnsi="Nokia Pure Text Light" w:cs="Times New Roman"/>
          <w:sz w:val="20"/>
          <w:szCs w:val="24"/>
          <w:lang w:val="en-GB"/>
        </w:rPr>
        <w:t>For GUI, Following fields should be provided: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7"/>
        <w:gridCol w:w="1577"/>
        <w:gridCol w:w="3984"/>
        <w:gridCol w:w="2350"/>
      </w:tblGrid>
      <w:tr w:rsidR="006A7ED1" w14:paraId="3CBB9134" w14:textId="77777777" w:rsidTr="00DF1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7EF5FE4" w14:textId="77777777" w:rsidR="00441E12" w:rsidRDefault="00441E12" w:rsidP="00DF1917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Label</w:t>
            </w:r>
          </w:p>
        </w:tc>
        <w:tc>
          <w:tcPr>
            <w:tcW w:w="1618" w:type="dxa"/>
          </w:tcPr>
          <w:p w14:paraId="753E78AE" w14:textId="77777777" w:rsidR="00441E12" w:rsidRDefault="00441E12" w:rsidP="00DF19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zh-CN"/>
              </w:rPr>
            </w:pPr>
            <w:r>
              <w:rPr>
                <w:lang w:val="en-GB" w:eastAsia="zh-CN"/>
              </w:rPr>
              <w:t>Type</w:t>
            </w:r>
          </w:p>
        </w:tc>
        <w:tc>
          <w:tcPr>
            <w:tcW w:w="4124" w:type="dxa"/>
          </w:tcPr>
          <w:p w14:paraId="78A896A8" w14:textId="77777777" w:rsidR="00441E12" w:rsidRDefault="00441E12" w:rsidP="00DF19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zh-CN"/>
              </w:rPr>
            </w:pPr>
            <w:r>
              <w:rPr>
                <w:lang w:val="en-GB" w:eastAsia="zh-CN"/>
              </w:rPr>
              <w:t>Rule (Checker)</w:t>
            </w:r>
          </w:p>
        </w:tc>
        <w:tc>
          <w:tcPr>
            <w:tcW w:w="2394" w:type="dxa"/>
          </w:tcPr>
          <w:p w14:paraId="76A89726" w14:textId="77777777" w:rsidR="00441E12" w:rsidRDefault="00441E12" w:rsidP="00DF19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zh-CN"/>
              </w:rPr>
            </w:pPr>
            <w:r>
              <w:rPr>
                <w:lang w:val="en-GB" w:eastAsia="zh-CN"/>
              </w:rPr>
              <w:t>Tooltip</w:t>
            </w:r>
          </w:p>
        </w:tc>
      </w:tr>
      <w:tr w:rsidR="006A7ED1" w14:paraId="0C58EA49" w14:textId="77777777" w:rsidTr="00DF1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02BE503C" w14:textId="77777777" w:rsidR="00441E12" w:rsidRDefault="00441E12" w:rsidP="00DF1917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Id *</w:t>
            </w:r>
          </w:p>
        </w:tc>
        <w:tc>
          <w:tcPr>
            <w:tcW w:w="1618" w:type="dxa"/>
          </w:tcPr>
          <w:p w14:paraId="5A18C731" w14:textId="77777777" w:rsidR="00441E12" w:rsidRPr="00BE37BE" w:rsidRDefault="00441E12" w:rsidP="00DF191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String</w:t>
            </w:r>
          </w:p>
        </w:tc>
        <w:tc>
          <w:tcPr>
            <w:tcW w:w="4124" w:type="dxa"/>
          </w:tcPr>
          <w:p w14:paraId="039E81E4" w14:textId="77777777" w:rsidR="00441E12" w:rsidRPr="00BE37BE" w:rsidRDefault="00441E12" w:rsidP="00DF191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Should be unique in one job</w:t>
            </w:r>
          </w:p>
        </w:tc>
        <w:tc>
          <w:tcPr>
            <w:tcW w:w="2394" w:type="dxa"/>
          </w:tcPr>
          <w:p w14:paraId="72E9BF33" w14:textId="77777777" w:rsidR="00441E12" w:rsidRPr="00BE37BE" w:rsidRDefault="00441E12" w:rsidP="00DF191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Unique id of current processor</w:t>
            </w:r>
          </w:p>
        </w:tc>
      </w:tr>
      <w:tr w:rsidR="006A7ED1" w14:paraId="51D469A2" w14:textId="77777777" w:rsidTr="00DF1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A20B594" w14:textId="77777777" w:rsidR="00441E12" w:rsidRDefault="00441E12" w:rsidP="00DF1917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Description</w:t>
            </w:r>
          </w:p>
        </w:tc>
        <w:tc>
          <w:tcPr>
            <w:tcW w:w="1618" w:type="dxa"/>
          </w:tcPr>
          <w:p w14:paraId="63E2DE68" w14:textId="77777777" w:rsidR="00441E12" w:rsidRPr="00BE37BE" w:rsidRDefault="00441E12" w:rsidP="00DF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String</w:t>
            </w:r>
          </w:p>
        </w:tc>
        <w:tc>
          <w:tcPr>
            <w:tcW w:w="4124" w:type="dxa"/>
          </w:tcPr>
          <w:p w14:paraId="117B2E5A" w14:textId="77777777" w:rsidR="00441E12" w:rsidRPr="00BE37BE" w:rsidRDefault="00441E12" w:rsidP="00DF1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</w:p>
        </w:tc>
        <w:tc>
          <w:tcPr>
            <w:tcW w:w="2394" w:type="dxa"/>
          </w:tcPr>
          <w:p w14:paraId="3DADDBC2" w14:textId="77777777" w:rsidR="00441E12" w:rsidRPr="00BE37BE" w:rsidRDefault="00441E12" w:rsidP="00DF1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Description of current processor</w:t>
            </w:r>
          </w:p>
        </w:tc>
      </w:tr>
      <w:tr w:rsidR="006A7ED1" w14:paraId="4D69ED13" w14:textId="77777777" w:rsidTr="00DF1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5CE5429E" w14:textId="77777777" w:rsidR="00441E12" w:rsidRDefault="00441E12" w:rsidP="00DF1917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Correlate Expression *</w:t>
            </w:r>
          </w:p>
        </w:tc>
        <w:tc>
          <w:tcPr>
            <w:tcW w:w="1618" w:type="dxa"/>
          </w:tcPr>
          <w:p w14:paraId="62398E46" w14:textId="77777777" w:rsidR="00441E12" w:rsidRPr="00BE37BE" w:rsidRDefault="00441E12" w:rsidP="00DF191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String</w:t>
            </w:r>
          </w:p>
        </w:tc>
        <w:tc>
          <w:tcPr>
            <w:tcW w:w="4124" w:type="dxa"/>
          </w:tcPr>
          <w:p w14:paraId="5513FC54" w14:textId="77777777" w:rsidR="00441E12" w:rsidRPr="00BE37BE" w:rsidRDefault="00441E12" w:rsidP="00DF191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</w:p>
        </w:tc>
        <w:tc>
          <w:tcPr>
            <w:tcW w:w="2394" w:type="dxa"/>
          </w:tcPr>
          <w:p w14:paraId="7AC407BE" w14:textId="77777777" w:rsidR="00441E12" w:rsidRDefault="00441E12" w:rsidP="008F5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 xml:space="preserve">“data1” is </w:t>
            </w:r>
            <w:r w:rsidR="004C1991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correlatend</w:t>
            </w: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 xml:space="preserve"> </w:t>
            </w:r>
            <w:r w:rsidR="007B7FA1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GenericRecord</w:t>
            </w: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 xml:space="preserve">, “data2” is correlator </w:t>
            </w:r>
            <w:r w:rsidR="007B7FA1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GenericRecord</w:t>
            </w:r>
            <w:r w:rsidR="00D9734B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, r</w:t>
            </w:r>
            <w:r w:rsidR="00E46931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eturn T</w:t>
            </w:r>
            <w:r w:rsidR="00D9734B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 xml:space="preserve">rue means correlated </w:t>
            </w:r>
            <w:r w:rsidR="00C4583D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successfully</w:t>
            </w:r>
          </w:p>
        </w:tc>
      </w:tr>
      <w:tr w:rsidR="006A7ED1" w14:paraId="03683722" w14:textId="77777777" w:rsidTr="00DF1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3B8BEDA" w14:textId="77777777" w:rsidR="00441E12" w:rsidRDefault="006A7ED1" w:rsidP="00DF1917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Correlation</w:t>
            </w:r>
            <w:r w:rsidR="00BF5D8A">
              <w:rPr>
                <w:lang w:val="en-GB" w:eastAsia="zh-CN"/>
              </w:rPr>
              <w:t xml:space="preserve"> Cache</w:t>
            </w:r>
            <w:r>
              <w:rPr>
                <w:lang w:val="en-GB" w:eastAsia="zh-CN"/>
              </w:rPr>
              <w:t xml:space="preserve"> </w:t>
            </w:r>
            <w:r w:rsidR="00441E12">
              <w:rPr>
                <w:lang w:val="en-GB" w:eastAsia="zh-CN"/>
              </w:rPr>
              <w:t>Management</w:t>
            </w:r>
            <w:r w:rsidR="0043462B">
              <w:rPr>
                <w:lang w:val="en-GB" w:eastAsia="zh-CN"/>
              </w:rPr>
              <w:t xml:space="preserve"> *</w:t>
            </w:r>
          </w:p>
        </w:tc>
        <w:tc>
          <w:tcPr>
            <w:tcW w:w="1618" w:type="dxa"/>
          </w:tcPr>
          <w:p w14:paraId="117E9FF1" w14:textId="77777777" w:rsidR="00441E12" w:rsidRDefault="00441E12" w:rsidP="00DF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Radio Button</w:t>
            </w:r>
          </w:p>
        </w:tc>
        <w:tc>
          <w:tcPr>
            <w:tcW w:w="4124" w:type="dxa"/>
          </w:tcPr>
          <w:p w14:paraId="41CAA602" w14:textId="77777777" w:rsidR="00441E12" w:rsidRPr="00BE37BE" w:rsidRDefault="00441E12" w:rsidP="006A7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“</w:t>
            </w:r>
            <w:r w:rsidR="006A7ED1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 xml:space="preserve">Cache </w:t>
            </w:r>
            <w:r w:rsidR="004C1991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Correlatend</w:t>
            </w: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”, “C</w:t>
            </w:r>
            <w:r w:rsidR="006A7ED1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ache Correlator</w:t>
            </w: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”</w:t>
            </w:r>
            <w:r w:rsidR="006A7ED1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, “Cache Both”</w:t>
            </w:r>
          </w:p>
        </w:tc>
        <w:tc>
          <w:tcPr>
            <w:tcW w:w="2394" w:type="dxa"/>
          </w:tcPr>
          <w:p w14:paraId="164F832E" w14:textId="77777777" w:rsidR="00441E12" w:rsidRDefault="00BF5D8A" w:rsidP="00DF1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How to cache history record to do correlation</w:t>
            </w:r>
          </w:p>
        </w:tc>
      </w:tr>
      <w:tr w:rsidR="006A7ED1" w14:paraId="446E9886" w14:textId="77777777" w:rsidTr="00DF1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5017C866" w14:textId="77777777" w:rsidR="00441E12" w:rsidRDefault="004C1991" w:rsidP="00DF1917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Correlatend</w:t>
            </w:r>
            <w:r w:rsidR="00E0297A">
              <w:rPr>
                <w:lang w:val="en-GB" w:eastAsia="zh-CN"/>
              </w:rPr>
              <w:t xml:space="preserve"> Time Extractor</w:t>
            </w:r>
          </w:p>
        </w:tc>
        <w:tc>
          <w:tcPr>
            <w:tcW w:w="1618" w:type="dxa"/>
          </w:tcPr>
          <w:p w14:paraId="3B6FE1F9" w14:textId="77777777" w:rsidR="00441E12" w:rsidRDefault="00441E12" w:rsidP="00DF1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String</w:t>
            </w:r>
          </w:p>
        </w:tc>
        <w:tc>
          <w:tcPr>
            <w:tcW w:w="4124" w:type="dxa"/>
          </w:tcPr>
          <w:p w14:paraId="4E3CDD08" w14:textId="77777777" w:rsidR="00441E12" w:rsidRPr="00BE37BE" w:rsidRDefault="00441E12" w:rsidP="00E029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When “</w:t>
            </w:r>
            <w:r w:rsidR="00E0297A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 xml:space="preserve">Cache </w:t>
            </w:r>
            <w:r w:rsidR="004C1991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Correlatend</w:t>
            </w: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”</w:t>
            </w:r>
            <w:r w:rsidR="00E0297A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 xml:space="preserve"> or “Cache Both”</w:t>
            </w: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 xml:space="preserve"> selected for “</w:t>
            </w:r>
            <w:r w:rsidR="00E0297A" w:rsidRPr="00E0297A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Correlation Cache Management</w:t>
            </w: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”</w:t>
            </w:r>
          </w:p>
        </w:tc>
        <w:tc>
          <w:tcPr>
            <w:tcW w:w="2394" w:type="dxa"/>
          </w:tcPr>
          <w:p w14:paraId="0FF85201" w14:textId="77777777" w:rsidR="00441E12" w:rsidRDefault="00463A20" w:rsidP="0046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 xml:space="preserve">A Long expression based on </w:t>
            </w:r>
            <w:r w:rsidR="004C1991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correlatend</w:t>
            </w:r>
            <w:r w:rsidR="00BC5F5A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 xml:space="preserve"> </w:t>
            </w: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GenericRecord, the result will be treat as time of current record</w:t>
            </w:r>
          </w:p>
        </w:tc>
      </w:tr>
      <w:tr w:rsidR="006A7ED1" w14:paraId="36EC102D" w14:textId="77777777" w:rsidTr="00DF1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61DE344E" w14:textId="77777777" w:rsidR="00441E12" w:rsidRDefault="004C1991" w:rsidP="00DF1917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Correlatend</w:t>
            </w:r>
            <w:r w:rsidR="00691179">
              <w:rPr>
                <w:lang w:val="en-GB" w:eastAsia="zh-CN"/>
              </w:rPr>
              <w:t xml:space="preserve"> Timeout</w:t>
            </w:r>
          </w:p>
        </w:tc>
        <w:tc>
          <w:tcPr>
            <w:tcW w:w="1618" w:type="dxa"/>
          </w:tcPr>
          <w:p w14:paraId="24897632" w14:textId="77777777" w:rsidR="00441E12" w:rsidRDefault="00691179" w:rsidP="00DF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Long</w:t>
            </w:r>
          </w:p>
        </w:tc>
        <w:tc>
          <w:tcPr>
            <w:tcW w:w="4124" w:type="dxa"/>
          </w:tcPr>
          <w:p w14:paraId="4888182E" w14:textId="77777777" w:rsidR="00441E12" w:rsidRPr="00BE37BE" w:rsidRDefault="00691179" w:rsidP="00DF1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When “</w:t>
            </w: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 xml:space="preserve">Cache </w:t>
            </w:r>
            <w:r w:rsidR="004C1991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Correlatend</w:t>
            </w: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”</w:t>
            </w: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 xml:space="preserve"> or “Cache Both”</w:t>
            </w: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 xml:space="preserve"> selected for “</w:t>
            </w:r>
            <w:r w:rsidRPr="00E0297A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Correlation Cache Management</w:t>
            </w: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”</w:t>
            </w:r>
          </w:p>
        </w:tc>
        <w:tc>
          <w:tcPr>
            <w:tcW w:w="2394" w:type="dxa"/>
          </w:tcPr>
          <w:p w14:paraId="28148982" w14:textId="77777777" w:rsidR="00441E12" w:rsidRDefault="00691179" w:rsidP="00691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 xml:space="preserve">Timeout </w:t>
            </w:r>
            <w:r w:rsidRPr="00AE046A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milliseconds</w:t>
            </w: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 xml:space="preserve"> that </w:t>
            </w:r>
            <w:r w:rsidR="004C1991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correlatend</w:t>
            </w: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 xml:space="preserve"> record will be purged</w:t>
            </w:r>
          </w:p>
        </w:tc>
      </w:tr>
      <w:tr w:rsidR="00A05000" w:rsidRPr="001C0BE0" w14:paraId="4CE8132B" w14:textId="77777777" w:rsidTr="00DF1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93560EC" w14:textId="77777777" w:rsidR="00A05000" w:rsidRDefault="00A05000" w:rsidP="00012D4F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Correlat</w:t>
            </w:r>
            <w:r w:rsidR="00012D4F">
              <w:rPr>
                <w:lang w:val="en-GB" w:eastAsia="zh-CN"/>
              </w:rPr>
              <w:t xml:space="preserve">or </w:t>
            </w:r>
            <w:r>
              <w:rPr>
                <w:lang w:val="en-GB" w:eastAsia="zh-CN"/>
              </w:rPr>
              <w:t>Time Extractor</w:t>
            </w:r>
          </w:p>
        </w:tc>
        <w:tc>
          <w:tcPr>
            <w:tcW w:w="1618" w:type="dxa"/>
          </w:tcPr>
          <w:p w14:paraId="2FD3F7A8" w14:textId="77777777" w:rsidR="00A05000" w:rsidRDefault="00A05000" w:rsidP="00A05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String</w:t>
            </w:r>
          </w:p>
        </w:tc>
        <w:tc>
          <w:tcPr>
            <w:tcW w:w="4124" w:type="dxa"/>
          </w:tcPr>
          <w:p w14:paraId="71D0AB2A" w14:textId="77777777" w:rsidR="00A05000" w:rsidRPr="00BE37BE" w:rsidRDefault="00A05000" w:rsidP="00012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When “</w:t>
            </w: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Cache Correlat</w:t>
            </w:r>
            <w:r w:rsidR="00012D4F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or</w:t>
            </w: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”</w:t>
            </w: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 xml:space="preserve"> or “Cache Both”</w:t>
            </w: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 xml:space="preserve"> selected for “</w:t>
            </w:r>
            <w:r w:rsidRPr="00E0297A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Correlation Cache Management</w:t>
            </w: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”</w:t>
            </w:r>
          </w:p>
        </w:tc>
        <w:tc>
          <w:tcPr>
            <w:tcW w:w="2394" w:type="dxa"/>
          </w:tcPr>
          <w:p w14:paraId="6D4360DE" w14:textId="77777777" w:rsidR="00A05000" w:rsidRDefault="00A05000" w:rsidP="00A05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 xml:space="preserve">A Long expression based on </w:t>
            </w:r>
            <w:r w:rsidR="00BC5F5A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 xml:space="preserve">correlator </w:t>
            </w: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GenericRecord, the result will be treat as time of current record</w:t>
            </w:r>
          </w:p>
        </w:tc>
      </w:tr>
      <w:tr w:rsidR="00596FB5" w:rsidRPr="001C0BE0" w14:paraId="166A280F" w14:textId="77777777" w:rsidTr="00DF1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E342F76" w14:textId="77777777" w:rsidR="00596FB5" w:rsidRDefault="00596FB5" w:rsidP="00596FB5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lastRenderedPageBreak/>
              <w:t>Correlator Timeout</w:t>
            </w:r>
          </w:p>
        </w:tc>
        <w:tc>
          <w:tcPr>
            <w:tcW w:w="1618" w:type="dxa"/>
          </w:tcPr>
          <w:p w14:paraId="330DAFB7" w14:textId="77777777" w:rsidR="00596FB5" w:rsidRDefault="00596FB5" w:rsidP="00596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Long</w:t>
            </w:r>
          </w:p>
        </w:tc>
        <w:tc>
          <w:tcPr>
            <w:tcW w:w="4124" w:type="dxa"/>
          </w:tcPr>
          <w:p w14:paraId="2F1ABE0C" w14:textId="77777777" w:rsidR="00596FB5" w:rsidRPr="00BE37BE" w:rsidRDefault="00596FB5" w:rsidP="00596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When “</w:t>
            </w: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Cache Correlator</w:t>
            </w: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”</w:t>
            </w: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 xml:space="preserve"> or “Cache Both”</w:t>
            </w: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 xml:space="preserve"> selected for “</w:t>
            </w:r>
            <w:r w:rsidRPr="00E0297A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Correlation Cache Management</w:t>
            </w: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”</w:t>
            </w:r>
          </w:p>
        </w:tc>
        <w:tc>
          <w:tcPr>
            <w:tcW w:w="2394" w:type="dxa"/>
          </w:tcPr>
          <w:p w14:paraId="2FF99F89" w14:textId="77777777" w:rsidR="00596FB5" w:rsidRDefault="00596FB5" w:rsidP="00596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 xml:space="preserve">Timeout </w:t>
            </w:r>
            <w:r w:rsidRPr="00AE046A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milliseconds</w:t>
            </w: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 xml:space="preserve"> that c</w:t>
            </w:r>
            <w:r w:rsidR="007F74EB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orrelator</w:t>
            </w: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 xml:space="preserve"> record will be purged</w:t>
            </w:r>
          </w:p>
        </w:tc>
      </w:tr>
      <w:tr w:rsidR="00D95C3F" w:rsidRPr="001C0BE0" w14:paraId="12A51B36" w14:textId="77777777" w:rsidTr="00DF1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018F8066" w14:textId="77777777" w:rsidR="00D95C3F" w:rsidRDefault="004C1991" w:rsidP="00596FB5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Correlatend</w:t>
            </w:r>
            <w:r w:rsidR="00D95C3F">
              <w:rPr>
                <w:lang w:val="en-GB" w:eastAsia="zh-CN"/>
              </w:rPr>
              <w:t xml:space="preserve"> Scan Method *</w:t>
            </w:r>
          </w:p>
        </w:tc>
        <w:tc>
          <w:tcPr>
            <w:tcW w:w="1618" w:type="dxa"/>
          </w:tcPr>
          <w:p w14:paraId="793D7E53" w14:textId="77777777" w:rsidR="00D95C3F" w:rsidRDefault="00D95C3F" w:rsidP="00596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Radio Button</w:t>
            </w:r>
          </w:p>
        </w:tc>
        <w:tc>
          <w:tcPr>
            <w:tcW w:w="4124" w:type="dxa"/>
          </w:tcPr>
          <w:p w14:paraId="47243BFA" w14:textId="77777777" w:rsidR="00D95C3F" w:rsidRPr="00BE37BE" w:rsidRDefault="00D95C3F" w:rsidP="00596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“Old to New”, “New to Old”</w:t>
            </w:r>
          </w:p>
        </w:tc>
        <w:tc>
          <w:tcPr>
            <w:tcW w:w="2394" w:type="dxa"/>
          </w:tcPr>
          <w:p w14:paraId="541DB492" w14:textId="77777777" w:rsidR="00D95C3F" w:rsidRDefault="00D95C3F" w:rsidP="00D95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Scan method defines which record has high priority to be correlated</w:t>
            </w:r>
          </w:p>
        </w:tc>
      </w:tr>
      <w:tr w:rsidR="005A60B4" w:rsidRPr="001C0BE0" w14:paraId="2541F8E4" w14:textId="77777777" w:rsidTr="00DF1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631195BF" w14:textId="77777777" w:rsidR="005A60B4" w:rsidRDefault="005A60B4" w:rsidP="005A60B4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Correlator Scan Method *</w:t>
            </w:r>
          </w:p>
        </w:tc>
        <w:tc>
          <w:tcPr>
            <w:tcW w:w="1618" w:type="dxa"/>
          </w:tcPr>
          <w:p w14:paraId="34AAA3E4" w14:textId="77777777" w:rsidR="005A60B4" w:rsidRDefault="005A60B4" w:rsidP="005A6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Radio Button</w:t>
            </w:r>
          </w:p>
        </w:tc>
        <w:tc>
          <w:tcPr>
            <w:tcW w:w="4124" w:type="dxa"/>
          </w:tcPr>
          <w:p w14:paraId="115E4410" w14:textId="77777777" w:rsidR="005A60B4" w:rsidRPr="00BE37BE" w:rsidRDefault="005A60B4" w:rsidP="005A6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“Old to New”, “New to Old”</w:t>
            </w:r>
          </w:p>
        </w:tc>
        <w:tc>
          <w:tcPr>
            <w:tcW w:w="2394" w:type="dxa"/>
          </w:tcPr>
          <w:p w14:paraId="6865D24E" w14:textId="77777777" w:rsidR="005A60B4" w:rsidRDefault="005A60B4" w:rsidP="005A6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Scan method defines which record has high priority to be correlated</w:t>
            </w:r>
          </w:p>
        </w:tc>
      </w:tr>
      <w:tr w:rsidR="005A60B4" w14:paraId="58B9C895" w14:textId="77777777" w:rsidTr="00DF1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6EF614A6" w14:textId="77777777" w:rsidR="005A60B4" w:rsidRDefault="005A60B4" w:rsidP="005A60B4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Output Merge Class *</w:t>
            </w:r>
          </w:p>
        </w:tc>
        <w:tc>
          <w:tcPr>
            <w:tcW w:w="1618" w:type="dxa"/>
          </w:tcPr>
          <w:p w14:paraId="71830BA1" w14:textId="77777777" w:rsidR="005A60B4" w:rsidRPr="00BE37BE" w:rsidRDefault="005A60B4" w:rsidP="005A60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String</w:t>
            </w:r>
          </w:p>
        </w:tc>
        <w:tc>
          <w:tcPr>
            <w:tcW w:w="4124" w:type="dxa"/>
          </w:tcPr>
          <w:p w14:paraId="4B620BE9" w14:textId="77777777" w:rsidR="005A60B4" w:rsidRPr="00BE37BE" w:rsidRDefault="005A60B4" w:rsidP="005A6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</w:p>
        </w:tc>
        <w:tc>
          <w:tcPr>
            <w:tcW w:w="2394" w:type="dxa"/>
          </w:tcPr>
          <w:p w14:paraId="0B6FBD31" w14:textId="77777777" w:rsidR="005A60B4" w:rsidRPr="00BE37BE" w:rsidRDefault="005A60B4" w:rsidP="00EA7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“data[0]” is</w:t>
            </w:r>
            <w:r w:rsidR="00EA71F8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 xml:space="preserve"> </w:t>
            </w:r>
            <w:r w:rsidR="004C1991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correlatend</w:t>
            </w: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 xml:space="preserve"> record, “data[1]” is </w:t>
            </w:r>
            <w:r w:rsidR="00EA71F8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 xml:space="preserve">correlator </w:t>
            </w: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record</w:t>
            </w:r>
            <w:r w:rsidR="00EA71F8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.</w:t>
            </w: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 xml:space="preserve"> Returned record will be output.</w:t>
            </w:r>
          </w:p>
        </w:tc>
      </w:tr>
      <w:tr w:rsidR="005A60B4" w14:paraId="152ED262" w14:textId="77777777" w:rsidTr="00DF1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6A50D66A" w14:textId="77777777" w:rsidR="005A60B4" w:rsidRDefault="005A60B4" w:rsidP="005A60B4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Output Schema Local Path</w:t>
            </w:r>
          </w:p>
        </w:tc>
        <w:tc>
          <w:tcPr>
            <w:tcW w:w="1618" w:type="dxa"/>
          </w:tcPr>
          <w:p w14:paraId="3A3E9BFE" w14:textId="77777777" w:rsidR="005A60B4" w:rsidRDefault="005A60B4" w:rsidP="005A6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String</w:t>
            </w:r>
          </w:p>
        </w:tc>
        <w:tc>
          <w:tcPr>
            <w:tcW w:w="4124" w:type="dxa"/>
          </w:tcPr>
          <w:p w14:paraId="0EF31FF1" w14:textId="77777777" w:rsidR="005A60B4" w:rsidRPr="00BE37BE" w:rsidRDefault="005A60B4" w:rsidP="005A6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</w:p>
        </w:tc>
        <w:tc>
          <w:tcPr>
            <w:tcW w:w="2394" w:type="dxa"/>
          </w:tcPr>
          <w:p w14:paraId="201D0AAA" w14:textId="77777777" w:rsidR="005A60B4" w:rsidRDefault="005A60B4" w:rsidP="0012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Local schema definition file path</w:t>
            </w: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 xml:space="preserve"> for record will be output, default same as </w:t>
            </w:r>
            <w:r w:rsidR="00EA71F8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correlat</w:t>
            </w:r>
            <w:r w:rsidR="001218DB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e</w:t>
            </w:r>
            <w:r w:rsidR="00EA71F8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nd</w:t>
            </w:r>
          </w:p>
        </w:tc>
      </w:tr>
    </w:tbl>
    <w:p w14:paraId="4049BD0A" w14:textId="77777777" w:rsidR="00441E12" w:rsidRDefault="00441E12" w:rsidP="00246B96">
      <w:pPr>
        <w:rPr>
          <w:rFonts w:ascii="Consolas" w:hAnsi="Consolas" w:cs="Consolas"/>
          <w:color w:val="008080"/>
          <w:sz w:val="20"/>
          <w:szCs w:val="20"/>
        </w:rPr>
      </w:pPr>
    </w:p>
    <w:p w14:paraId="67E5EE64" w14:textId="77777777" w:rsidR="005C1A5D" w:rsidRDefault="005C1A5D" w:rsidP="005C1A5D">
      <w:pPr>
        <w:pStyle w:val="Heading2"/>
      </w:pPr>
      <w:r>
        <w:t>Customize</w:t>
      </w:r>
    </w:p>
    <w:p w14:paraId="7AF75049" w14:textId="77777777" w:rsidR="005C1A5D" w:rsidRPr="0073363B" w:rsidRDefault="00AC4292" w:rsidP="00246B96">
      <w:pPr>
        <w:rPr>
          <w:rFonts w:ascii="Nokia Pure Text Light" w:hAnsi="Nokia Pure Text Light" w:cs="Times New Roman"/>
          <w:sz w:val="20"/>
          <w:szCs w:val="24"/>
          <w:lang w:val="en-GB" w:eastAsia="zh-CN"/>
        </w:rPr>
      </w:pPr>
      <w:r w:rsidRPr="0073363B">
        <w:rPr>
          <w:rFonts w:ascii="Nokia Pure Text Light" w:hAnsi="Nokia Pure Text Light" w:cs="Times New Roman"/>
          <w:noProof/>
          <w:sz w:val="20"/>
          <w:szCs w:val="24"/>
          <w:lang w:eastAsia="zh-CN"/>
        </w:rPr>
        <w:drawing>
          <wp:inline distT="0" distB="0" distL="0" distR="0" wp14:anchorId="0B670A1D" wp14:editId="0AFBAA7E">
            <wp:extent cx="838800" cy="78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38800" cy="7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C46" w:rsidRPr="0073363B">
        <w:rPr>
          <w:rFonts w:ascii="Nokia Pure Text Light" w:hAnsi="Nokia Pure Text Light" w:cs="Times New Roman" w:hint="eastAsia"/>
          <w:sz w:val="20"/>
          <w:szCs w:val="24"/>
          <w:lang w:val="en-GB" w:eastAsia="zh-CN"/>
        </w:rPr>
        <w:t>If current processor types provide</w:t>
      </w:r>
      <w:r w:rsidR="00E04C46" w:rsidRPr="0073363B">
        <w:rPr>
          <w:rFonts w:ascii="Nokia Pure Text Light" w:hAnsi="Nokia Pure Text Light" w:cs="Times New Roman"/>
          <w:sz w:val="20"/>
          <w:szCs w:val="24"/>
          <w:lang w:val="en-GB" w:eastAsia="zh-CN"/>
        </w:rPr>
        <w:t>d cannot fulfil the customer requirements, a customized processor c</w:t>
      </w:r>
      <w:r w:rsidR="00305C0B" w:rsidRPr="0073363B">
        <w:rPr>
          <w:rFonts w:ascii="Nokia Pure Text Light" w:hAnsi="Nokia Pure Text Light" w:cs="Times New Roman"/>
          <w:sz w:val="20"/>
          <w:szCs w:val="24"/>
          <w:lang w:val="en-GB" w:eastAsia="zh-CN"/>
        </w:rPr>
        <w:t xml:space="preserve">an be implemented </w:t>
      </w:r>
      <w:r w:rsidR="00E04C46" w:rsidRPr="0073363B">
        <w:rPr>
          <w:rFonts w:ascii="Nokia Pure Text Light" w:hAnsi="Nokia Pure Text Light" w:cs="Times New Roman"/>
          <w:sz w:val="20"/>
          <w:szCs w:val="24"/>
          <w:lang w:val="en-GB" w:eastAsia="zh-CN"/>
        </w:rPr>
        <w:t xml:space="preserve">according to </w:t>
      </w:r>
      <w:r w:rsidR="00305C0B" w:rsidRPr="0073363B">
        <w:rPr>
          <w:rFonts w:ascii="Nokia Pure Text Light" w:hAnsi="Nokia Pure Text Light" w:cs="Times New Roman"/>
          <w:sz w:val="20"/>
          <w:szCs w:val="24"/>
          <w:lang w:val="en-GB" w:eastAsia="zh-CN"/>
        </w:rPr>
        <w:t>customer</w:t>
      </w:r>
      <w:r w:rsidR="00E04C46" w:rsidRPr="0073363B">
        <w:rPr>
          <w:rFonts w:ascii="Nokia Pure Text Light" w:hAnsi="Nokia Pure Text Light" w:cs="Times New Roman"/>
          <w:sz w:val="20"/>
          <w:szCs w:val="24"/>
          <w:lang w:val="en-GB" w:eastAsia="zh-CN"/>
        </w:rPr>
        <w:t xml:space="preserve"> need</w:t>
      </w:r>
      <w:r w:rsidR="00305C0B" w:rsidRPr="0073363B">
        <w:rPr>
          <w:rFonts w:ascii="Nokia Pure Text Light" w:hAnsi="Nokia Pure Text Light" w:cs="Times New Roman"/>
          <w:sz w:val="20"/>
          <w:szCs w:val="24"/>
          <w:lang w:val="en-GB" w:eastAsia="zh-CN"/>
        </w:rPr>
        <w:t xml:space="preserve"> by providing a</w:t>
      </w:r>
      <w:r w:rsidR="00F75528" w:rsidRPr="0073363B">
        <w:rPr>
          <w:rFonts w:ascii="Nokia Pure Text Light" w:hAnsi="Nokia Pure Text Light" w:cs="Times New Roman"/>
          <w:sz w:val="20"/>
          <w:szCs w:val="24"/>
          <w:lang w:val="en-GB" w:eastAsia="zh-CN"/>
        </w:rPr>
        <w:t xml:space="preserve"> processor</w:t>
      </w:r>
      <w:r w:rsidR="00305C0B" w:rsidRPr="0073363B">
        <w:rPr>
          <w:rFonts w:ascii="Nokia Pure Text Light" w:hAnsi="Nokia Pure Text Light" w:cs="Times New Roman"/>
          <w:sz w:val="20"/>
          <w:szCs w:val="24"/>
          <w:lang w:val="en-GB" w:eastAsia="zh-CN"/>
        </w:rPr>
        <w:t xml:space="preserve"> class name in class tag. The input streams and output streams can be specified using the same mechanism as other </w:t>
      </w:r>
      <w:r w:rsidR="00F75528" w:rsidRPr="0073363B">
        <w:rPr>
          <w:rFonts w:ascii="Nokia Pure Text Light" w:hAnsi="Nokia Pure Text Light" w:cs="Times New Roman"/>
          <w:sz w:val="20"/>
          <w:szCs w:val="24"/>
          <w:lang w:val="en-GB" w:eastAsia="zh-CN"/>
        </w:rPr>
        <w:t xml:space="preserve">pre-defined </w:t>
      </w:r>
      <w:r w:rsidR="00305C0B" w:rsidRPr="0073363B">
        <w:rPr>
          <w:rFonts w:ascii="Nokia Pure Text Light" w:hAnsi="Nokia Pure Text Light" w:cs="Times New Roman"/>
          <w:sz w:val="20"/>
          <w:szCs w:val="24"/>
          <w:lang w:val="en-GB" w:eastAsia="zh-CN"/>
        </w:rPr>
        <w:t>processors with tags &lt;plugs&gt; and &lt;outlets&gt;. Customized properties can be ingested into processor with &lt;properties&gt; tag.</w:t>
      </w:r>
    </w:p>
    <w:p w14:paraId="7CCFF82D" w14:textId="77777777" w:rsidR="00AC4292" w:rsidRDefault="00AC4292" w:rsidP="00AC429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bookmarkStart w:id="120" w:name="_Toc489370082"/>
      <w:bookmarkStart w:id="121" w:name="_Ref489458342"/>
      <w:bookmarkStart w:id="122" w:name="_Ref489458371"/>
      <w:bookmarkStart w:id="123" w:name="_Ref489458390"/>
      <w:bookmarkStart w:id="124" w:name="_Ref489458405"/>
      <w:bookmarkStart w:id="125" w:name="_Ref489458444"/>
      <w:bookmarkStart w:id="126" w:name="_Ref489458476"/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processor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'customize'</w:t>
      </w:r>
      <w:r w:rsidR="006B0F2B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 w:rsidR="006B0F2B" w:rsidRPr="0073363B">
        <w:rPr>
          <w:rFonts w:ascii="Consolas" w:hAnsi="Consolas" w:cs="Consolas"/>
          <w:color w:val="7F007F"/>
          <w:sz w:val="20"/>
          <w:szCs w:val="20"/>
        </w:rPr>
        <w:t>class=</w:t>
      </w:r>
      <w:r w:rsidR="006B0F2B">
        <w:rPr>
          <w:rFonts w:ascii="Consolas" w:hAnsi="Consolas" w:cs="Consolas"/>
          <w:i/>
          <w:iCs/>
          <w:color w:val="2A00FF"/>
          <w:sz w:val="20"/>
          <w:szCs w:val="20"/>
        </w:rPr>
        <w:t>’’</w:t>
      </w:r>
      <w:r w:rsidR="0073363B" w:rsidRPr="0073363B">
        <w:rPr>
          <w:rFonts w:ascii="Consolas" w:hAnsi="Consolas" w:cs="Consolas"/>
          <w:color w:val="BFBFBF" w:themeColor="background1" w:themeShade="BF"/>
          <w:sz w:val="20"/>
          <w:szCs w:val="20"/>
        </w:rPr>
        <w:t xml:space="preserve"> </w:t>
      </w:r>
      <w:r w:rsidR="0073363B" w:rsidRPr="00203BA1">
        <w:rPr>
          <w:rFonts w:ascii="Consolas" w:hAnsi="Consolas" w:cs="Consolas"/>
          <w:color w:val="BFBFBF" w:themeColor="background1" w:themeShade="BF"/>
          <w:sz w:val="20"/>
          <w:szCs w:val="20"/>
        </w:rPr>
        <w:t>id=</w:t>
      </w:r>
      <w:r w:rsidR="0073363B">
        <w:rPr>
          <w:rFonts w:ascii="Consolas" w:hAnsi="Consolas" w:cs="Consolas"/>
          <w:color w:val="BFBFBF" w:themeColor="background1" w:themeShade="BF"/>
          <w:sz w:val="20"/>
          <w:szCs w:val="20"/>
        </w:rPr>
        <w:t>’’</w:t>
      </w:r>
      <w:r w:rsidR="0073363B">
        <w:rPr>
          <w:rFonts w:ascii="Consolas" w:hAnsi="Consolas" w:cs="Consolas"/>
          <w:iCs/>
          <w:color w:val="BFBFBF" w:themeColor="background1" w:themeShade="BF"/>
          <w:sz w:val="20"/>
          <w:szCs w:val="20"/>
        </w:rPr>
        <w:t xml:space="preserve"> description=’’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70D9B2" w14:textId="77777777" w:rsidR="00AC4292" w:rsidRPr="00654B19" w:rsidRDefault="00AC4292" w:rsidP="00AC4292">
      <w:pPr>
        <w:autoSpaceDE w:val="0"/>
        <w:autoSpaceDN w:val="0"/>
        <w:adjustRightInd w:val="0"/>
        <w:rPr>
          <w:rFonts w:ascii="Consolas" w:hAnsi="Consolas" w:cs="Consolas"/>
          <w:color w:val="BFBFBF" w:themeColor="background1" w:themeShade="B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654B19">
        <w:rPr>
          <w:rFonts w:ascii="Consolas" w:hAnsi="Consolas" w:cs="Consolas"/>
          <w:color w:val="BFBFBF" w:themeColor="background1" w:themeShade="BF"/>
          <w:sz w:val="20"/>
          <w:szCs w:val="20"/>
        </w:rPr>
        <w:t>&lt;plugs&gt;</w:t>
      </w:r>
    </w:p>
    <w:p w14:paraId="715C6B89" w14:textId="77777777" w:rsidR="00AC4292" w:rsidRPr="00654B19" w:rsidRDefault="00AC4292" w:rsidP="00AC4292">
      <w:pPr>
        <w:autoSpaceDE w:val="0"/>
        <w:autoSpaceDN w:val="0"/>
        <w:adjustRightInd w:val="0"/>
        <w:rPr>
          <w:rFonts w:ascii="Consolas" w:hAnsi="Consolas" w:cs="Consolas"/>
          <w:color w:val="BFBFBF" w:themeColor="background1" w:themeShade="BF"/>
          <w:sz w:val="20"/>
          <w:szCs w:val="20"/>
        </w:rPr>
      </w:pPr>
      <w:r w:rsidRPr="00654B19">
        <w:rPr>
          <w:rFonts w:ascii="Consolas" w:hAnsi="Consolas" w:cs="Consolas"/>
          <w:color w:val="BFBFBF" w:themeColor="background1" w:themeShade="BF"/>
          <w:sz w:val="20"/>
          <w:szCs w:val="20"/>
        </w:rPr>
        <w:tab/>
      </w:r>
      <w:r w:rsidRPr="00654B19">
        <w:rPr>
          <w:rFonts w:ascii="Consolas" w:hAnsi="Consolas" w:cs="Consolas"/>
          <w:color w:val="BFBFBF" w:themeColor="background1" w:themeShade="BF"/>
          <w:sz w:val="20"/>
          <w:szCs w:val="20"/>
        </w:rPr>
        <w:tab/>
        <w:t>&lt;plug&gt;</w:t>
      </w:r>
    </w:p>
    <w:p w14:paraId="019659DD" w14:textId="77777777" w:rsidR="00AC4292" w:rsidRPr="00654B19" w:rsidRDefault="00AC4292" w:rsidP="00AC4292">
      <w:pPr>
        <w:autoSpaceDE w:val="0"/>
        <w:autoSpaceDN w:val="0"/>
        <w:adjustRightInd w:val="0"/>
        <w:rPr>
          <w:rFonts w:ascii="Consolas" w:hAnsi="Consolas" w:cs="Consolas"/>
          <w:color w:val="BFBFBF" w:themeColor="background1" w:themeShade="BF"/>
          <w:sz w:val="20"/>
          <w:szCs w:val="20"/>
        </w:rPr>
      </w:pPr>
      <w:r w:rsidRPr="00654B19">
        <w:rPr>
          <w:rFonts w:ascii="Consolas" w:hAnsi="Consolas" w:cs="Consolas"/>
          <w:color w:val="BFBFBF" w:themeColor="background1" w:themeShade="BF"/>
          <w:sz w:val="20"/>
          <w:szCs w:val="20"/>
        </w:rPr>
        <w:tab/>
      </w:r>
      <w:r w:rsidRPr="00654B19">
        <w:rPr>
          <w:rFonts w:ascii="Consolas" w:hAnsi="Consolas" w:cs="Consolas"/>
          <w:color w:val="BFBFBF" w:themeColor="background1" w:themeShade="BF"/>
          <w:sz w:val="20"/>
          <w:szCs w:val="20"/>
        </w:rPr>
        <w:tab/>
      </w:r>
      <w:r w:rsidRPr="00654B19">
        <w:rPr>
          <w:rFonts w:ascii="Consolas" w:hAnsi="Consolas" w:cs="Consolas"/>
          <w:color w:val="BFBFBF" w:themeColor="background1" w:themeShade="BF"/>
          <w:sz w:val="20"/>
          <w:szCs w:val="20"/>
        </w:rPr>
        <w:tab/>
        <w:t>&lt;id&gt;&lt;/id&gt;</w:t>
      </w:r>
    </w:p>
    <w:p w14:paraId="000226C4" w14:textId="77777777" w:rsidR="00AC4292" w:rsidRPr="00654B19" w:rsidRDefault="00AC4292" w:rsidP="00AC4292">
      <w:pPr>
        <w:autoSpaceDE w:val="0"/>
        <w:autoSpaceDN w:val="0"/>
        <w:adjustRightInd w:val="0"/>
        <w:rPr>
          <w:rFonts w:ascii="Consolas" w:hAnsi="Consolas" w:cs="Consolas"/>
          <w:color w:val="BFBFBF" w:themeColor="background1" w:themeShade="BF"/>
          <w:sz w:val="20"/>
          <w:szCs w:val="20"/>
        </w:rPr>
      </w:pPr>
      <w:r w:rsidRPr="00654B19">
        <w:rPr>
          <w:rFonts w:ascii="Consolas" w:hAnsi="Consolas" w:cs="Consolas"/>
          <w:color w:val="BFBFBF" w:themeColor="background1" w:themeShade="BF"/>
          <w:sz w:val="20"/>
          <w:szCs w:val="20"/>
        </w:rPr>
        <w:tab/>
      </w:r>
      <w:r w:rsidRPr="00654B19">
        <w:rPr>
          <w:rFonts w:ascii="Consolas" w:hAnsi="Consolas" w:cs="Consolas"/>
          <w:color w:val="BFBFBF" w:themeColor="background1" w:themeShade="BF"/>
          <w:sz w:val="20"/>
          <w:szCs w:val="20"/>
        </w:rPr>
        <w:tab/>
        <w:t>&lt;/plug&gt;</w:t>
      </w:r>
    </w:p>
    <w:p w14:paraId="6D95D883" w14:textId="77777777" w:rsidR="005B2D75" w:rsidRPr="00654B19" w:rsidRDefault="005B2D75" w:rsidP="00AC4292">
      <w:pPr>
        <w:autoSpaceDE w:val="0"/>
        <w:autoSpaceDN w:val="0"/>
        <w:adjustRightInd w:val="0"/>
        <w:rPr>
          <w:rFonts w:ascii="Consolas" w:hAnsi="Consolas" w:cs="Consolas"/>
          <w:color w:val="BFBFBF" w:themeColor="background1" w:themeShade="BF"/>
          <w:sz w:val="20"/>
          <w:szCs w:val="20"/>
        </w:rPr>
      </w:pPr>
      <w:r w:rsidRPr="00654B19">
        <w:rPr>
          <w:rFonts w:ascii="Consolas" w:hAnsi="Consolas" w:cs="Consolas"/>
          <w:color w:val="BFBFBF" w:themeColor="background1" w:themeShade="BF"/>
          <w:sz w:val="20"/>
          <w:szCs w:val="20"/>
        </w:rPr>
        <w:tab/>
      </w:r>
      <w:r w:rsidRPr="00654B19">
        <w:rPr>
          <w:rFonts w:ascii="Consolas" w:hAnsi="Consolas" w:cs="Consolas"/>
          <w:color w:val="BFBFBF" w:themeColor="background1" w:themeShade="BF"/>
          <w:sz w:val="20"/>
          <w:szCs w:val="20"/>
        </w:rPr>
        <w:tab/>
        <w:t>…</w:t>
      </w:r>
    </w:p>
    <w:p w14:paraId="289FFE7B" w14:textId="77777777" w:rsidR="00AC4292" w:rsidRPr="00654B19" w:rsidRDefault="00AC4292" w:rsidP="005B2D75">
      <w:pPr>
        <w:autoSpaceDE w:val="0"/>
        <w:autoSpaceDN w:val="0"/>
        <w:adjustRightInd w:val="0"/>
        <w:rPr>
          <w:rFonts w:ascii="Consolas" w:hAnsi="Consolas" w:cs="Consolas"/>
          <w:color w:val="BFBFBF" w:themeColor="background1" w:themeShade="BF"/>
          <w:sz w:val="20"/>
          <w:szCs w:val="20"/>
        </w:rPr>
      </w:pPr>
      <w:r w:rsidRPr="00654B19">
        <w:rPr>
          <w:rFonts w:ascii="Consolas" w:hAnsi="Consolas" w:cs="Consolas"/>
          <w:color w:val="BFBFBF" w:themeColor="background1" w:themeShade="BF"/>
          <w:sz w:val="20"/>
          <w:szCs w:val="20"/>
        </w:rPr>
        <w:tab/>
        <w:t>&lt;/plugs&gt;</w:t>
      </w:r>
    </w:p>
    <w:p w14:paraId="1CF27CFE" w14:textId="77777777" w:rsidR="00AC4292" w:rsidRPr="00654B19" w:rsidRDefault="00AC4292" w:rsidP="00AC4292">
      <w:pPr>
        <w:autoSpaceDE w:val="0"/>
        <w:autoSpaceDN w:val="0"/>
        <w:adjustRightInd w:val="0"/>
        <w:rPr>
          <w:rFonts w:ascii="Consolas" w:hAnsi="Consolas" w:cs="Consolas"/>
          <w:color w:val="BFBFBF" w:themeColor="background1" w:themeShade="BF"/>
          <w:sz w:val="20"/>
          <w:szCs w:val="20"/>
        </w:rPr>
      </w:pPr>
      <w:r w:rsidRPr="00654B19">
        <w:rPr>
          <w:rFonts w:ascii="Consolas" w:hAnsi="Consolas" w:cs="Consolas"/>
          <w:color w:val="BFBFBF" w:themeColor="background1" w:themeShade="BF"/>
          <w:sz w:val="20"/>
          <w:szCs w:val="20"/>
        </w:rPr>
        <w:lastRenderedPageBreak/>
        <w:tab/>
        <w:t>&lt;outlets&gt;</w:t>
      </w:r>
    </w:p>
    <w:p w14:paraId="1DB1DA9E" w14:textId="77777777" w:rsidR="00AC4292" w:rsidRPr="00654B19" w:rsidRDefault="00AC4292" w:rsidP="00AC4292">
      <w:pPr>
        <w:autoSpaceDE w:val="0"/>
        <w:autoSpaceDN w:val="0"/>
        <w:adjustRightInd w:val="0"/>
        <w:rPr>
          <w:rFonts w:ascii="Consolas" w:hAnsi="Consolas" w:cs="Consolas"/>
          <w:color w:val="BFBFBF" w:themeColor="background1" w:themeShade="BF"/>
          <w:sz w:val="20"/>
          <w:szCs w:val="20"/>
        </w:rPr>
      </w:pPr>
      <w:r w:rsidRPr="00654B19">
        <w:rPr>
          <w:rFonts w:ascii="Consolas" w:hAnsi="Consolas" w:cs="Consolas"/>
          <w:color w:val="BFBFBF" w:themeColor="background1" w:themeShade="BF"/>
          <w:sz w:val="20"/>
          <w:szCs w:val="20"/>
        </w:rPr>
        <w:tab/>
      </w:r>
      <w:r w:rsidRPr="00654B19">
        <w:rPr>
          <w:rFonts w:ascii="Consolas" w:hAnsi="Consolas" w:cs="Consolas"/>
          <w:color w:val="BFBFBF" w:themeColor="background1" w:themeShade="BF"/>
          <w:sz w:val="20"/>
          <w:szCs w:val="20"/>
        </w:rPr>
        <w:tab/>
        <w:t>&lt;outlet&gt;</w:t>
      </w:r>
    </w:p>
    <w:p w14:paraId="4B1C97AB" w14:textId="77777777" w:rsidR="00AC4292" w:rsidRPr="00654B19" w:rsidRDefault="00AC4292" w:rsidP="00AC4292">
      <w:pPr>
        <w:autoSpaceDE w:val="0"/>
        <w:autoSpaceDN w:val="0"/>
        <w:adjustRightInd w:val="0"/>
        <w:rPr>
          <w:rFonts w:ascii="Consolas" w:hAnsi="Consolas" w:cs="Consolas"/>
          <w:color w:val="BFBFBF" w:themeColor="background1" w:themeShade="BF"/>
          <w:sz w:val="20"/>
          <w:szCs w:val="20"/>
        </w:rPr>
      </w:pPr>
      <w:r w:rsidRPr="00654B19">
        <w:rPr>
          <w:rFonts w:ascii="Consolas" w:hAnsi="Consolas" w:cs="Consolas"/>
          <w:color w:val="BFBFBF" w:themeColor="background1" w:themeShade="BF"/>
          <w:sz w:val="20"/>
          <w:szCs w:val="20"/>
        </w:rPr>
        <w:tab/>
      </w:r>
      <w:r w:rsidRPr="00654B19">
        <w:rPr>
          <w:rFonts w:ascii="Consolas" w:hAnsi="Consolas" w:cs="Consolas"/>
          <w:color w:val="BFBFBF" w:themeColor="background1" w:themeShade="BF"/>
          <w:sz w:val="20"/>
          <w:szCs w:val="20"/>
        </w:rPr>
        <w:tab/>
      </w:r>
      <w:r w:rsidRPr="00654B19">
        <w:rPr>
          <w:rFonts w:ascii="Consolas" w:hAnsi="Consolas" w:cs="Consolas"/>
          <w:color w:val="BFBFBF" w:themeColor="background1" w:themeShade="BF"/>
          <w:sz w:val="20"/>
          <w:szCs w:val="20"/>
        </w:rPr>
        <w:tab/>
        <w:t>&lt;id&gt;&lt;/id&gt;</w:t>
      </w:r>
    </w:p>
    <w:p w14:paraId="22F364C6" w14:textId="77777777" w:rsidR="00AC4292" w:rsidRPr="00654B19" w:rsidRDefault="00AC4292" w:rsidP="00AC4292">
      <w:pPr>
        <w:autoSpaceDE w:val="0"/>
        <w:autoSpaceDN w:val="0"/>
        <w:adjustRightInd w:val="0"/>
        <w:rPr>
          <w:rFonts w:ascii="Consolas" w:hAnsi="Consolas" w:cs="Consolas"/>
          <w:color w:val="BFBFBF" w:themeColor="background1" w:themeShade="BF"/>
          <w:sz w:val="20"/>
          <w:szCs w:val="20"/>
        </w:rPr>
      </w:pPr>
      <w:r w:rsidRPr="00654B19">
        <w:rPr>
          <w:rFonts w:ascii="Consolas" w:hAnsi="Consolas" w:cs="Consolas"/>
          <w:color w:val="BFBFBF" w:themeColor="background1" w:themeShade="BF"/>
          <w:sz w:val="20"/>
          <w:szCs w:val="20"/>
        </w:rPr>
        <w:tab/>
      </w:r>
      <w:r w:rsidRPr="00654B19">
        <w:rPr>
          <w:rFonts w:ascii="Consolas" w:hAnsi="Consolas" w:cs="Consolas"/>
          <w:color w:val="BFBFBF" w:themeColor="background1" w:themeShade="BF"/>
          <w:sz w:val="20"/>
          <w:szCs w:val="20"/>
        </w:rPr>
        <w:tab/>
        <w:t>&lt;/outlet&gt;</w:t>
      </w:r>
    </w:p>
    <w:p w14:paraId="6E6DB7C0" w14:textId="77777777" w:rsidR="00AC4292" w:rsidRPr="00654B19" w:rsidRDefault="00AC4292" w:rsidP="005B2D75">
      <w:pPr>
        <w:autoSpaceDE w:val="0"/>
        <w:autoSpaceDN w:val="0"/>
        <w:adjustRightInd w:val="0"/>
        <w:rPr>
          <w:rFonts w:ascii="Consolas" w:hAnsi="Consolas" w:cs="Consolas"/>
          <w:color w:val="BFBFBF" w:themeColor="background1" w:themeShade="BF"/>
          <w:sz w:val="20"/>
          <w:szCs w:val="20"/>
        </w:rPr>
      </w:pPr>
      <w:r w:rsidRPr="00654B19">
        <w:rPr>
          <w:rFonts w:ascii="Consolas" w:hAnsi="Consolas" w:cs="Consolas"/>
          <w:color w:val="BFBFBF" w:themeColor="background1" w:themeShade="BF"/>
          <w:sz w:val="20"/>
          <w:szCs w:val="20"/>
        </w:rPr>
        <w:tab/>
      </w:r>
      <w:r w:rsidRPr="00654B19">
        <w:rPr>
          <w:rFonts w:ascii="Consolas" w:hAnsi="Consolas" w:cs="Consolas"/>
          <w:color w:val="BFBFBF" w:themeColor="background1" w:themeShade="BF"/>
          <w:sz w:val="20"/>
          <w:szCs w:val="20"/>
        </w:rPr>
        <w:tab/>
      </w:r>
      <w:r w:rsidR="005B2D75" w:rsidRPr="00654B19">
        <w:rPr>
          <w:rFonts w:ascii="Consolas" w:hAnsi="Consolas" w:cs="Consolas"/>
          <w:color w:val="BFBFBF" w:themeColor="background1" w:themeShade="BF"/>
          <w:sz w:val="20"/>
          <w:szCs w:val="20"/>
        </w:rPr>
        <w:t>…</w:t>
      </w:r>
    </w:p>
    <w:p w14:paraId="022F26F5" w14:textId="77777777" w:rsidR="00AC4292" w:rsidRDefault="00AC4292" w:rsidP="00AC4292">
      <w:pPr>
        <w:autoSpaceDE w:val="0"/>
        <w:autoSpaceDN w:val="0"/>
        <w:adjustRightInd w:val="0"/>
        <w:rPr>
          <w:rFonts w:ascii="Consolas" w:hAnsi="Consolas" w:cs="Consolas"/>
          <w:color w:val="BFBFBF" w:themeColor="background1" w:themeShade="BF"/>
          <w:sz w:val="20"/>
          <w:szCs w:val="20"/>
        </w:rPr>
      </w:pPr>
      <w:r w:rsidRPr="00654B19">
        <w:rPr>
          <w:rFonts w:ascii="Consolas" w:hAnsi="Consolas" w:cs="Consolas"/>
          <w:color w:val="BFBFBF" w:themeColor="background1" w:themeShade="BF"/>
          <w:sz w:val="20"/>
          <w:szCs w:val="20"/>
        </w:rPr>
        <w:tab/>
        <w:t>&lt;/outlets&gt;</w:t>
      </w:r>
    </w:p>
    <w:p w14:paraId="65F62F30" w14:textId="77777777" w:rsidR="00E04C46" w:rsidRDefault="00E04C46" w:rsidP="00E04C46">
      <w:pPr>
        <w:autoSpaceDE w:val="0"/>
        <w:autoSpaceDN w:val="0"/>
        <w:adjustRightInd w:val="0"/>
        <w:ind w:firstLine="720"/>
        <w:rPr>
          <w:rFonts w:ascii="Consolas" w:hAnsi="Consolas" w:cs="Consolas"/>
          <w:color w:val="BFBFBF" w:themeColor="background1" w:themeShade="BF"/>
          <w:sz w:val="20"/>
          <w:szCs w:val="20"/>
        </w:rPr>
      </w:pPr>
      <w:r>
        <w:rPr>
          <w:rFonts w:ascii="Consolas" w:hAnsi="Consolas" w:cs="Consolas"/>
          <w:color w:val="BFBFBF" w:themeColor="background1" w:themeShade="BF"/>
          <w:sz w:val="20"/>
          <w:szCs w:val="20"/>
        </w:rPr>
        <w:t>&lt;properties&gt;</w:t>
      </w:r>
    </w:p>
    <w:p w14:paraId="307D2865" w14:textId="77777777" w:rsidR="00E04C46" w:rsidRDefault="00E04C46" w:rsidP="00E04C46">
      <w:pPr>
        <w:autoSpaceDE w:val="0"/>
        <w:autoSpaceDN w:val="0"/>
        <w:adjustRightInd w:val="0"/>
        <w:ind w:firstLine="720"/>
        <w:rPr>
          <w:rFonts w:ascii="Consolas" w:hAnsi="Consolas" w:cs="Consolas"/>
          <w:color w:val="BFBFBF" w:themeColor="background1" w:themeShade="BF"/>
          <w:sz w:val="20"/>
          <w:szCs w:val="20"/>
        </w:rPr>
      </w:pPr>
      <w:r>
        <w:rPr>
          <w:rFonts w:ascii="Consolas" w:hAnsi="Consolas" w:cs="Consolas"/>
          <w:color w:val="BFBFBF" w:themeColor="background1" w:themeShade="BF"/>
          <w:sz w:val="20"/>
          <w:szCs w:val="20"/>
        </w:rPr>
        <w:tab/>
        <w:t>&lt;property&gt;</w:t>
      </w:r>
    </w:p>
    <w:p w14:paraId="4C838102" w14:textId="77777777" w:rsidR="00E04C46" w:rsidRDefault="00E04C46" w:rsidP="00E04C46">
      <w:pPr>
        <w:autoSpaceDE w:val="0"/>
        <w:autoSpaceDN w:val="0"/>
        <w:adjustRightInd w:val="0"/>
        <w:ind w:firstLine="720"/>
        <w:rPr>
          <w:rFonts w:ascii="Consolas" w:hAnsi="Consolas" w:cs="Consolas"/>
          <w:color w:val="BFBFBF" w:themeColor="background1" w:themeShade="BF"/>
          <w:sz w:val="20"/>
          <w:szCs w:val="20"/>
        </w:rPr>
      </w:pPr>
      <w:r>
        <w:rPr>
          <w:rFonts w:ascii="Consolas" w:hAnsi="Consolas" w:cs="Consolas"/>
          <w:color w:val="BFBFBF" w:themeColor="background1" w:themeShade="BF"/>
          <w:sz w:val="20"/>
          <w:szCs w:val="20"/>
        </w:rPr>
        <w:tab/>
      </w:r>
      <w:r>
        <w:rPr>
          <w:rFonts w:ascii="Consolas" w:hAnsi="Consolas" w:cs="Consolas"/>
          <w:color w:val="BFBFBF" w:themeColor="background1" w:themeShade="BF"/>
          <w:sz w:val="20"/>
          <w:szCs w:val="20"/>
        </w:rPr>
        <w:tab/>
        <w:t>&lt;name&gt;&lt;/name&gt;</w:t>
      </w:r>
    </w:p>
    <w:p w14:paraId="6BF90D27" w14:textId="77777777" w:rsidR="00E04C46" w:rsidRDefault="00E04C46" w:rsidP="00E04C46">
      <w:pPr>
        <w:autoSpaceDE w:val="0"/>
        <w:autoSpaceDN w:val="0"/>
        <w:adjustRightInd w:val="0"/>
        <w:ind w:firstLine="720"/>
        <w:rPr>
          <w:rFonts w:ascii="Consolas" w:hAnsi="Consolas" w:cs="Consolas"/>
          <w:color w:val="BFBFBF" w:themeColor="background1" w:themeShade="BF"/>
          <w:sz w:val="20"/>
          <w:szCs w:val="20"/>
        </w:rPr>
      </w:pPr>
      <w:r>
        <w:rPr>
          <w:rFonts w:ascii="Consolas" w:hAnsi="Consolas" w:cs="Consolas"/>
          <w:color w:val="BFBFBF" w:themeColor="background1" w:themeShade="BF"/>
          <w:sz w:val="20"/>
          <w:szCs w:val="20"/>
        </w:rPr>
        <w:tab/>
      </w:r>
      <w:r>
        <w:rPr>
          <w:rFonts w:ascii="Consolas" w:hAnsi="Consolas" w:cs="Consolas"/>
          <w:color w:val="BFBFBF" w:themeColor="background1" w:themeShade="BF"/>
          <w:sz w:val="20"/>
          <w:szCs w:val="20"/>
        </w:rPr>
        <w:tab/>
        <w:t>&lt;value&gt;&lt;/value&gt;</w:t>
      </w:r>
    </w:p>
    <w:p w14:paraId="4C7A92CB" w14:textId="77777777" w:rsidR="00E04C46" w:rsidRDefault="00E04C46" w:rsidP="00E04C46">
      <w:pPr>
        <w:autoSpaceDE w:val="0"/>
        <w:autoSpaceDN w:val="0"/>
        <w:adjustRightInd w:val="0"/>
        <w:ind w:firstLine="720"/>
        <w:rPr>
          <w:rFonts w:ascii="Consolas" w:hAnsi="Consolas" w:cs="Consolas"/>
          <w:color w:val="BFBFBF" w:themeColor="background1" w:themeShade="BF"/>
          <w:sz w:val="20"/>
          <w:szCs w:val="20"/>
        </w:rPr>
      </w:pPr>
      <w:r>
        <w:rPr>
          <w:rFonts w:ascii="Consolas" w:hAnsi="Consolas" w:cs="Consolas"/>
          <w:color w:val="BFBFBF" w:themeColor="background1" w:themeShade="BF"/>
          <w:sz w:val="20"/>
          <w:szCs w:val="20"/>
        </w:rPr>
        <w:tab/>
        <w:t>&lt;/property&gt;</w:t>
      </w:r>
    </w:p>
    <w:p w14:paraId="155E58E1" w14:textId="77777777" w:rsidR="00A9606B" w:rsidRDefault="00A9606B" w:rsidP="00A9606B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BFBFBF" w:themeColor="background1" w:themeShade="BF"/>
          <w:sz w:val="20"/>
          <w:szCs w:val="20"/>
        </w:rPr>
      </w:pPr>
      <w:r>
        <w:rPr>
          <w:rFonts w:ascii="Consolas" w:hAnsi="Consolas" w:cs="Consolas"/>
          <w:color w:val="BFBFBF" w:themeColor="background1" w:themeShade="BF"/>
          <w:sz w:val="20"/>
          <w:szCs w:val="20"/>
        </w:rPr>
        <w:t>…</w:t>
      </w:r>
    </w:p>
    <w:p w14:paraId="5F846F20" w14:textId="77777777" w:rsidR="00E04C46" w:rsidRDefault="00E04C46" w:rsidP="00E04C46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BFBF" w:themeColor="background1" w:themeShade="BF"/>
          <w:sz w:val="20"/>
          <w:szCs w:val="20"/>
        </w:rPr>
        <w:t>&lt;properties&gt;</w:t>
      </w:r>
    </w:p>
    <w:p w14:paraId="76A81216" w14:textId="77777777" w:rsidR="00AC4292" w:rsidRDefault="00AC4292" w:rsidP="00AC4292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processor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CAD2AD" w14:textId="77777777" w:rsidR="00BA6C1D" w:rsidRPr="00BE37BE" w:rsidRDefault="00BA6C1D" w:rsidP="00BA6C1D">
      <w:pPr>
        <w:rPr>
          <w:rFonts w:ascii="Nokia Pure Text Light" w:hAnsi="Nokia Pure Text Light" w:cs="Times New Roman"/>
          <w:sz w:val="20"/>
          <w:szCs w:val="24"/>
          <w:lang w:val="en-GB"/>
        </w:rPr>
      </w:pPr>
      <w:r w:rsidRPr="00BE37BE">
        <w:rPr>
          <w:rFonts w:ascii="Nokia Pure Text Light" w:hAnsi="Nokia Pure Text Light" w:cs="Times New Roman"/>
          <w:sz w:val="20"/>
          <w:szCs w:val="24"/>
          <w:lang w:val="en-GB"/>
        </w:rPr>
        <w:t>For GUI, Following fields should be provided: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89"/>
        <w:gridCol w:w="1731"/>
        <w:gridCol w:w="3993"/>
        <w:gridCol w:w="2345"/>
      </w:tblGrid>
      <w:tr w:rsidR="00BA6C1D" w14:paraId="13A6B0B2" w14:textId="77777777" w:rsidTr="00DF1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0800F3EB" w14:textId="77777777" w:rsidR="00BA6C1D" w:rsidRDefault="00BA6C1D" w:rsidP="00DF1917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Label</w:t>
            </w:r>
          </w:p>
        </w:tc>
        <w:tc>
          <w:tcPr>
            <w:tcW w:w="1792" w:type="dxa"/>
          </w:tcPr>
          <w:p w14:paraId="279A3346" w14:textId="77777777" w:rsidR="00BA6C1D" w:rsidRDefault="00BA6C1D" w:rsidP="00DF19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zh-CN"/>
              </w:rPr>
            </w:pPr>
            <w:r>
              <w:rPr>
                <w:lang w:val="en-GB" w:eastAsia="zh-CN"/>
              </w:rPr>
              <w:t>Type</w:t>
            </w:r>
          </w:p>
        </w:tc>
        <w:tc>
          <w:tcPr>
            <w:tcW w:w="4168" w:type="dxa"/>
          </w:tcPr>
          <w:p w14:paraId="61ADC10C" w14:textId="77777777" w:rsidR="00BA6C1D" w:rsidRDefault="00BA6C1D" w:rsidP="00DF19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zh-CN"/>
              </w:rPr>
            </w:pPr>
            <w:r>
              <w:rPr>
                <w:lang w:val="en-GB" w:eastAsia="zh-CN"/>
              </w:rPr>
              <w:t>Rule (Checker)</w:t>
            </w:r>
          </w:p>
        </w:tc>
        <w:tc>
          <w:tcPr>
            <w:tcW w:w="2411" w:type="dxa"/>
          </w:tcPr>
          <w:p w14:paraId="61D3C12C" w14:textId="77777777" w:rsidR="00BA6C1D" w:rsidRDefault="00BA6C1D" w:rsidP="00DF19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zh-CN"/>
              </w:rPr>
            </w:pPr>
            <w:r>
              <w:rPr>
                <w:lang w:val="en-GB" w:eastAsia="zh-CN"/>
              </w:rPr>
              <w:t>Tooltip</w:t>
            </w:r>
          </w:p>
        </w:tc>
      </w:tr>
      <w:tr w:rsidR="00BA6C1D" w14:paraId="48AFADF2" w14:textId="77777777" w:rsidTr="00DF1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7CD54BDE" w14:textId="77777777" w:rsidR="00BA6C1D" w:rsidRDefault="00BA6C1D" w:rsidP="00DF1917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Id *</w:t>
            </w:r>
          </w:p>
        </w:tc>
        <w:tc>
          <w:tcPr>
            <w:tcW w:w="1792" w:type="dxa"/>
          </w:tcPr>
          <w:p w14:paraId="1DCC6E20" w14:textId="77777777" w:rsidR="00BA6C1D" w:rsidRPr="00BE37BE" w:rsidRDefault="00BA6C1D" w:rsidP="00DF191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String</w:t>
            </w:r>
          </w:p>
        </w:tc>
        <w:tc>
          <w:tcPr>
            <w:tcW w:w="4168" w:type="dxa"/>
          </w:tcPr>
          <w:p w14:paraId="46A97972" w14:textId="77777777" w:rsidR="00BA6C1D" w:rsidRPr="00BE37BE" w:rsidRDefault="00BA6C1D" w:rsidP="00DF191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Should be unique in one job</w:t>
            </w:r>
          </w:p>
        </w:tc>
        <w:tc>
          <w:tcPr>
            <w:tcW w:w="2411" w:type="dxa"/>
          </w:tcPr>
          <w:p w14:paraId="6EA4F09D" w14:textId="77777777" w:rsidR="00BA6C1D" w:rsidRPr="00BE37BE" w:rsidRDefault="00BA6C1D" w:rsidP="00DF191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Unique id of current processor</w:t>
            </w:r>
          </w:p>
        </w:tc>
      </w:tr>
      <w:tr w:rsidR="00BA6C1D" w14:paraId="3027D373" w14:textId="77777777" w:rsidTr="00DF1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16B100F2" w14:textId="77777777" w:rsidR="00BA6C1D" w:rsidRDefault="00BA6C1D" w:rsidP="00DF1917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Description</w:t>
            </w:r>
          </w:p>
        </w:tc>
        <w:tc>
          <w:tcPr>
            <w:tcW w:w="1792" w:type="dxa"/>
          </w:tcPr>
          <w:p w14:paraId="1F7E0A33" w14:textId="77777777" w:rsidR="00BA6C1D" w:rsidRPr="00BE37BE" w:rsidRDefault="00BA6C1D" w:rsidP="00DF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String</w:t>
            </w:r>
          </w:p>
        </w:tc>
        <w:tc>
          <w:tcPr>
            <w:tcW w:w="4168" w:type="dxa"/>
          </w:tcPr>
          <w:p w14:paraId="415A088A" w14:textId="77777777" w:rsidR="00BA6C1D" w:rsidRPr="00BE37BE" w:rsidRDefault="00BA6C1D" w:rsidP="00DF1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</w:p>
        </w:tc>
        <w:tc>
          <w:tcPr>
            <w:tcW w:w="2411" w:type="dxa"/>
          </w:tcPr>
          <w:p w14:paraId="360670F2" w14:textId="77777777" w:rsidR="00BA6C1D" w:rsidRPr="00BE37BE" w:rsidRDefault="00BA6C1D" w:rsidP="00DF1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Description of current processor</w:t>
            </w:r>
          </w:p>
        </w:tc>
      </w:tr>
      <w:tr w:rsidR="00BA6C1D" w14:paraId="094B2602" w14:textId="77777777" w:rsidTr="00DF1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02E7ACF6" w14:textId="77777777" w:rsidR="00BA6C1D" w:rsidRDefault="00BA6C1D" w:rsidP="00DF1917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Properties *</w:t>
            </w:r>
          </w:p>
        </w:tc>
        <w:tc>
          <w:tcPr>
            <w:tcW w:w="1792" w:type="dxa"/>
          </w:tcPr>
          <w:p w14:paraId="0CE3061A" w14:textId="77777777" w:rsidR="00BA6C1D" w:rsidRPr="00BE37BE" w:rsidRDefault="00BA6C1D" w:rsidP="00DF191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Pair</w:t>
            </w: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 xml:space="preserve"> List</w:t>
            </w:r>
          </w:p>
        </w:tc>
        <w:tc>
          <w:tcPr>
            <w:tcW w:w="4168" w:type="dxa"/>
          </w:tcPr>
          <w:p w14:paraId="7C6DD7C7" w14:textId="77777777" w:rsidR="00BA6C1D" w:rsidRPr="00BE37BE" w:rsidRDefault="00BA6C1D" w:rsidP="00C074A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 w:eastAsia="zh-CN"/>
              </w:rPr>
            </w:pP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Dynamic list</w:t>
            </w:r>
            <w:r w:rsidR="009B5FA2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 xml:space="preserve"> with “name”, “value” pair</w:t>
            </w:r>
            <w:r w:rsidRPr="00BE37BE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 xml:space="preserve">, </w:t>
            </w:r>
            <w:r w:rsidR="00C074A0"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can be empty</w:t>
            </w:r>
          </w:p>
        </w:tc>
        <w:tc>
          <w:tcPr>
            <w:tcW w:w="2411" w:type="dxa"/>
          </w:tcPr>
          <w:p w14:paraId="1CFBF74E" w14:textId="77777777" w:rsidR="00BA6C1D" w:rsidRPr="00BE37BE" w:rsidRDefault="00BA6C1D" w:rsidP="00DF191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</w:pPr>
            <w:r>
              <w:rPr>
                <w:rFonts w:ascii="Nokia Pure Text Light" w:hAnsi="Nokia Pure Text Light" w:cs="Times New Roman"/>
                <w:sz w:val="20"/>
                <w:szCs w:val="24"/>
                <w:lang w:val="en-GB"/>
              </w:rPr>
              <w:t>Customized properties used by current processor</w:t>
            </w:r>
          </w:p>
        </w:tc>
      </w:tr>
    </w:tbl>
    <w:p w14:paraId="22FDD6D2" w14:textId="77777777" w:rsidR="00BA6C1D" w:rsidRDefault="00BA6C1D" w:rsidP="00AC4292">
      <w:pPr>
        <w:rPr>
          <w:rFonts w:ascii="Consolas" w:hAnsi="Consolas" w:cs="Consolas"/>
          <w:color w:val="008080"/>
          <w:sz w:val="20"/>
          <w:szCs w:val="20"/>
        </w:rPr>
      </w:pPr>
    </w:p>
    <w:p w14:paraId="7F2703B0" w14:textId="77777777" w:rsidR="00AF1501" w:rsidRDefault="00620566" w:rsidP="00AF1501">
      <w:pPr>
        <w:pStyle w:val="Heading1"/>
        <w:rPr>
          <w:lang w:val="en-GB"/>
        </w:rPr>
      </w:pPr>
      <w:r>
        <w:rPr>
          <w:lang w:val="en-GB"/>
        </w:rPr>
        <w:t>Expression</w:t>
      </w:r>
      <w:bookmarkEnd w:id="120"/>
      <w:bookmarkEnd w:id="121"/>
      <w:bookmarkEnd w:id="122"/>
      <w:bookmarkEnd w:id="123"/>
      <w:bookmarkEnd w:id="124"/>
      <w:bookmarkEnd w:id="125"/>
      <w:bookmarkEnd w:id="126"/>
    </w:p>
    <w:p w14:paraId="16C56922" w14:textId="77777777" w:rsidR="00A379EC" w:rsidRDefault="00153F42" w:rsidP="00A379EC">
      <w:pPr>
        <w:pStyle w:val="Heading2"/>
      </w:pPr>
      <w:r>
        <w:t>‘get’ operator</w:t>
      </w:r>
    </w:p>
    <w:p w14:paraId="2E5EE9EF" w14:textId="77777777" w:rsidR="003670F9" w:rsidRDefault="00ED3AE7" w:rsidP="00BB03E6">
      <w:pPr>
        <w:rPr>
          <w:lang w:val="en-GB" w:eastAsia="zh-CN"/>
        </w:rPr>
      </w:pPr>
      <w:r>
        <w:rPr>
          <w:rFonts w:hint="eastAsia"/>
          <w:lang w:val="en-GB" w:eastAsia="zh-CN"/>
        </w:rPr>
        <w:t>Currently</w:t>
      </w:r>
      <w:r>
        <w:rPr>
          <w:lang w:val="en-GB" w:eastAsia="zh-CN"/>
        </w:rPr>
        <w:t>, we support three tags to fill SPEL expression: &lt;longExpression&gt; &lt;booleanExpression&gt; and &lt;expre</w:t>
      </w:r>
      <w:r w:rsidR="008F5270">
        <w:rPr>
          <w:lang w:val="en-GB" w:eastAsia="zh-CN"/>
        </w:rPr>
        <w:t>s</w:t>
      </w:r>
      <w:r>
        <w:rPr>
          <w:lang w:val="en-GB" w:eastAsia="zh-CN"/>
        </w:rPr>
        <w:t>sion&gt;. All expression must comply with Avro Data Schema.</w:t>
      </w:r>
      <w:r w:rsidR="00BB03E6">
        <w:rPr>
          <w:lang w:val="en-GB" w:eastAsia="zh-CN"/>
        </w:rPr>
        <w:t xml:space="preserve"> We provide ‘get’ method operator to retrieve data defined in Avro Data Schema.</w:t>
      </w:r>
    </w:p>
    <w:p w14:paraId="0A415297" w14:textId="77777777" w:rsidR="00BB03E6" w:rsidRDefault="00BB03E6" w:rsidP="003670F9">
      <w:pPr>
        <w:rPr>
          <w:lang w:val="en-GB" w:eastAsia="zh-CN"/>
        </w:rPr>
      </w:pPr>
      <w:r>
        <w:rPr>
          <w:lang w:val="en-GB" w:eastAsia="zh-CN"/>
        </w:rPr>
        <w:lastRenderedPageBreak/>
        <w:t>If the expression contains def</w:t>
      </w:r>
      <w:r w:rsidR="00E04C46">
        <w:rPr>
          <w:lang w:val="en-GB" w:eastAsia="zh-CN"/>
        </w:rPr>
        <w:t xml:space="preserve">inition in Avro </w:t>
      </w:r>
      <w:r w:rsidR="00F75528">
        <w:rPr>
          <w:lang w:val="en-GB" w:eastAsia="zh-CN"/>
        </w:rPr>
        <w:t xml:space="preserve">Data Schema, the evaluation </w:t>
      </w:r>
      <w:r w:rsidR="00E04C46">
        <w:rPr>
          <w:lang w:val="en-GB" w:eastAsia="zh-CN"/>
        </w:rPr>
        <w:t xml:space="preserve">must </w:t>
      </w:r>
      <w:r>
        <w:rPr>
          <w:lang w:val="en-GB" w:eastAsia="zh-CN"/>
        </w:rPr>
        <w:t>get into type ‘field’.</w:t>
      </w:r>
    </w:p>
    <w:p w14:paraId="070A1964" w14:textId="77777777" w:rsidR="00BB03E6" w:rsidRDefault="00BB03E6" w:rsidP="003670F9">
      <w:pPr>
        <w:rPr>
          <w:lang w:val="en-GB" w:eastAsia="zh-CN"/>
        </w:rPr>
      </w:pPr>
      <w:r>
        <w:rPr>
          <w:lang w:val="en-GB" w:eastAsia="zh-CN"/>
        </w:rPr>
        <w:t>For example,</w:t>
      </w:r>
      <w:r w:rsidR="00E04C46">
        <w:rPr>
          <w:lang w:val="en-GB" w:eastAsia="zh-CN"/>
        </w:rPr>
        <w:t xml:space="preserve"> </w:t>
      </w:r>
      <w:r w:rsidR="00E04C46">
        <w:rPr>
          <w:rFonts w:hint="eastAsia"/>
          <w:lang w:val="en-GB" w:eastAsia="zh-CN"/>
        </w:rPr>
        <w:t>i</w:t>
      </w:r>
      <w:r>
        <w:rPr>
          <w:lang w:val="en-GB" w:eastAsia="zh-CN"/>
        </w:rPr>
        <w:t xml:space="preserve">f the schema is </w:t>
      </w:r>
      <w:r w:rsidR="00F75528">
        <w:rPr>
          <w:lang w:val="en-GB" w:eastAsia="zh-CN"/>
        </w:rPr>
        <w:t>as</w:t>
      </w:r>
      <w:r>
        <w:rPr>
          <w:lang w:val="en-GB" w:eastAsia="zh-CN"/>
        </w:rPr>
        <w:t xml:space="preserve"> follows:</w:t>
      </w:r>
    </w:p>
    <w:p w14:paraId="297CBD17" w14:textId="77777777" w:rsidR="00BB03E6" w:rsidRDefault="00BB03E6" w:rsidP="00BB03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namespace</w:t>
      </w:r>
      <w:r>
        <w:rPr>
          <w:rFonts w:ascii="Consolas" w:hAnsi="Consolas" w:cs="Consolas"/>
          <w:sz w:val="20"/>
          <w:szCs w:val="20"/>
        </w:rPr>
        <w:t>": "nokia.rtna.pcmd",</w:t>
      </w:r>
    </w:p>
    <w:p w14:paraId="316ED1D4" w14:textId="77777777" w:rsidR="00BB03E6" w:rsidRDefault="00BB03E6" w:rsidP="00BB03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"type": "record",</w:t>
      </w:r>
    </w:p>
    <w:p w14:paraId="03748DE2" w14:textId="77777777" w:rsidR="00BB03E6" w:rsidRDefault="00BB03E6" w:rsidP="00BB03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"name": "primary",</w:t>
      </w:r>
    </w:p>
    <w:p w14:paraId="2973BEBE" w14:textId="77777777" w:rsidR="00BB03E6" w:rsidRDefault="00BB03E6" w:rsidP="00BB03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"fields": [</w:t>
      </w:r>
    </w:p>
    <w:p w14:paraId="586935DF" w14:textId="77777777" w:rsidR="00BB03E6" w:rsidRDefault="00BB03E6" w:rsidP="00BB03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{"name": "PCMDid", "type": "string"},</w:t>
      </w:r>
    </w:p>
    <w:p w14:paraId="5744845A" w14:textId="77777777" w:rsidR="00BB03E6" w:rsidRDefault="00BB03E6" w:rsidP="00BB03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{"name": "secondary", "type": {</w:t>
      </w:r>
    </w:p>
    <w:p w14:paraId="7A965073" w14:textId="77777777" w:rsidR="00BB03E6" w:rsidRDefault="00BB03E6" w:rsidP="00BB03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"type": "array",</w:t>
      </w:r>
    </w:p>
    <w:p w14:paraId="73995139" w14:textId="77777777" w:rsidR="00BB03E6" w:rsidRDefault="00BB03E6" w:rsidP="00BB03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"items": </w:t>
      </w:r>
    </w:p>
    <w:p w14:paraId="5BCDE4E0" w14:textId="77777777" w:rsidR="00BB03E6" w:rsidRDefault="00BB03E6" w:rsidP="00BB03E6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namespace</w:t>
      </w:r>
      <w:r>
        <w:rPr>
          <w:rFonts w:ascii="Consolas" w:hAnsi="Consolas" w:cs="Consolas"/>
          <w:sz w:val="20"/>
          <w:szCs w:val="20"/>
        </w:rPr>
        <w:t>": "nokia.rtna.pcmd",</w:t>
      </w:r>
    </w:p>
    <w:p w14:paraId="04D2583E" w14:textId="77777777" w:rsidR="00BB03E6" w:rsidRDefault="00BB03E6" w:rsidP="00BB03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ab/>
        <w:t xml:space="preserve"> "type": "record",</w:t>
      </w:r>
    </w:p>
    <w:p w14:paraId="14900776" w14:textId="77777777" w:rsidR="00BB03E6" w:rsidRDefault="00BB03E6" w:rsidP="00BB03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"name": "secondary",</w:t>
      </w:r>
    </w:p>
    <w:p w14:paraId="747AF189" w14:textId="77777777" w:rsidR="00BB03E6" w:rsidRDefault="00BB03E6" w:rsidP="00BB03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"fields": [</w:t>
      </w:r>
    </w:p>
    <w:p w14:paraId="2B911366" w14:textId="77777777" w:rsidR="00BB03E6" w:rsidRDefault="00BB03E6" w:rsidP="00BB03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{"name": "PGWid", "type": "string"}]</w:t>
      </w:r>
    </w:p>
    <w:p w14:paraId="77A208FE" w14:textId="77777777" w:rsidR="00BB03E6" w:rsidRDefault="00BB03E6" w:rsidP="00BB03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14:paraId="1E3FE96B" w14:textId="77777777" w:rsidR="00BB03E6" w:rsidRDefault="00BB03E6" w:rsidP="00BB03E6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14EA6C24" w14:textId="77777777" w:rsidR="00BB03E6" w:rsidRDefault="00BB03E6" w:rsidP="00BB03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}</w:t>
      </w:r>
    </w:p>
    <w:p w14:paraId="00435263" w14:textId="77777777" w:rsidR="00BB03E6" w:rsidRDefault="00BB03E6" w:rsidP="00BB03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}</w:t>
      </w:r>
    </w:p>
    <w:p w14:paraId="31BC4102" w14:textId="77777777" w:rsidR="00BB03E6" w:rsidRDefault="00BB03E6" w:rsidP="00BB03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]</w:t>
      </w:r>
    </w:p>
    <w:p w14:paraId="1E16C78A" w14:textId="77777777" w:rsidR="00BB03E6" w:rsidRDefault="00BB03E6" w:rsidP="00BB03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6AF1CAE1" w14:textId="77777777" w:rsidR="00F75528" w:rsidRDefault="00F75528" w:rsidP="00BB03E6">
      <w:pPr>
        <w:rPr>
          <w:lang w:val="en-GB" w:eastAsia="zh-CN"/>
        </w:rPr>
      </w:pPr>
    </w:p>
    <w:p w14:paraId="5900FA18" w14:textId="77777777" w:rsidR="00620566" w:rsidRDefault="00620566" w:rsidP="00BB03E6">
      <w:pPr>
        <w:rPr>
          <w:lang w:val="en-GB" w:eastAsia="zh-CN"/>
        </w:rPr>
      </w:pPr>
      <w:r w:rsidRPr="00BB03E6">
        <w:rPr>
          <w:lang w:val="en-GB" w:eastAsia="zh-CN"/>
        </w:rPr>
        <w:t>The validity of the expressions</w:t>
      </w:r>
      <w:r>
        <w:rPr>
          <w:lang w:val="en-GB" w:eastAsia="zh-CN"/>
        </w:rPr>
        <w:t>:</w:t>
      </w:r>
    </w:p>
    <w:p w14:paraId="15875B57" w14:textId="77777777" w:rsidR="00620566" w:rsidRPr="00BB03E6" w:rsidRDefault="00620566" w:rsidP="00BB03E6">
      <w:pPr>
        <w:rPr>
          <w:lang w:val="en-GB" w:eastAsia="zh-CN"/>
        </w:rPr>
      </w:pPr>
      <w:r w:rsidRPr="00651026">
        <w:rPr>
          <w:rFonts w:ascii="Consolas" w:hAnsi="Consolas" w:cs="Consolas"/>
          <w:color w:val="3F7F7F"/>
          <w:sz w:val="20"/>
          <w:szCs w:val="20"/>
          <w:highlight w:val="lightGray"/>
        </w:rPr>
        <w:t>&lt;expression&gt;</w:t>
      </w:r>
      <w:r w:rsidRPr="00BB03E6">
        <w:rPr>
          <w:lang w:val="en-GB" w:eastAsia="zh-CN"/>
        </w:rPr>
        <w:t>g</w:t>
      </w:r>
      <w:r w:rsidRPr="00BB03E6">
        <w:rPr>
          <w:rFonts w:hint="eastAsia"/>
          <w:lang w:val="en-GB" w:eastAsia="zh-CN"/>
        </w:rPr>
        <w:t>et(</w:t>
      </w:r>
      <w:r w:rsidRPr="00BB03E6">
        <w:rPr>
          <w:lang w:val="en-GB" w:eastAsia="zh-CN"/>
        </w:rPr>
        <w:t>PCMDid)</w:t>
      </w:r>
      <w:r w:rsidRPr="00651026">
        <w:rPr>
          <w:rFonts w:ascii="Consolas" w:hAnsi="Consolas" w:cs="Consolas"/>
          <w:color w:val="3F7F7F"/>
          <w:sz w:val="20"/>
          <w:szCs w:val="20"/>
          <w:highlight w:val="lightGray"/>
        </w:rPr>
        <w:t>&lt;/expression&gt;</w:t>
      </w:r>
      <w:r w:rsidRPr="00BB03E6">
        <w:rPr>
          <w:lang w:val="en-GB" w:eastAsia="zh-CN"/>
        </w:rPr>
        <w:t xml:space="preserve"> OK</w:t>
      </w:r>
    </w:p>
    <w:p w14:paraId="04C7CC4F" w14:textId="77777777" w:rsidR="00BB03E6" w:rsidRPr="00BB03E6" w:rsidRDefault="00BB03E6" w:rsidP="00BB03E6">
      <w:pPr>
        <w:rPr>
          <w:lang w:val="en-GB" w:eastAsia="zh-CN"/>
        </w:rPr>
      </w:pPr>
      <w:r w:rsidRPr="00651026">
        <w:rPr>
          <w:rFonts w:ascii="Consolas" w:hAnsi="Consolas" w:cs="Consolas"/>
          <w:color w:val="3F7F7F"/>
          <w:sz w:val="20"/>
          <w:szCs w:val="20"/>
          <w:highlight w:val="lightGray"/>
        </w:rPr>
        <w:t>&lt;ex</w:t>
      </w:r>
      <w:r w:rsidR="00651026">
        <w:rPr>
          <w:rFonts w:ascii="Consolas" w:hAnsi="Consolas" w:cs="Consolas"/>
          <w:color w:val="3F7F7F"/>
          <w:sz w:val="20"/>
          <w:szCs w:val="20"/>
          <w:highlight w:val="lightGray"/>
        </w:rPr>
        <w:t>p</w:t>
      </w:r>
      <w:r w:rsidRPr="00651026">
        <w:rPr>
          <w:rFonts w:ascii="Consolas" w:hAnsi="Consolas" w:cs="Consolas"/>
          <w:color w:val="3F7F7F"/>
          <w:sz w:val="20"/>
          <w:szCs w:val="20"/>
          <w:highlight w:val="lightGray"/>
        </w:rPr>
        <w:t>ression&gt;</w:t>
      </w:r>
      <w:r w:rsidRPr="00BB03E6">
        <w:rPr>
          <w:lang w:val="en-GB" w:eastAsia="zh-CN"/>
        </w:rPr>
        <w:t>get(secondary)</w:t>
      </w:r>
      <w:r w:rsidRPr="00651026">
        <w:rPr>
          <w:rFonts w:ascii="Consolas" w:hAnsi="Consolas" w:cs="Consolas"/>
          <w:color w:val="3F7F7F"/>
          <w:sz w:val="20"/>
          <w:szCs w:val="20"/>
          <w:highlight w:val="lightGray"/>
        </w:rPr>
        <w:t xml:space="preserve">&lt;/expression&gt; </w:t>
      </w:r>
      <w:r w:rsidRPr="00BB03E6">
        <w:rPr>
          <w:lang w:val="en-GB" w:eastAsia="zh-CN"/>
        </w:rPr>
        <w:t>NOK</w:t>
      </w:r>
    </w:p>
    <w:p w14:paraId="7FF5B2E9" w14:textId="77777777" w:rsidR="003670F9" w:rsidRDefault="00BB03E6" w:rsidP="003670F9">
      <w:pPr>
        <w:rPr>
          <w:lang w:val="en-GB" w:eastAsia="zh-CN"/>
        </w:rPr>
      </w:pPr>
      <w:r w:rsidRPr="00651026">
        <w:rPr>
          <w:rFonts w:ascii="Consolas" w:hAnsi="Consolas" w:cs="Consolas"/>
          <w:color w:val="3F7F7F"/>
          <w:sz w:val="20"/>
          <w:szCs w:val="20"/>
          <w:highlight w:val="lightGray"/>
        </w:rPr>
        <w:t>&lt;expression&gt;</w:t>
      </w:r>
      <w:r>
        <w:rPr>
          <w:lang w:val="en-GB" w:eastAsia="zh-CN"/>
        </w:rPr>
        <w:t>get(secondary).get(0)</w:t>
      </w:r>
      <w:r w:rsidRPr="00651026">
        <w:rPr>
          <w:rFonts w:ascii="Consolas" w:hAnsi="Consolas" w:cs="Consolas"/>
          <w:color w:val="3F7F7F"/>
          <w:sz w:val="20"/>
          <w:szCs w:val="20"/>
          <w:highlight w:val="lightGray"/>
        </w:rPr>
        <w:t>&lt;/expression&gt;</w:t>
      </w:r>
      <w:r>
        <w:rPr>
          <w:lang w:val="en-GB" w:eastAsia="zh-CN"/>
        </w:rPr>
        <w:t xml:space="preserve"> NOK</w:t>
      </w:r>
    </w:p>
    <w:p w14:paraId="0FDD880A" w14:textId="77777777" w:rsidR="00BB03E6" w:rsidRDefault="00BB03E6" w:rsidP="003670F9">
      <w:pPr>
        <w:rPr>
          <w:lang w:val="en-GB" w:eastAsia="zh-CN"/>
        </w:rPr>
      </w:pPr>
      <w:r w:rsidRPr="00651026">
        <w:rPr>
          <w:rFonts w:ascii="Consolas" w:hAnsi="Consolas" w:cs="Consolas"/>
          <w:color w:val="3F7F7F"/>
          <w:sz w:val="20"/>
          <w:szCs w:val="20"/>
          <w:highlight w:val="lightGray"/>
        </w:rPr>
        <w:t>&lt;expression&gt;</w:t>
      </w:r>
      <w:r>
        <w:rPr>
          <w:lang w:val="en-GB" w:eastAsia="zh-CN"/>
        </w:rPr>
        <w:t>get(secondary).get(0).get(PGWid)</w:t>
      </w:r>
      <w:r w:rsidRPr="00651026">
        <w:rPr>
          <w:rFonts w:ascii="Consolas" w:hAnsi="Consolas" w:cs="Consolas"/>
          <w:color w:val="3F7F7F"/>
          <w:sz w:val="20"/>
          <w:szCs w:val="20"/>
          <w:highlight w:val="lightGray"/>
        </w:rPr>
        <w:t>&lt;/expression&gt;</w:t>
      </w:r>
      <w:r>
        <w:rPr>
          <w:lang w:val="en-GB" w:eastAsia="zh-CN"/>
        </w:rPr>
        <w:t xml:space="preserve"> OK</w:t>
      </w:r>
    </w:p>
    <w:p w14:paraId="40B8909E" w14:textId="77777777" w:rsidR="00153F42" w:rsidRPr="00153F42" w:rsidRDefault="00153F42" w:rsidP="003670F9">
      <w:pPr>
        <w:pStyle w:val="Heading2"/>
      </w:pPr>
      <w:r>
        <w:t>‘data1’ and ‘data2’ operator</w:t>
      </w:r>
    </w:p>
    <w:p w14:paraId="0390E4F4" w14:textId="77777777" w:rsidR="00153F42" w:rsidRDefault="00153F42" w:rsidP="00153F42">
      <w:pPr>
        <w:rPr>
          <w:lang w:val="en-GB" w:eastAsia="zh-CN"/>
        </w:rPr>
      </w:pPr>
      <w:r>
        <w:rPr>
          <w:lang w:val="en-GB" w:eastAsia="zh-CN"/>
        </w:rPr>
        <w:t>For processors with two input streams, we use ‘data1’ to represent the stream on main branch, ‘data2’ to represent the stream ingested from &lt;plug&gt; tag.</w:t>
      </w:r>
    </w:p>
    <w:p w14:paraId="68AC192A" w14:textId="77777777" w:rsidR="007A00F4" w:rsidRDefault="00F75528" w:rsidP="003670F9">
      <w:pPr>
        <w:rPr>
          <w:lang w:val="en-GB" w:eastAsia="zh-CN"/>
        </w:rPr>
      </w:pPr>
      <w:r>
        <w:rPr>
          <w:lang w:val="en-GB" w:eastAsia="zh-CN"/>
        </w:rPr>
        <w:t>F</w:t>
      </w:r>
      <w:r w:rsidR="00153F42">
        <w:rPr>
          <w:lang w:val="en-GB" w:eastAsia="zh-CN"/>
        </w:rPr>
        <w:t xml:space="preserve">or a correlator processor, data1 refers to </w:t>
      </w:r>
      <w:r w:rsidR="004C1991">
        <w:rPr>
          <w:lang w:val="en-GB" w:eastAsia="zh-CN"/>
        </w:rPr>
        <w:t>correlatend</w:t>
      </w:r>
      <w:r w:rsidR="00153F42">
        <w:rPr>
          <w:lang w:val="en-GB" w:eastAsia="zh-CN"/>
        </w:rPr>
        <w:t xml:space="preserve"> and data2 refers to correlator. </w:t>
      </w:r>
      <w:r>
        <w:rPr>
          <w:lang w:val="en-GB" w:eastAsia="zh-CN"/>
        </w:rPr>
        <w:t xml:space="preserve">For a context processor, data1 refers to </w:t>
      </w:r>
      <w:r w:rsidR="008E7AB2">
        <w:rPr>
          <w:lang w:val="en-GB" w:eastAsia="zh-CN"/>
        </w:rPr>
        <w:t xml:space="preserve">stream </w:t>
      </w:r>
      <w:r>
        <w:rPr>
          <w:lang w:val="en-GB" w:eastAsia="zh-CN"/>
        </w:rPr>
        <w:t xml:space="preserve">to be updated and data2 </w:t>
      </w:r>
      <w:r w:rsidR="008E7AB2">
        <w:rPr>
          <w:lang w:val="en-GB" w:eastAsia="zh-CN"/>
        </w:rPr>
        <w:t>refers</w:t>
      </w:r>
      <w:r>
        <w:rPr>
          <w:lang w:val="en-GB" w:eastAsia="zh-CN"/>
        </w:rPr>
        <w:t xml:space="preserve"> to stream providing context.</w:t>
      </w:r>
      <w:r w:rsidR="00153F42">
        <w:rPr>
          <w:rFonts w:hint="eastAsia"/>
          <w:lang w:val="en-GB" w:eastAsia="zh-CN"/>
        </w:rPr>
        <w:t xml:space="preserve"> </w:t>
      </w:r>
    </w:p>
    <w:p w14:paraId="2D4E46C3" w14:textId="77777777" w:rsidR="00153F42" w:rsidRDefault="00153F42" w:rsidP="003670F9">
      <w:pPr>
        <w:rPr>
          <w:lang w:val="en-GB" w:eastAsia="zh-CN"/>
        </w:rPr>
      </w:pPr>
      <w:r>
        <w:rPr>
          <w:lang w:val="en-GB" w:eastAsia="zh-CN"/>
        </w:rPr>
        <w:t xml:space="preserve">A valid expression </w:t>
      </w:r>
      <w:r w:rsidR="00F75528">
        <w:rPr>
          <w:lang w:val="en-GB" w:eastAsia="zh-CN"/>
        </w:rPr>
        <w:t xml:space="preserve">for correlate processor </w:t>
      </w:r>
      <w:r>
        <w:rPr>
          <w:lang w:val="en-GB" w:eastAsia="zh-CN"/>
        </w:rPr>
        <w:t>could be like this:</w:t>
      </w:r>
    </w:p>
    <w:p w14:paraId="2EFD6CE6" w14:textId="77777777" w:rsidR="00153F42" w:rsidRDefault="00153F42" w:rsidP="00153F42">
      <w:pPr>
        <w:rPr>
          <w:lang w:val="en-GB" w:eastAsia="zh-CN"/>
        </w:rPr>
      </w:pPr>
      <w:r w:rsidRPr="00651026">
        <w:rPr>
          <w:rFonts w:ascii="Consolas" w:hAnsi="Consolas" w:cs="Consolas"/>
          <w:color w:val="3F7F7F"/>
          <w:sz w:val="20"/>
          <w:szCs w:val="20"/>
          <w:highlight w:val="lightGray"/>
        </w:rPr>
        <w:t>&lt;booleanExpression&gt;</w:t>
      </w:r>
      <w:r w:rsidRPr="00153F42">
        <w:rPr>
          <w:lang w:val="en-GB" w:eastAsia="zh-CN"/>
        </w:rPr>
        <w:t>dat</w:t>
      </w:r>
      <w:r>
        <w:rPr>
          <w:lang w:val="en-GB" w:eastAsia="zh-CN"/>
        </w:rPr>
        <w:t xml:space="preserve">a2.get('eNBstopCollectionTime') ge </w:t>
      </w:r>
      <w:r w:rsidRPr="00153F42">
        <w:rPr>
          <w:lang w:val="en-GB" w:eastAsia="zh-CN"/>
        </w:rPr>
        <w:t>data1.get('ProcedureStartTime')</w:t>
      </w:r>
    </w:p>
    <w:p w14:paraId="4B478706" w14:textId="77777777" w:rsidR="00F75528" w:rsidRPr="00651026" w:rsidRDefault="00153F42" w:rsidP="003670F9">
      <w:pPr>
        <w:rPr>
          <w:rFonts w:ascii="Consolas" w:hAnsi="Consolas" w:cs="Consolas"/>
          <w:color w:val="3F7F7F"/>
          <w:sz w:val="20"/>
          <w:szCs w:val="20"/>
          <w:highlight w:val="lightGray"/>
        </w:rPr>
      </w:pPr>
      <w:r w:rsidRPr="00651026">
        <w:rPr>
          <w:rFonts w:ascii="Consolas" w:hAnsi="Consolas" w:cs="Consolas"/>
          <w:color w:val="3F7F7F"/>
          <w:sz w:val="20"/>
          <w:szCs w:val="20"/>
          <w:highlight w:val="lightGray"/>
        </w:rPr>
        <w:t>&lt;</w:t>
      </w:r>
      <w:r w:rsidR="00BD03F5" w:rsidRPr="00651026">
        <w:rPr>
          <w:rFonts w:ascii="Consolas" w:hAnsi="Consolas" w:cs="Consolas"/>
          <w:color w:val="3F7F7F"/>
          <w:sz w:val="20"/>
          <w:szCs w:val="20"/>
          <w:highlight w:val="lightGray"/>
        </w:rPr>
        <w:t>/</w:t>
      </w:r>
      <w:r w:rsidRPr="00651026">
        <w:rPr>
          <w:rFonts w:ascii="Consolas" w:hAnsi="Consolas" w:cs="Consolas"/>
          <w:color w:val="3F7F7F"/>
          <w:sz w:val="20"/>
          <w:szCs w:val="20"/>
          <w:highlight w:val="lightGray"/>
        </w:rPr>
        <w:t>booleanExpression&gt;</w:t>
      </w:r>
    </w:p>
    <w:p w14:paraId="1213D85C" w14:textId="77777777" w:rsidR="00FF1CF1" w:rsidRDefault="001110DB" w:rsidP="001110DB">
      <w:pPr>
        <w:pStyle w:val="Heading2"/>
      </w:pPr>
      <w:r>
        <w:lastRenderedPageBreak/>
        <w:t>Predefined methods</w:t>
      </w:r>
    </w:p>
    <w:p w14:paraId="1E5FF978" w14:textId="77777777" w:rsidR="00620566" w:rsidRDefault="00620566" w:rsidP="00620566">
      <w:pPr>
        <w:rPr>
          <w:lang w:val="en-GB" w:eastAsia="zh-CN"/>
        </w:rPr>
      </w:pPr>
      <w:r>
        <w:rPr>
          <w:lang w:val="en-GB" w:eastAsia="zh-CN"/>
        </w:rPr>
        <w:t>F</w:t>
      </w:r>
      <w:r>
        <w:rPr>
          <w:rFonts w:hint="eastAsia"/>
          <w:lang w:val="en-GB" w:eastAsia="zh-CN"/>
        </w:rPr>
        <w:t xml:space="preserve">or </w:t>
      </w:r>
      <w:r>
        <w:rPr>
          <w:lang w:val="en-GB" w:eastAsia="zh-CN"/>
        </w:rPr>
        <w:t>expression tag with type specified, like &lt;booleanExpression&gt; and &lt;longExpreesion&gt;, the expression evaluation</w:t>
      </w:r>
      <w:r w:rsidRPr="00620566">
        <w:rPr>
          <w:lang w:val="en-GB" w:eastAsia="zh-CN"/>
        </w:rPr>
        <w:t xml:space="preserve"> result should be a </w:t>
      </w:r>
      <w:r>
        <w:rPr>
          <w:lang w:val="en-GB" w:eastAsia="zh-CN"/>
        </w:rPr>
        <w:t xml:space="preserve">boolean or long. </w:t>
      </w:r>
    </w:p>
    <w:p w14:paraId="62F24556" w14:textId="77777777" w:rsidR="00620566" w:rsidRDefault="00620566" w:rsidP="00620566">
      <w:pPr>
        <w:rPr>
          <w:lang w:val="en-GB" w:eastAsia="zh-CN"/>
        </w:rPr>
      </w:pPr>
      <w:r>
        <w:rPr>
          <w:lang w:val="en-GB" w:eastAsia="zh-CN"/>
        </w:rPr>
        <w:t xml:space="preserve">For </w:t>
      </w:r>
      <w:r>
        <w:rPr>
          <w:rFonts w:hint="eastAsia"/>
          <w:lang w:val="en-GB" w:eastAsia="zh-CN"/>
        </w:rPr>
        <w:t xml:space="preserve">common supported </w:t>
      </w:r>
      <w:r>
        <w:rPr>
          <w:lang w:val="en-GB" w:eastAsia="zh-CN"/>
        </w:rPr>
        <w:t xml:space="preserve">relation and logical operators that could be used in &lt;booleanExpression&gt; tag, please refer to </w:t>
      </w:r>
      <w:hyperlink r:id="rId21" w:history="1">
        <w:r w:rsidRPr="00620566">
          <w:rPr>
            <w:rStyle w:val="Hyperlink"/>
            <w:lang w:val="en-GB" w:eastAsia="zh-CN"/>
          </w:rPr>
          <w:t>SpEL documentation</w:t>
        </w:r>
      </w:hyperlink>
      <w:r>
        <w:rPr>
          <w:lang w:val="en-GB" w:eastAsia="zh-CN"/>
        </w:rPr>
        <w:t>.</w:t>
      </w:r>
    </w:p>
    <w:p w14:paraId="035ADECB" w14:textId="77777777" w:rsidR="00620566" w:rsidRPr="00620566" w:rsidRDefault="0098432C" w:rsidP="00620566">
      <w:pPr>
        <w:rPr>
          <w:lang w:val="en-GB" w:eastAsia="zh-CN"/>
        </w:rPr>
      </w:pPr>
      <w:r>
        <w:rPr>
          <w:lang w:val="en-GB" w:eastAsia="zh-CN"/>
        </w:rPr>
        <w:t>We also predefined the following methods to do the type conversion</w:t>
      </w:r>
      <w:r w:rsidR="00651026">
        <w:rPr>
          <w:lang w:val="en-GB" w:eastAsia="zh-CN"/>
        </w:rPr>
        <w:t xml:space="preserve"> and number conversion</w:t>
      </w:r>
      <w:r>
        <w:rPr>
          <w:lang w:val="en-GB" w:eastAsia="zh-CN"/>
        </w:rPr>
        <w:t>.</w:t>
      </w:r>
    </w:p>
    <w:p w14:paraId="5021D076" w14:textId="77777777" w:rsidR="00FF1CF1" w:rsidRPr="00A379EC" w:rsidRDefault="00EF7172" w:rsidP="00053264">
      <w:pPr>
        <w:numPr>
          <w:ilvl w:val="0"/>
          <w:numId w:val="64"/>
        </w:numPr>
        <w:rPr>
          <w:lang w:val="en-GB"/>
        </w:rPr>
      </w:pPr>
      <w:r w:rsidRPr="00A379EC">
        <w:rPr>
          <w:lang w:val="en-GB"/>
        </w:rPr>
        <w:t>#int(String str)</w:t>
      </w:r>
    </w:p>
    <w:p w14:paraId="3C4719FB" w14:textId="77777777" w:rsidR="00FF1CF1" w:rsidRPr="00A379EC" w:rsidRDefault="00EF7172" w:rsidP="00053264">
      <w:pPr>
        <w:numPr>
          <w:ilvl w:val="0"/>
          <w:numId w:val="64"/>
        </w:numPr>
        <w:rPr>
          <w:lang w:val="en-GB"/>
        </w:rPr>
      </w:pPr>
      <w:r w:rsidRPr="00A379EC">
        <w:rPr>
          <w:lang w:val="en-GB"/>
        </w:rPr>
        <w:t>#long(String str)</w:t>
      </w:r>
    </w:p>
    <w:p w14:paraId="0EBC873B" w14:textId="77777777" w:rsidR="00FF1CF1" w:rsidRPr="00A379EC" w:rsidRDefault="00EF7172" w:rsidP="00053264">
      <w:pPr>
        <w:numPr>
          <w:ilvl w:val="0"/>
          <w:numId w:val="64"/>
        </w:numPr>
        <w:rPr>
          <w:lang w:val="en-GB"/>
        </w:rPr>
      </w:pPr>
      <w:r w:rsidRPr="00A379EC">
        <w:rPr>
          <w:lang w:val="en-GB"/>
        </w:rPr>
        <w:t>#float(String str)</w:t>
      </w:r>
    </w:p>
    <w:p w14:paraId="719C9C20" w14:textId="77777777" w:rsidR="00FF1CF1" w:rsidRPr="00A379EC" w:rsidRDefault="00EF7172" w:rsidP="00053264">
      <w:pPr>
        <w:numPr>
          <w:ilvl w:val="0"/>
          <w:numId w:val="64"/>
        </w:numPr>
        <w:rPr>
          <w:lang w:val="en-GB"/>
        </w:rPr>
      </w:pPr>
      <w:r w:rsidRPr="00A379EC">
        <w:rPr>
          <w:lang w:val="en-GB"/>
        </w:rPr>
        <w:t>#double(String str)</w:t>
      </w:r>
    </w:p>
    <w:p w14:paraId="201E7296" w14:textId="77777777" w:rsidR="00FF1CF1" w:rsidRDefault="00EF7172" w:rsidP="00053264">
      <w:pPr>
        <w:numPr>
          <w:ilvl w:val="0"/>
          <w:numId w:val="64"/>
        </w:numPr>
        <w:rPr>
          <w:lang w:val="en-GB"/>
        </w:rPr>
      </w:pPr>
      <w:r w:rsidRPr="00A379EC">
        <w:rPr>
          <w:lang w:val="en-GB"/>
        </w:rPr>
        <w:t>#boolean(String str)</w:t>
      </w:r>
    </w:p>
    <w:p w14:paraId="4B1E9AD1" w14:textId="77777777" w:rsidR="00FB3049" w:rsidRPr="00A379EC" w:rsidRDefault="00A606FF" w:rsidP="00FB3049">
      <w:pPr>
        <w:numPr>
          <w:ilvl w:val="0"/>
          <w:numId w:val="64"/>
        </w:numPr>
        <w:rPr>
          <w:lang w:val="en-GB"/>
        </w:rPr>
      </w:pPr>
      <w:r>
        <w:rPr>
          <w:rFonts w:hint="eastAsia"/>
          <w:lang w:val="en-GB" w:eastAsia="zh-CN"/>
        </w:rPr>
        <w:t>#</w:t>
      </w:r>
      <w:r w:rsidR="00FB3049" w:rsidRPr="00FB3049">
        <w:rPr>
          <w:lang w:val="en-GB"/>
        </w:rPr>
        <w:t>hexToDecimal</w:t>
      </w:r>
      <w:r w:rsidR="00FB3049">
        <w:rPr>
          <w:rFonts w:hint="eastAsia"/>
          <w:lang w:val="en-GB" w:eastAsia="zh-CN"/>
        </w:rPr>
        <w:t>(</w:t>
      </w:r>
      <w:r>
        <w:rPr>
          <w:rFonts w:hint="eastAsia"/>
          <w:lang w:val="en-GB" w:eastAsia="zh-CN"/>
        </w:rPr>
        <w:t>String</w:t>
      </w:r>
      <w:r>
        <w:rPr>
          <w:lang w:val="en-GB" w:eastAsia="zh-CN"/>
        </w:rPr>
        <w:t xml:space="preserve"> str</w:t>
      </w:r>
      <w:r w:rsidR="00FB3049">
        <w:rPr>
          <w:rFonts w:hint="eastAsia"/>
          <w:lang w:val="en-GB" w:eastAsia="zh-CN"/>
        </w:rPr>
        <w:t>)</w:t>
      </w:r>
    </w:p>
    <w:p w14:paraId="702611D9" w14:textId="77777777" w:rsidR="0098432C" w:rsidRDefault="0098432C" w:rsidP="0098432C">
      <w:pPr>
        <w:rPr>
          <w:lang w:val="en-GB"/>
        </w:rPr>
      </w:pPr>
      <w:r>
        <w:rPr>
          <w:lang w:val="en-GB"/>
        </w:rPr>
        <w:t>For example, the &lt;longExpression&gt; requires the evaluation result to be Long type, we can use predefined ‘long’ method to convert a result of String type to Long type.</w:t>
      </w:r>
    </w:p>
    <w:p w14:paraId="7F87AE6F" w14:textId="77777777" w:rsidR="0098432C" w:rsidRPr="0098432C" w:rsidRDefault="0098432C" w:rsidP="0098432C">
      <w:pPr>
        <w:rPr>
          <w:lang w:val="en-GB"/>
        </w:rPr>
      </w:pPr>
      <w:r w:rsidRPr="000F7950">
        <w:rPr>
          <w:rFonts w:ascii="Consolas" w:hAnsi="Consolas" w:cs="Consolas"/>
          <w:color w:val="3F7F7F"/>
          <w:sz w:val="20"/>
          <w:szCs w:val="20"/>
          <w:highlight w:val="lightGray"/>
        </w:rPr>
        <w:t>&lt;longExpression&gt;</w:t>
      </w:r>
      <w:r w:rsidR="00E33CBE">
        <w:rPr>
          <w:lang w:val="en-GB"/>
        </w:rPr>
        <w:t>#long(get(‘</w:t>
      </w:r>
      <w:r w:rsidR="00E33CBE" w:rsidRPr="00E33CBE">
        <w:rPr>
          <w:lang w:val="en-GB"/>
        </w:rPr>
        <w:t>eNBstopCollectionTime</w:t>
      </w:r>
      <w:r w:rsidR="00E33CBE">
        <w:rPr>
          <w:lang w:val="en-GB"/>
        </w:rPr>
        <w:t>’))</w:t>
      </w:r>
      <w:r w:rsidRPr="000F7950">
        <w:rPr>
          <w:rFonts w:ascii="Consolas" w:hAnsi="Consolas" w:cs="Consolas"/>
          <w:color w:val="3F7F7F"/>
          <w:sz w:val="20"/>
          <w:szCs w:val="20"/>
          <w:highlight w:val="lightGray"/>
        </w:rPr>
        <w:t>&lt;/longExpression&gt;</w:t>
      </w:r>
    </w:p>
    <w:p w14:paraId="133BDB3A" w14:textId="77777777" w:rsidR="00FF1CF1" w:rsidRDefault="001110DB" w:rsidP="00053264">
      <w:pPr>
        <w:pStyle w:val="Heading2"/>
      </w:pPr>
      <w:r>
        <w:t>Predefined variables</w:t>
      </w:r>
    </w:p>
    <w:p w14:paraId="7A560021" w14:textId="77777777" w:rsidR="00B26BF0" w:rsidRDefault="000F7950" w:rsidP="000F7950">
      <w:pPr>
        <w:rPr>
          <w:lang w:val="en-GB" w:eastAsia="zh-CN"/>
        </w:rPr>
      </w:pPr>
      <w:r>
        <w:rPr>
          <w:rFonts w:hint="eastAsia"/>
          <w:lang w:val="en-GB" w:eastAsia="zh-CN"/>
        </w:rPr>
        <w:t>For some configuration, we may</w:t>
      </w:r>
      <w:r>
        <w:rPr>
          <w:lang w:val="en-GB" w:eastAsia="zh-CN"/>
        </w:rPr>
        <w:t xml:space="preserve"> want to recon</w:t>
      </w:r>
      <w:r w:rsidR="00EB72D5">
        <w:rPr>
          <w:lang w:val="en-GB" w:eastAsia="zh-CN"/>
        </w:rPr>
        <w:t xml:space="preserve">figure them without changing xml each </w:t>
      </w:r>
      <w:r w:rsidR="00B26BF0">
        <w:rPr>
          <w:lang w:val="en-GB" w:eastAsia="zh-CN"/>
        </w:rPr>
        <w:t>time (</w:t>
      </w:r>
      <w:r w:rsidR="00EB72D5">
        <w:rPr>
          <w:lang w:val="en-GB" w:eastAsia="zh-CN"/>
        </w:rPr>
        <w:t>eg. Kafka parameters). For this purpose,</w:t>
      </w:r>
      <w:r>
        <w:rPr>
          <w:lang w:val="en-GB" w:eastAsia="zh-CN"/>
        </w:rPr>
        <w:t xml:space="preserve"> </w:t>
      </w:r>
      <w:r w:rsidR="00EB72D5">
        <w:rPr>
          <w:lang w:val="en-GB" w:eastAsia="zh-CN"/>
        </w:rPr>
        <w:t xml:space="preserve">we provide a mechanism by utilizing SpEL predefined </w:t>
      </w:r>
      <w:r w:rsidR="0061567C">
        <w:rPr>
          <w:lang w:val="en-GB" w:eastAsia="zh-CN"/>
        </w:rPr>
        <w:t>variables to ingest</w:t>
      </w:r>
      <w:r w:rsidR="00EB72D5">
        <w:rPr>
          <w:lang w:val="en-GB" w:eastAsia="zh-CN"/>
        </w:rPr>
        <w:t xml:space="preserve"> configuration values as arguments when launching the application</w:t>
      </w:r>
      <w:r w:rsidR="00B26BF0">
        <w:rPr>
          <w:lang w:val="en-GB" w:eastAsia="zh-CN"/>
        </w:rPr>
        <w:t>.</w:t>
      </w:r>
    </w:p>
    <w:p w14:paraId="504FFDCE" w14:textId="77777777" w:rsidR="00B26BF0" w:rsidRDefault="00B26BF0" w:rsidP="000F7950">
      <w:pPr>
        <w:rPr>
          <w:lang w:val="en-GB" w:eastAsia="zh-CN"/>
        </w:rPr>
      </w:pPr>
      <w:r>
        <w:rPr>
          <w:lang w:val="en-GB" w:eastAsia="zh-CN"/>
        </w:rPr>
        <w:t xml:space="preserve">For example, </w:t>
      </w:r>
      <w:r w:rsidR="00E62BA3">
        <w:rPr>
          <w:lang w:val="en-GB" w:eastAsia="zh-CN"/>
        </w:rPr>
        <w:t xml:space="preserve">you can prefix ‘#’ to variable and provide its value in launch </w:t>
      </w:r>
      <w:r w:rsidR="007E2D32">
        <w:rPr>
          <w:lang w:val="en-GB" w:eastAsia="zh-CN"/>
        </w:rPr>
        <w:t>arguments by</w:t>
      </w:r>
      <w:r w:rsidR="00E62BA3">
        <w:rPr>
          <w:lang w:val="en-GB" w:eastAsia="zh-CN"/>
        </w:rPr>
        <w:t xml:space="preserve"> </w:t>
      </w:r>
      <w:r w:rsidR="007E2D32">
        <w:rPr>
          <w:lang w:val="en-GB" w:eastAsia="zh-CN"/>
        </w:rPr>
        <w:t>prefixing ‘</w:t>
      </w:r>
      <w:r w:rsidR="00E62BA3">
        <w:rPr>
          <w:lang w:val="en-GB" w:eastAsia="zh-CN"/>
        </w:rPr>
        <w:t>-V’</w:t>
      </w:r>
    </w:p>
    <w:p w14:paraId="27C89F94" w14:textId="77777777" w:rsidR="00B26BF0" w:rsidRPr="00B26BF0" w:rsidRDefault="00B26BF0" w:rsidP="00B26BF0">
      <w:pPr>
        <w:autoSpaceDE w:val="0"/>
        <w:autoSpaceDN w:val="0"/>
        <w:adjustRightInd w:val="0"/>
        <w:rPr>
          <w:rFonts w:ascii="Consolas" w:hAnsi="Consolas" w:cs="Consolas"/>
          <w:color w:val="3F7F7F"/>
          <w:sz w:val="20"/>
          <w:szCs w:val="20"/>
        </w:rPr>
      </w:pPr>
      <w:r w:rsidRPr="00B26BF0">
        <w:rPr>
          <w:rFonts w:ascii="Consolas" w:hAnsi="Consolas" w:cs="Consolas"/>
          <w:color w:val="3F7F7F"/>
          <w:sz w:val="20"/>
          <w:szCs w:val="20"/>
        </w:rPr>
        <w:t>&lt;kafka&gt;</w:t>
      </w:r>
    </w:p>
    <w:p w14:paraId="569EBF24" w14:textId="77777777" w:rsidR="00B26BF0" w:rsidRPr="00B26BF0" w:rsidRDefault="00B26BF0" w:rsidP="00B26BF0">
      <w:pPr>
        <w:autoSpaceDE w:val="0"/>
        <w:autoSpaceDN w:val="0"/>
        <w:adjustRightInd w:val="0"/>
        <w:rPr>
          <w:rFonts w:ascii="Consolas" w:hAnsi="Consolas" w:cs="Consolas"/>
          <w:color w:val="3F7F7F"/>
          <w:sz w:val="20"/>
          <w:szCs w:val="20"/>
        </w:rPr>
      </w:pPr>
      <w:r w:rsidRPr="00B26BF0">
        <w:rPr>
          <w:rFonts w:ascii="Consolas" w:hAnsi="Consolas" w:cs="Consolas"/>
          <w:color w:val="3F7F7F"/>
          <w:sz w:val="20"/>
          <w:szCs w:val="20"/>
        </w:rPr>
        <w:tab/>
        <w:t>&lt;topic&gt;</w:t>
      </w:r>
      <w:r w:rsidR="00E90EEE">
        <w:rPr>
          <w:rFonts w:ascii="Consolas" w:hAnsi="Consolas" w:cs="Consolas"/>
          <w:color w:val="3F7F7F"/>
          <w:sz w:val="20"/>
          <w:szCs w:val="20"/>
        </w:rPr>
        <w:t>#</w:t>
      </w:r>
      <w:r>
        <w:rPr>
          <w:rFonts w:ascii="Consolas" w:hAnsi="Consolas" w:cs="Consolas"/>
          <w:color w:val="3F7F7F"/>
          <w:sz w:val="20"/>
          <w:szCs w:val="20"/>
        </w:rPr>
        <w:t>topic</w:t>
      </w:r>
      <w:r w:rsidRPr="00B26BF0">
        <w:rPr>
          <w:rFonts w:ascii="Consolas" w:hAnsi="Consolas" w:cs="Consolas"/>
          <w:color w:val="3F7F7F"/>
          <w:sz w:val="20"/>
          <w:szCs w:val="20"/>
        </w:rPr>
        <w:t>&lt;/topic&gt;</w:t>
      </w:r>
    </w:p>
    <w:p w14:paraId="2317A1C5" w14:textId="77777777" w:rsidR="00B26BF0" w:rsidRPr="00B26BF0" w:rsidRDefault="00B26BF0" w:rsidP="00B26BF0">
      <w:pPr>
        <w:autoSpaceDE w:val="0"/>
        <w:autoSpaceDN w:val="0"/>
        <w:adjustRightInd w:val="0"/>
        <w:rPr>
          <w:rFonts w:ascii="Consolas" w:hAnsi="Consolas" w:cs="Consolas"/>
          <w:color w:val="3F7F7F"/>
          <w:sz w:val="20"/>
          <w:szCs w:val="20"/>
        </w:rPr>
      </w:pPr>
      <w:r w:rsidRPr="00B26BF0">
        <w:rPr>
          <w:rFonts w:ascii="Consolas" w:hAnsi="Consolas" w:cs="Consolas"/>
          <w:color w:val="3F7F7F"/>
          <w:sz w:val="20"/>
          <w:szCs w:val="20"/>
        </w:rPr>
        <w:tab/>
        <w:t>&lt;brokerList&gt;</w:t>
      </w:r>
      <w:r>
        <w:rPr>
          <w:rFonts w:ascii="Consolas" w:hAnsi="Consolas" w:cs="Consolas"/>
          <w:color w:val="3F7F7F"/>
          <w:sz w:val="20"/>
          <w:szCs w:val="20"/>
        </w:rPr>
        <w:t>#brokerList</w:t>
      </w:r>
      <w:r w:rsidRPr="00B26BF0">
        <w:rPr>
          <w:rFonts w:ascii="Consolas" w:hAnsi="Consolas" w:cs="Consolas"/>
          <w:color w:val="3F7F7F"/>
          <w:sz w:val="20"/>
          <w:szCs w:val="20"/>
        </w:rPr>
        <w:t>&lt;/brokerList&gt;</w:t>
      </w:r>
    </w:p>
    <w:p w14:paraId="5CA5C64D" w14:textId="77777777" w:rsidR="00B26BF0" w:rsidRPr="00B26BF0" w:rsidRDefault="00B26BF0" w:rsidP="00B26BF0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7F7F"/>
          <w:sz w:val="20"/>
          <w:szCs w:val="20"/>
        </w:rPr>
      </w:pPr>
      <w:r w:rsidRPr="00B26BF0">
        <w:rPr>
          <w:rFonts w:ascii="Consolas" w:hAnsi="Consolas" w:cs="Consolas"/>
          <w:color w:val="3F7F7F"/>
          <w:sz w:val="20"/>
          <w:szCs w:val="20"/>
        </w:rPr>
        <w:t>&lt;groupId&gt;</w:t>
      </w:r>
      <w:r>
        <w:rPr>
          <w:rFonts w:ascii="Consolas" w:hAnsi="Consolas" w:cs="Consolas"/>
          <w:color w:val="3F7F7F"/>
          <w:sz w:val="20"/>
          <w:szCs w:val="20"/>
        </w:rPr>
        <w:t>#groupId</w:t>
      </w:r>
      <w:r w:rsidRPr="00B26BF0">
        <w:rPr>
          <w:rFonts w:ascii="Consolas" w:hAnsi="Consolas" w:cs="Consolas"/>
          <w:color w:val="3F7F7F"/>
          <w:sz w:val="20"/>
          <w:szCs w:val="20"/>
        </w:rPr>
        <w:t>&lt;/groupId&gt;</w:t>
      </w:r>
    </w:p>
    <w:p w14:paraId="5EB5599A" w14:textId="77777777" w:rsidR="00B26BF0" w:rsidRPr="00B26BF0" w:rsidRDefault="00B26BF0" w:rsidP="00B26BF0">
      <w:pPr>
        <w:autoSpaceDE w:val="0"/>
        <w:autoSpaceDN w:val="0"/>
        <w:adjustRightInd w:val="0"/>
        <w:rPr>
          <w:rFonts w:ascii="Consolas" w:hAnsi="Consolas" w:cs="Consolas"/>
          <w:color w:val="3F7F7F"/>
          <w:sz w:val="20"/>
          <w:szCs w:val="20"/>
        </w:rPr>
      </w:pPr>
      <w:r w:rsidRPr="00B26BF0">
        <w:rPr>
          <w:rFonts w:ascii="Consolas" w:hAnsi="Consolas" w:cs="Consolas"/>
          <w:color w:val="3F7F7F"/>
          <w:sz w:val="20"/>
          <w:szCs w:val="20"/>
        </w:rPr>
        <w:tab/>
        <w:t>&lt;avroSchemaURL&gt;</w:t>
      </w:r>
      <w:r>
        <w:rPr>
          <w:rFonts w:ascii="Consolas" w:hAnsi="Consolas" w:cs="Consolas"/>
          <w:color w:val="3F7F7F"/>
          <w:sz w:val="20"/>
          <w:szCs w:val="20"/>
        </w:rPr>
        <w:t>#avroSchema</w:t>
      </w:r>
      <w:r w:rsidRPr="00B26BF0">
        <w:rPr>
          <w:rFonts w:ascii="Consolas" w:hAnsi="Consolas" w:cs="Consolas"/>
          <w:color w:val="3F7F7F"/>
          <w:sz w:val="20"/>
          <w:szCs w:val="20"/>
        </w:rPr>
        <w:t>&lt;/avroSchemaURL&gt;</w:t>
      </w:r>
    </w:p>
    <w:p w14:paraId="6E3B5CC8" w14:textId="77777777" w:rsidR="000F7950" w:rsidRDefault="00B26BF0" w:rsidP="00B26BF0">
      <w:pPr>
        <w:rPr>
          <w:lang w:val="en-GB" w:eastAsia="zh-CN"/>
        </w:rPr>
      </w:pPr>
      <w:r w:rsidRPr="00B26BF0">
        <w:rPr>
          <w:rFonts w:ascii="Consolas" w:hAnsi="Consolas" w:cs="Consolas"/>
          <w:color w:val="3F7F7F"/>
          <w:sz w:val="20"/>
          <w:szCs w:val="20"/>
        </w:rPr>
        <w:t>&lt;/kafka&gt;</w:t>
      </w:r>
      <w:r w:rsidR="00EB72D5" w:rsidRPr="00B26BF0">
        <w:rPr>
          <w:rFonts w:ascii="Consolas" w:hAnsi="Consolas" w:cs="Consolas"/>
          <w:color w:val="3F7F7F"/>
          <w:sz w:val="20"/>
          <w:szCs w:val="20"/>
          <w:highlight w:val="lightGray"/>
        </w:rPr>
        <w:t xml:space="preserve"> </w:t>
      </w:r>
    </w:p>
    <w:p w14:paraId="76635DD0" w14:textId="77777777" w:rsidR="007E2D32" w:rsidRDefault="007E2D32" w:rsidP="00B26BF0">
      <w:pPr>
        <w:rPr>
          <w:lang w:val="en-GB" w:eastAsia="zh-CN"/>
        </w:rPr>
      </w:pPr>
      <w:r>
        <w:rPr>
          <w:lang w:val="en-GB" w:eastAsia="zh-CN"/>
        </w:rPr>
        <w:t>Application launch arguments:</w:t>
      </w:r>
    </w:p>
    <w:p w14:paraId="5D12E9D3" w14:textId="77777777" w:rsidR="00E90EEE" w:rsidRPr="000F7950" w:rsidRDefault="00E90EEE" w:rsidP="00B26BF0">
      <w:pPr>
        <w:rPr>
          <w:lang w:val="en-GB" w:eastAsia="zh-CN"/>
        </w:rPr>
      </w:pPr>
      <w:r>
        <w:rPr>
          <w:lang w:val="en-GB" w:eastAsia="zh-CN"/>
        </w:rPr>
        <w:lastRenderedPageBreak/>
        <w:t>-</w:t>
      </w:r>
      <w:r w:rsidR="00330DB1">
        <w:rPr>
          <w:lang w:val="en-GB" w:eastAsia="zh-CN"/>
        </w:rPr>
        <w:t>V</w:t>
      </w:r>
      <w:r>
        <w:rPr>
          <w:lang w:val="en-GB" w:eastAsia="zh-CN"/>
        </w:rPr>
        <w:t>topic=mme_topic</w:t>
      </w:r>
      <w:r w:rsidR="00330DB1">
        <w:rPr>
          <w:rFonts w:hint="eastAsia"/>
          <w:lang w:val="en-GB" w:eastAsia="zh-CN"/>
        </w:rPr>
        <w:t xml:space="preserve"> </w:t>
      </w:r>
      <w:r>
        <w:rPr>
          <w:lang w:val="en-GB" w:eastAsia="zh-CN"/>
        </w:rPr>
        <w:t>–</w:t>
      </w:r>
      <w:r>
        <w:rPr>
          <w:rFonts w:hint="eastAsia"/>
          <w:lang w:val="en-GB" w:eastAsia="zh-CN"/>
        </w:rPr>
        <w:t>VbrokerList=</w:t>
      </w:r>
      <w:r w:rsidR="00330DB1">
        <w:rPr>
          <w:lang w:val="en-GB" w:eastAsia="zh-CN"/>
        </w:rPr>
        <w:t>135.252.169.7:</w:t>
      </w:r>
      <w:r w:rsidR="00270669">
        <w:rPr>
          <w:lang w:val="en-GB" w:eastAsia="zh-CN"/>
        </w:rPr>
        <w:t>9092</w:t>
      </w:r>
      <w:r w:rsidR="00330DB1">
        <w:rPr>
          <w:lang w:val="en-GB" w:eastAsia="zh-CN"/>
        </w:rPr>
        <w:t>,135.252.169.8:</w:t>
      </w:r>
      <w:r w:rsidR="00270669">
        <w:rPr>
          <w:lang w:val="en-GB" w:eastAsia="zh-CN"/>
        </w:rPr>
        <w:t>9092</w:t>
      </w:r>
      <w:r w:rsidR="006A4CFB">
        <w:rPr>
          <w:lang w:val="en-GB" w:eastAsia="zh-CN"/>
        </w:rPr>
        <w:t xml:space="preserve"> –VgroupId=mme –V avroSchema=/MMEPCMD_13.asvc</w:t>
      </w:r>
      <w:r w:rsidR="007E2D32">
        <w:rPr>
          <w:lang w:val="en-GB" w:eastAsia="zh-CN"/>
        </w:rPr>
        <w:t xml:space="preserve"> </w:t>
      </w:r>
    </w:p>
    <w:p w14:paraId="39A127D5" w14:textId="77777777" w:rsidR="00FF1CF1" w:rsidRDefault="007E2D32" w:rsidP="007E2D32">
      <w:pPr>
        <w:rPr>
          <w:lang w:val="en-GB"/>
        </w:rPr>
      </w:pPr>
      <w:r>
        <w:rPr>
          <w:lang w:val="en-GB"/>
        </w:rPr>
        <w:t xml:space="preserve">Another predefined variable is #batchDuration. This is not related to xml configuration, but a parameter for spark streaming. </w:t>
      </w:r>
    </w:p>
    <w:p w14:paraId="7681EA98" w14:textId="77777777" w:rsidR="007E2D32" w:rsidRDefault="007E2D32" w:rsidP="007E2D32">
      <w:pPr>
        <w:rPr>
          <w:lang w:val="en-GB"/>
        </w:rPr>
      </w:pPr>
      <w:r>
        <w:rPr>
          <w:lang w:val="en-GB"/>
        </w:rPr>
        <w:t>Application launch arguments:</w:t>
      </w:r>
    </w:p>
    <w:p w14:paraId="7111CFB6" w14:textId="77777777" w:rsidR="00A379EC" w:rsidRPr="00A379EC" w:rsidRDefault="007E2D32" w:rsidP="00A379EC">
      <w:pPr>
        <w:rPr>
          <w:lang w:val="en-GB"/>
        </w:rPr>
      </w:pPr>
      <w:r>
        <w:rPr>
          <w:lang w:val="en-GB"/>
        </w:rPr>
        <w:t>-b 6000L</w:t>
      </w:r>
    </w:p>
    <w:p w14:paraId="535A7B1E" w14:textId="77777777" w:rsidR="00AF1501" w:rsidRPr="00000743" w:rsidRDefault="00203BA1" w:rsidP="00AF1501">
      <w:pPr>
        <w:pStyle w:val="Heading1"/>
        <w:rPr>
          <w:lang w:val="en-GB"/>
        </w:rPr>
      </w:pPr>
      <w:bookmarkStart w:id="127" w:name="_Toc489370084"/>
      <w:r>
        <w:rPr>
          <w:lang w:val="en-GB"/>
        </w:rPr>
        <w:t>Example</w:t>
      </w:r>
      <w:bookmarkEnd w:id="127"/>
    </w:p>
    <w:p w14:paraId="51320D6E" w14:textId="77777777" w:rsidR="00AF1501" w:rsidRPr="00000743" w:rsidRDefault="00203BA1" w:rsidP="00AF1501">
      <w:pPr>
        <w:pStyle w:val="100-Paragraph"/>
        <w:rPr>
          <w:lang w:val="en-GB"/>
        </w:rPr>
      </w:pPr>
      <w:r>
        <w:rPr>
          <w:lang w:val="en-GB"/>
        </w:rPr>
        <w:t xml:space="preserve">Here we provide a complex example for the PCMD correlation, </w:t>
      </w:r>
      <w:r w:rsidR="002874D7">
        <w:rPr>
          <w:lang w:val="en-GB"/>
        </w:rPr>
        <w:t>which is a practical user case.</w:t>
      </w:r>
      <w:r>
        <w:rPr>
          <w:lang w:val="en-GB"/>
        </w:rPr>
        <w:t xml:space="preserve"> </w:t>
      </w:r>
    </w:p>
    <w:p w14:paraId="083A2582" w14:textId="77777777" w:rsidR="00BB565F" w:rsidRDefault="00BB565F" w:rsidP="002874D7">
      <w:pPr>
        <w:spacing w:after="200"/>
        <w:jc w:val="center"/>
        <w:rPr>
          <w:rFonts w:asciiTheme="majorHAnsi" w:eastAsiaTheme="majorEastAsia" w:hAnsiTheme="majorHAnsi" w:cstheme="majorBidi"/>
          <w:bCs/>
          <w:color w:val="124191" w:themeColor="text1"/>
          <w:sz w:val="44"/>
          <w:szCs w:val="28"/>
        </w:rPr>
      </w:pPr>
      <w:bookmarkStart w:id="128" w:name="_High_Availability_(HA)"/>
      <w:bookmarkEnd w:id="128"/>
      <w:r>
        <w:rPr>
          <w:rFonts w:asciiTheme="majorHAnsi" w:eastAsiaTheme="majorEastAsia" w:hAnsiTheme="majorHAnsi" w:cstheme="majorBidi"/>
          <w:bCs/>
          <w:noProof/>
          <w:color w:val="124191" w:themeColor="text1"/>
          <w:sz w:val="44"/>
          <w:szCs w:val="28"/>
          <w:lang w:eastAsia="zh-CN"/>
        </w:rPr>
        <w:drawing>
          <wp:inline distT="0" distB="0" distL="0" distR="0" wp14:anchorId="73C860D6" wp14:editId="6937F35E">
            <wp:extent cx="6937200" cy="4053600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parkrunningchart_draft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7200" cy="405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D98F6" w14:textId="77777777" w:rsidR="002874D7" w:rsidRPr="002874D7" w:rsidRDefault="002874D7" w:rsidP="002874D7">
      <w:pPr>
        <w:pStyle w:val="Caption"/>
        <w:rPr>
          <w:lang w:val="en-GB" w:eastAsia="zh-CN"/>
        </w:rPr>
      </w:pPr>
      <w:r w:rsidRPr="00D678F5">
        <w:rPr>
          <w:lang w:val="en-GB"/>
        </w:rPr>
        <w:t xml:space="preserve">Figure </w:t>
      </w:r>
      <w:r>
        <w:rPr>
          <w:lang w:val="en-GB"/>
        </w:rPr>
        <w:t xml:space="preserve">2: </w:t>
      </w:r>
      <w:r>
        <w:rPr>
          <w:lang w:val="en-GB" w:eastAsia="zh-CN"/>
        </w:rPr>
        <w:t>RTNA Spark running chart</w:t>
      </w:r>
    </w:p>
    <w:p w14:paraId="39A1D9B4" w14:textId="77777777" w:rsidR="00BB565F" w:rsidRDefault="00BB565F" w:rsidP="002874D7">
      <w:pPr>
        <w:spacing w:after="200"/>
        <w:jc w:val="center"/>
        <w:rPr>
          <w:rFonts w:asciiTheme="majorHAnsi" w:eastAsiaTheme="majorEastAsia" w:hAnsiTheme="majorHAnsi" w:cstheme="majorBidi"/>
          <w:bCs/>
          <w:color w:val="124191" w:themeColor="text1"/>
          <w:sz w:val="44"/>
          <w:szCs w:val="28"/>
        </w:rPr>
      </w:pPr>
      <w:r>
        <w:rPr>
          <w:rFonts w:asciiTheme="majorHAnsi" w:eastAsiaTheme="majorEastAsia" w:hAnsiTheme="majorHAnsi" w:cstheme="majorBidi"/>
          <w:bCs/>
          <w:color w:val="124191" w:themeColor="text1"/>
          <w:sz w:val="44"/>
          <w:szCs w:val="28"/>
        </w:rPr>
        <w:object w:dxaOrig="2941" w:dyaOrig="816" w14:anchorId="228040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pt;height:40.5pt" o:ole="">
            <v:imagedata r:id="rId23" o:title=""/>
          </v:shape>
          <o:OLEObject Type="Embed" ProgID="Package" ShapeID="_x0000_i1025" DrawAspect="Content" ObjectID="_1575731014" r:id="rId24"/>
        </w:object>
      </w:r>
    </w:p>
    <w:bookmarkEnd w:id="6"/>
    <w:bookmarkEnd w:id="7"/>
    <w:p w14:paraId="11299B0C" w14:textId="77777777" w:rsidR="008C35B1" w:rsidRPr="002B5035" w:rsidRDefault="008C35B1" w:rsidP="008C35B1">
      <w:pPr>
        <w:pStyle w:val="Endofdoc"/>
      </w:pPr>
      <w:r w:rsidRPr="002B5035">
        <w:lastRenderedPageBreak/>
        <w:sym w:font="Wingdings" w:char="F099"/>
      </w:r>
      <w:r w:rsidRPr="002B5035">
        <w:t xml:space="preserve"> </w:t>
      </w:r>
      <w:bookmarkStart w:id="129" w:name="findoc"/>
      <w:r w:rsidRPr="002B5035">
        <w:t xml:space="preserve">End of DOCUMENT </w:t>
      </w:r>
      <w:bookmarkEnd w:id="129"/>
      <w:r w:rsidRPr="002B5035">
        <w:sym w:font="Wingdings" w:char="F098"/>
      </w:r>
    </w:p>
    <w:p w14:paraId="042DC7DF" w14:textId="77777777" w:rsidR="008C35B1" w:rsidRPr="008C35B1" w:rsidRDefault="008C35B1" w:rsidP="008C35B1">
      <w:pPr>
        <w:rPr>
          <w:lang w:eastAsia="zh-CN"/>
        </w:rPr>
      </w:pPr>
    </w:p>
    <w:sectPr w:rsidR="008C35B1" w:rsidRPr="008C35B1" w:rsidSect="000B4566">
      <w:headerReference w:type="default" r:id="rId25"/>
      <w:footerReference w:type="default" r:id="rId26"/>
      <w:pgSz w:w="11906" w:h="16838" w:code="9"/>
      <w:pgMar w:top="2835" w:right="1134" w:bottom="1440" w:left="1304" w:header="56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26B146" w14:textId="77777777" w:rsidR="00156B7C" w:rsidRDefault="00156B7C" w:rsidP="00A61921">
      <w:r>
        <w:separator/>
      </w:r>
    </w:p>
  </w:endnote>
  <w:endnote w:type="continuationSeparator" w:id="0">
    <w:p w14:paraId="7CE04FE0" w14:textId="77777777" w:rsidR="00156B7C" w:rsidRDefault="00156B7C" w:rsidP="00A61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kia Pure Text Light">
    <w:panose1 w:val="020B0304040602060303"/>
    <w:charset w:val="00"/>
    <w:family w:val="swiss"/>
    <w:pitch w:val="variable"/>
    <w:sig w:usb0="A00002FF" w:usb1="700078FB" w:usb2="0001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Nokia Pure Text">
    <w:panose1 w:val="020B0504040602060303"/>
    <w:charset w:val="00"/>
    <w:family w:val="swiss"/>
    <w:pitch w:val="variable"/>
    <w:sig w:usb0="A00002FF" w:usb1="700078FB" w:usb2="00010000" w:usb3="00000000" w:csb0="0000019F" w:csb1="00000000"/>
  </w:font>
  <w:font w:name="Futura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Nokia Pure Headline Light">
    <w:panose1 w:val="020B0304040602060303"/>
    <w:charset w:val="00"/>
    <w:family w:val="swiss"/>
    <w:pitch w:val="variable"/>
    <w:sig w:usb0="A00006EF" w:usb1="5000205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kia Pure Text DFLT">
    <w:altName w:val="Nokia Pure Text"/>
    <w:panose1 w:val="00000000000000000000"/>
    <w:charset w:val="00"/>
    <w:family w:val="roman"/>
    <w:notTrueType/>
    <w:pitch w:val="default"/>
  </w:font>
  <w:font w:name="StarSymbol">
    <w:altName w:val="Arial Unicode MS"/>
    <w:charset w:val="00"/>
    <w:family w:val="auto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92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515"/>
      <w:gridCol w:w="2721"/>
    </w:tblGrid>
    <w:tr w:rsidR="00270943" w:rsidRPr="00A61921" w14:paraId="1E0DB3B0" w14:textId="77777777" w:rsidTr="000B4566">
      <w:tc>
        <w:tcPr>
          <w:tcW w:w="3685" w:type="dxa"/>
          <w:hideMark/>
        </w:tcPr>
        <w:p w14:paraId="58114777" w14:textId="07F1E9FB" w:rsidR="00270943" w:rsidRPr="00A61921" w:rsidRDefault="00270943" w:rsidP="00A61921">
          <w:pPr>
            <w:rPr>
              <w:sz w:val="16"/>
              <w:lang w:eastAsia="zh-CN"/>
            </w:rPr>
          </w:pPr>
          <w:r w:rsidRPr="00A61921">
            <w:rPr>
              <w:sz w:val="16"/>
            </w:rPr>
            <w:fldChar w:fldCharType="begin"/>
          </w:r>
          <w:r w:rsidRPr="00A61921">
            <w:rPr>
              <w:sz w:val="16"/>
            </w:rPr>
            <w:instrText xml:space="preserve"> SAVEDATE  \@ "DD-MM-YYYY"  \* MERGEFORMAT </w:instrText>
          </w:r>
          <w:r w:rsidRPr="00A61921">
            <w:rPr>
              <w:sz w:val="16"/>
            </w:rPr>
            <w:fldChar w:fldCharType="separate"/>
          </w:r>
          <w:r w:rsidR="00D31ECA">
            <w:rPr>
              <w:noProof/>
              <w:sz w:val="16"/>
              <w:lang w:eastAsia="zh-CN"/>
            </w:rPr>
            <w:t>21-11-2017</w:t>
          </w:r>
          <w:r w:rsidRPr="00A61921">
            <w:rPr>
              <w:sz w:val="16"/>
            </w:rPr>
            <w:fldChar w:fldCharType="end"/>
          </w:r>
          <w:r>
            <w:rPr>
              <w:rFonts w:hint="eastAsia"/>
              <w:sz w:val="16"/>
              <w:lang w:eastAsia="zh-CN"/>
            </w:rPr>
            <w:t xml:space="preserve"> </w:t>
          </w:r>
          <w:r w:rsidRPr="00A61921">
            <w:rPr>
              <w:sz w:val="16"/>
            </w:rPr>
            <w:t xml:space="preserve">– </w:t>
          </w:r>
          <w:r>
            <w:rPr>
              <w:sz w:val="16"/>
              <w:lang w:eastAsia="zh-CN"/>
            </w:rPr>
            <w:t>To be filled</w:t>
          </w:r>
        </w:p>
        <w:p w14:paraId="29EF8DED" w14:textId="1792F12E" w:rsidR="00270943" w:rsidRPr="00A61921" w:rsidRDefault="00270943" w:rsidP="00A61921">
          <w:pPr>
            <w:rPr>
              <w:noProof/>
              <w:sz w:val="16"/>
            </w:rPr>
          </w:pPr>
          <w:r w:rsidRPr="00A61921">
            <w:rPr>
              <w:sz w:val="16"/>
            </w:rPr>
            <w:fldChar w:fldCharType="begin"/>
          </w:r>
          <w:r w:rsidRPr="00A61921">
            <w:rPr>
              <w:sz w:val="16"/>
            </w:rPr>
            <w:instrText xml:space="preserve"> PAGE  \* Arabic  \* MERGEFORMAT </w:instrText>
          </w:r>
          <w:r w:rsidRPr="00A61921">
            <w:rPr>
              <w:sz w:val="16"/>
            </w:rPr>
            <w:fldChar w:fldCharType="separate"/>
          </w:r>
          <w:r w:rsidR="00D31ECA">
            <w:rPr>
              <w:noProof/>
              <w:sz w:val="16"/>
            </w:rPr>
            <w:t>21</w:t>
          </w:r>
          <w:r w:rsidRPr="00A61921">
            <w:rPr>
              <w:sz w:val="16"/>
            </w:rPr>
            <w:fldChar w:fldCharType="end"/>
          </w:r>
          <w:r w:rsidRPr="00A61921">
            <w:rPr>
              <w:sz w:val="16"/>
            </w:rPr>
            <w:t xml:space="preserve"> / </w:t>
          </w:r>
          <w:r w:rsidRPr="00A61921">
            <w:rPr>
              <w:sz w:val="16"/>
            </w:rPr>
            <w:fldChar w:fldCharType="begin"/>
          </w:r>
          <w:r w:rsidRPr="00A61921">
            <w:rPr>
              <w:sz w:val="16"/>
            </w:rPr>
            <w:instrText xml:space="preserve"> NUMPAGES  \* Arabic  \* MERGEFORMAT </w:instrText>
          </w:r>
          <w:r w:rsidRPr="00A61921">
            <w:rPr>
              <w:sz w:val="16"/>
            </w:rPr>
            <w:fldChar w:fldCharType="separate"/>
          </w:r>
          <w:r w:rsidR="00D31ECA">
            <w:rPr>
              <w:noProof/>
              <w:sz w:val="16"/>
            </w:rPr>
            <w:t>25</w:t>
          </w:r>
          <w:r w:rsidRPr="00A61921">
            <w:rPr>
              <w:noProof/>
              <w:sz w:val="16"/>
            </w:rPr>
            <w:fldChar w:fldCharType="end"/>
          </w:r>
        </w:p>
      </w:tc>
      <w:tc>
        <w:tcPr>
          <w:tcW w:w="3515" w:type="dxa"/>
        </w:tcPr>
        <w:p w14:paraId="662493F0" w14:textId="77777777" w:rsidR="00270943" w:rsidRPr="00A61921" w:rsidRDefault="00270943" w:rsidP="00A61921">
          <w:pPr>
            <w:pStyle w:val="Footer"/>
            <w:rPr>
              <w:sz w:val="16"/>
              <w:shd w:val="clear" w:color="auto" w:fill="FFFFFF"/>
              <w:lang w:eastAsia="zh-CN"/>
            </w:rPr>
          </w:pPr>
          <w:r w:rsidRPr="00E547E3">
            <w:rPr>
              <w:sz w:val="16"/>
              <w:shd w:val="clear" w:color="auto" w:fill="FFFFFF"/>
            </w:rPr>
            <w:t>Nokia Internal Use</w:t>
          </w:r>
        </w:p>
      </w:tc>
      <w:tc>
        <w:tcPr>
          <w:tcW w:w="2721" w:type="dxa"/>
          <w:hideMark/>
        </w:tcPr>
        <w:p w14:paraId="244C4C09" w14:textId="77777777" w:rsidR="00270943" w:rsidRPr="00A61921" w:rsidRDefault="00270943" w:rsidP="00A61921">
          <w:pPr>
            <w:jc w:val="right"/>
            <w:rPr>
              <w:rFonts w:ascii="Calibri" w:hAnsi="Calibri"/>
              <w:color w:val="222222"/>
              <w:sz w:val="16"/>
              <w:lang w:eastAsia="en-GB"/>
            </w:rPr>
          </w:pPr>
          <w:r w:rsidRPr="00A61921">
            <w:rPr>
              <w:sz w:val="16"/>
              <w:lang w:eastAsia="en-GB"/>
            </w:rPr>
            <w:t xml:space="preserve">© Nokia </w:t>
          </w:r>
          <w:r>
            <w:rPr>
              <w:sz w:val="16"/>
              <w:lang w:eastAsia="en-GB"/>
            </w:rPr>
            <w:t>2016</w:t>
          </w:r>
        </w:p>
      </w:tc>
    </w:tr>
  </w:tbl>
  <w:p w14:paraId="0EB3262E" w14:textId="77777777" w:rsidR="00270943" w:rsidRPr="00A61921" w:rsidRDefault="00270943" w:rsidP="00A61921">
    <w:pPr>
      <w:pStyle w:val="Footer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C11E81" w14:textId="77777777" w:rsidR="00156B7C" w:rsidRDefault="00156B7C" w:rsidP="00A61921">
      <w:r>
        <w:separator/>
      </w:r>
    </w:p>
  </w:footnote>
  <w:footnote w:type="continuationSeparator" w:id="0">
    <w:p w14:paraId="08761A72" w14:textId="77777777" w:rsidR="00156B7C" w:rsidRDefault="00156B7C" w:rsidP="00A619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617B5A" w14:textId="77777777" w:rsidR="00270943" w:rsidRPr="008179D0" w:rsidRDefault="00270943" w:rsidP="00A61921">
    <w:r>
      <w:rPr>
        <w:noProof/>
        <w:lang w:eastAsia="zh-CN"/>
      </w:rPr>
      <w:drawing>
        <wp:anchor distT="0" distB="0" distL="114300" distR="114300" simplePos="0" relativeHeight="251660800" behindDoc="1" locked="0" layoutInCell="1" allowOverlap="1" wp14:anchorId="4F7ABF81" wp14:editId="33119A2C">
          <wp:simplePos x="0" y="0"/>
          <wp:positionH relativeFrom="column">
            <wp:posOffset>-424003</wp:posOffset>
          </wp:positionH>
          <wp:positionV relativeFrom="paragraph">
            <wp:posOffset>-360045</wp:posOffset>
          </wp:positionV>
          <wp:extent cx="7540299" cy="1796901"/>
          <wp:effectExtent l="0" t="0" r="381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ally\Desktop\header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40299" cy="17969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29A21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4510D65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37D10E3"/>
    <w:multiLevelType w:val="hybridMultilevel"/>
    <w:tmpl w:val="EB14274C"/>
    <w:lvl w:ilvl="0" w:tplc="5EB84AFC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宋体" w:hAnsi="Trebuchet MS" w:cs="Times New Roman" w:hint="default"/>
      </w:rPr>
    </w:lvl>
    <w:lvl w:ilvl="1" w:tplc="4ECA34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C2C1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0828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D66D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34DD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8AE2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02F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28C4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C8B6FBE"/>
    <w:multiLevelType w:val="hybridMultilevel"/>
    <w:tmpl w:val="2282314A"/>
    <w:lvl w:ilvl="0" w:tplc="62C6BE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001135" w:themeColor="text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A565A"/>
    <w:multiLevelType w:val="hybridMultilevel"/>
    <w:tmpl w:val="0A583264"/>
    <w:lvl w:ilvl="0" w:tplc="A75AA7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FA3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00E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884A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5888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DEB2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F237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AAC5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029F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234116B"/>
    <w:multiLevelType w:val="hybridMultilevel"/>
    <w:tmpl w:val="6C68556E"/>
    <w:lvl w:ilvl="0" w:tplc="6ADCF9B0">
      <w:start w:val="1"/>
      <w:numFmt w:val="bullet"/>
      <w:pStyle w:val="032-Bulleted-List2"/>
      <w:lvlText w:val="o"/>
      <w:lvlJc w:val="left"/>
      <w:pPr>
        <w:ind w:left="1214" w:hanging="360"/>
      </w:pPr>
      <w:rPr>
        <w:rFonts w:ascii="Courier New" w:hAnsi="Courier New" w:cs="Courier New" w:hint="default"/>
        <w:color w:val="auto"/>
      </w:rPr>
    </w:lvl>
    <w:lvl w:ilvl="1" w:tplc="78829EE4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3D3804BE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477A7D4C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3D60D700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BBD0984E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753C1758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D194D528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E11A2FBA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5F74D49"/>
    <w:multiLevelType w:val="hybridMultilevel"/>
    <w:tmpl w:val="594ADE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68F27DC"/>
    <w:multiLevelType w:val="hybridMultilevel"/>
    <w:tmpl w:val="16D65088"/>
    <w:lvl w:ilvl="0" w:tplc="040C0001">
      <w:start w:val="26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8252EE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9E1B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5A17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86FE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CE32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4C42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C21A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20C3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898422C"/>
    <w:multiLevelType w:val="hybridMultilevel"/>
    <w:tmpl w:val="AA981FEC"/>
    <w:lvl w:ilvl="0" w:tplc="5580864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color w:val="001135" w:themeColor="text2"/>
        <w:sz w:val="20"/>
        <w:lang w:val="de-DE"/>
      </w:rPr>
    </w:lvl>
    <w:lvl w:ilvl="1" w:tplc="EE20FEF2">
      <w:start w:val="1"/>
      <w:numFmt w:val="bullet"/>
      <w:lvlText w:val="o"/>
      <w:lvlJc w:val="left"/>
      <w:pPr>
        <w:tabs>
          <w:tab w:val="num" w:pos="862"/>
        </w:tabs>
        <w:ind w:left="2841" w:hanging="360"/>
      </w:pPr>
      <w:rPr>
        <w:rFonts w:ascii="Courier New" w:hAnsi="Courier New" w:hint="default"/>
      </w:rPr>
    </w:lvl>
    <w:lvl w:ilvl="2" w:tplc="A3BE617C">
      <w:start w:val="1"/>
      <w:numFmt w:val="bullet"/>
      <w:lvlText w:val=""/>
      <w:lvlJc w:val="left"/>
      <w:pPr>
        <w:tabs>
          <w:tab w:val="num" w:pos="3561"/>
        </w:tabs>
        <w:ind w:left="3561" w:hanging="360"/>
      </w:pPr>
      <w:rPr>
        <w:rFonts w:ascii="Wingdings" w:hAnsi="Wingdings" w:hint="default"/>
      </w:rPr>
    </w:lvl>
    <w:lvl w:ilvl="3" w:tplc="67BE79BC">
      <w:start w:val="1"/>
      <w:numFmt w:val="bullet"/>
      <w:lvlText w:val=""/>
      <w:lvlJc w:val="left"/>
      <w:pPr>
        <w:tabs>
          <w:tab w:val="num" w:pos="4281"/>
        </w:tabs>
        <w:ind w:left="4281" w:hanging="360"/>
      </w:pPr>
      <w:rPr>
        <w:rFonts w:ascii="Symbol" w:hAnsi="Symbol" w:hint="default"/>
      </w:rPr>
    </w:lvl>
    <w:lvl w:ilvl="4" w:tplc="A8960996">
      <w:start w:val="1"/>
      <w:numFmt w:val="bullet"/>
      <w:lvlText w:val="o"/>
      <w:lvlJc w:val="left"/>
      <w:pPr>
        <w:tabs>
          <w:tab w:val="num" w:pos="5001"/>
        </w:tabs>
        <w:ind w:left="5001" w:hanging="360"/>
      </w:pPr>
      <w:rPr>
        <w:rFonts w:ascii="Courier New" w:hAnsi="Courier New" w:hint="default"/>
      </w:rPr>
    </w:lvl>
    <w:lvl w:ilvl="5" w:tplc="38881312">
      <w:start w:val="1"/>
      <w:numFmt w:val="bullet"/>
      <w:lvlText w:val=""/>
      <w:lvlJc w:val="left"/>
      <w:pPr>
        <w:tabs>
          <w:tab w:val="num" w:pos="5721"/>
        </w:tabs>
        <w:ind w:left="5721" w:hanging="360"/>
      </w:pPr>
      <w:rPr>
        <w:rFonts w:ascii="Wingdings" w:hAnsi="Wingdings" w:hint="default"/>
      </w:rPr>
    </w:lvl>
    <w:lvl w:ilvl="6" w:tplc="119C08AC">
      <w:start w:val="1"/>
      <w:numFmt w:val="bullet"/>
      <w:lvlText w:val=""/>
      <w:lvlJc w:val="left"/>
      <w:pPr>
        <w:tabs>
          <w:tab w:val="num" w:pos="6441"/>
        </w:tabs>
        <w:ind w:left="6441" w:hanging="360"/>
      </w:pPr>
      <w:rPr>
        <w:rFonts w:ascii="Symbol" w:hAnsi="Symbol" w:hint="default"/>
      </w:rPr>
    </w:lvl>
    <w:lvl w:ilvl="7" w:tplc="285CC3C8">
      <w:start w:val="1"/>
      <w:numFmt w:val="bullet"/>
      <w:lvlText w:val="o"/>
      <w:lvlJc w:val="left"/>
      <w:pPr>
        <w:tabs>
          <w:tab w:val="num" w:pos="7161"/>
        </w:tabs>
        <w:ind w:left="7161" w:hanging="360"/>
      </w:pPr>
      <w:rPr>
        <w:rFonts w:ascii="Courier New" w:hAnsi="Courier New" w:hint="default"/>
      </w:rPr>
    </w:lvl>
    <w:lvl w:ilvl="8" w:tplc="5BE60EFC">
      <w:start w:val="1"/>
      <w:numFmt w:val="bullet"/>
      <w:lvlText w:val=""/>
      <w:lvlJc w:val="left"/>
      <w:pPr>
        <w:tabs>
          <w:tab w:val="num" w:pos="7881"/>
        </w:tabs>
        <w:ind w:left="7881" w:hanging="360"/>
      </w:pPr>
      <w:rPr>
        <w:rFonts w:ascii="Wingdings" w:hAnsi="Wingdings" w:hint="default"/>
      </w:rPr>
    </w:lvl>
  </w:abstractNum>
  <w:abstractNum w:abstractNumId="9" w15:restartNumberingAfterBreak="0">
    <w:nsid w:val="1B6C2C57"/>
    <w:multiLevelType w:val="hybridMultilevel"/>
    <w:tmpl w:val="735E4976"/>
    <w:lvl w:ilvl="0" w:tplc="43463998">
      <w:start w:val="1"/>
      <w:numFmt w:val="bullet"/>
      <w:pStyle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20DC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62F2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3E7E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2496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3274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2211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B201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241E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CDC680B"/>
    <w:multiLevelType w:val="multilevel"/>
    <w:tmpl w:val="4B5C76F4"/>
    <w:styleLink w:val="CSSC-151-Bulleted-List-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91919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945E6B"/>
    <w:multiLevelType w:val="multilevel"/>
    <w:tmpl w:val="7214CA4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124191" w:themeColor="tex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124191" w:themeColor="text1"/>
        <w:spacing w:val="0"/>
        <w:kern w:val="0"/>
        <w:position w:val="0"/>
        <w:u w:val="none"/>
        <w:effect w:val="none"/>
        <w:vertAlign w:val="baseline"/>
        <w:em w:val="none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Theme="minorHAnsi" w:hAnsiTheme="minorHAnsi"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1E0141FE"/>
    <w:multiLevelType w:val="singleLevel"/>
    <w:tmpl w:val="91EC737E"/>
    <w:lvl w:ilvl="0">
      <w:start w:val="1"/>
      <w:numFmt w:val="decimal"/>
      <w:pStyle w:val="ListNumber"/>
      <w:lvlText w:val="%1."/>
      <w:lvlJc w:val="left"/>
      <w:pPr>
        <w:tabs>
          <w:tab w:val="num" w:pos="2552"/>
        </w:tabs>
        <w:ind w:left="2552" w:hanging="567"/>
      </w:pPr>
    </w:lvl>
  </w:abstractNum>
  <w:abstractNum w:abstractNumId="13" w15:restartNumberingAfterBreak="0">
    <w:nsid w:val="1EB66354"/>
    <w:multiLevelType w:val="hybridMultilevel"/>
    <w:tmpl w:val="1FA44A70"/>
    <w:lvl w:ilvl="0" w:tplc="8FC89394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661900"/>
    <w:multiLevelType w:val="multilevel"/>
    <w:tmpl w:val="6F1C044A"/>
    <w:styleLink w:val="StyleCSSC-203-Bullet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191919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915851"/>
    <w:multiLevelType w:val="hybridMultilevel"/>
    <w:tmpl w:val="CFEE671E"/>
    <w:lvl w:ilvl="0" w:tplc="04090001">
      <w:start w:val="1"/>
      <w:numFmt w:val="bullet"/>
      <w:lvlText w:val=""/>
      <w:lvlJc w:val="left"/>
      <w:pPr>
        <w:ind w:left="1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20" w:hanging="420"/>
      </w:pPr>
      <w:rPr>
        <w:rFonts w:ascii="Wingdings" w:hAnsi="Wingdings" w:hint="default"/>
      </w:rPr>
    </w:lvl>
  </w:abstractNum>
  <w:abstractNum w:abstractNumId="16" w15:restartNumberingAfterBreak="0">
    <w:nsid w:val="2D9D290C"/>
    <w:multiLevelType w:val="hybridMultilevel"/>
    <w:tmpl w:val="C352BE22"/>
    <w:lvl w:ilvl="0" w:tplc="AAAAB632">
      <w:start w:val="1"/>
      <w:numFmt w:val="decimal"/>
      <w:lvlText w:val="[ A%1 ] "/>
      <w:lvlJc w:val="right"/>
      <w:pPr>
        <w:ind w:left="720" w:hanging="360"/>
      </w:pPr>
      <w:rPr>
        <w:rFonts w:hint="default"/>
        <w:color w:val="001135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9F6978"/>
    <w:multiLevelType w:val="multilevel"/>
    <w:tmpl w:val="6F1C044A"/>
    <w:styleLink w:val="StyleCSSC-200-Bulle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191919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1B7407"/>
    <w:multiLevelType w:val="hybridMultilevel"/>
    <w:tmpl w:val="F00471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E5E0BDB"/>
    <w:multiLevelType w:val="hybridMultilevel"/>
    <w:tmpl w:val="24F64DBE"/>
    <w:lvl w:ilvl="0" w:tplc="EB0CD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D215CC">
      <w:start w:val="3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80D86F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02AE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DE5B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7AD8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4E75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FA57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AA0A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2FF034C4"/>
    <w:multiLevelType w:val="hybridMultilevel"/>
    <w:tmpl w:val="F392AE2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6982D77"/>
    <w:multiLevelType w:val="multilevel"/>
    <w:tmpl w:val="DDD24E1A"/>
    <w:styleLink w:val="Nokia"/>
    <w:lvl w:ilvl="0">
      <w:start w:val="1"/>
      <w:numFmt w:val="decimal"/>
      <w:lvlText w:val="%1."/>
      <w:lvlJc w:val="left"/>
      <w:pPr>
        <w:ind w:left="357" w:hanging="357"/>
      </w:pPr>
      <w:rPr>
        <w:rFonts w:ascii="Nokia Pure Text" w:hAnsi="Nokia Pure Text" w:hint="default"/>
      </w:rPr>
    </w:lvl>
    <w:lvl w:ilvl="1">
      <w:start w:val="1"/>
      <w:numFmt w:val="decimal"/>
      <w:lvlText w:val="%1.%2"/>
      <w:lvlJc w:val="left"/>
      <w:pPr>
        <w:ind w:left="1434" w:hanging="357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511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8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65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1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96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973" w:hanging="357"/>
      </w:pPr>
      <w:rPr>
        <w:rFonts w:hint="default"/>
      </w:rPr>
    </w:lvl>
  </w:abstractNum>
  <w:abstractNum w:abstractNumId="22" w15:restartNumberingAfterBreak="0">
    <w:nsid w:val="369F4018"/>
    <w:multiLevelType w:val="hybridMultilevel"/>
    <w:tmpl w:val="0FF0AD50"/>
    <w:lvl w:ilvl="0" w:tplc="55808642">
      <w:start w:val="1"/>
      <w:numFmt w:val="bullet"/>
      <w:pStyle w:val="031-Bulleted-List1"/>
      <w:lvlText w:val=""/>
      <w:lvlJc w:val="left"/>
      <w:pPr>
        <w:ind w:left="785" w:hanging="360"/>
      </w:pPr>
      <w:rPr>
        <w:rFonts w:ascii="Symbol" w:hAnsi="Symbol" w:hint="default"/>
        <w:b w:val="0"/>
        <w:i w:val="0"/>
        <w:color w:val="001135" w:themeColor="text2"/>
        <w:sz w:val="20"/>
        <w:lang w:val="de-DE"/>
      </w:rPr>
    </w:lvl>
    <w:lvl w:ilvl="1" w:tplc="983EF124">
      <w:start w:val="1"/>
      <w:numFmt w:val="bullet"/>
      <w:lvlText w:val="o"/>
      <w:lvlJc w:val="left"/>
      <w:pPr>
        <w:tabs>
          <w:tab w:val="num" w:pos="2546"/>
        </w:tabs>
        <w:ind w:left="2546" w:hanging="360"/>
      </w:pPr>
      <w:rPr>
        <w:rFonts w:ascii="Courier New" w:hAnsi="Courier New" w:hint="default"/>
      </w:rPr>
    </w:lvl>
    <w:lvl w:ilvl="2" w:tplc="A3BE617C">
      <w:start w:val="1"/>
      <w:numFmt w:val="bullet"/>
      <w:lvlText w:val=""/>
      <w:lvlJc w:val="left"/>
      <w:pPr>
        <w:tabs>
          <w:tab w:val="num" w:pos="3266"/>
        </w:tabs>
        <w:ind w:left="3266" w:hanging="360"/>
      </w:pPr>
      <w:rPr>
        <w:rFonts w:ascii="Wingdings" w:hAnsi="Wingdings" w:hint="default"/>
      </w:rPr>
    </w:lvl>
    <w:lvl w:ilvl="3" w:tplc="67BE79BC">
      <w:start w:val="1"/>
      <w:numFmt w:val="bullet"/>
      <w:lvlText w:val=""/>
      <w:lvlJc w:val="left"/>
      <w:pPr>
        <w:tabs>
          <w:tab w:val="num" w:pos="3986"/>
        </w:tabs>
        <w:ind w:left="3986" w:hanging="360"/>
      </w:pPr>
      <w:rPr>
        <w:rFonts w:ascii="Symbol" w:hAnsi="Symbol" w:hint="default"/>
      </w:rPr>
    </w:lvl>
    <w:lvl w:ilvl="4" w:tplc="A8960996">
      <w:start w:val="1"/>
      <w:numFmt w:val="bullet"/>
      <w:lvlText w:val="o"/>
      <w:lvlJc w:val="left"/>
      <w:pPr>
        <w:tabs>
          <w:tab w:val="num" w:pos="4706"/>
        </w:tabs>
        <w:ind w:left="4706" w:hanging="360"/>
      </w:pPr>
      <w:rPr>
        <w:rFonts w:ascii="Courier New" w:hAnsi="Courier New" w:hint="default"/>
      </w:rPr>
    </w:lvl>
    <w:lvl w:ilvl="5" w:tplc="38881312">
      <w:start w:val="1"/>
      <w:numFmt w:val="bullet"/>
      <w:lvlText w:val=""/>
      <w:lvlJc w:val="left"/>
      <w:pPr>
        <w:tabs>
          <w:tab w:val="num" w:pos="5426"/>
        </w:tabs>
        <w:ind w:left="5426" w:hanging="360"/>
      </w:pPr>
      <w:rPr>
        <w:rFonts w:ascii="Wingdings" w:hAnsi="Wingdings" w:hint="default"/>
      </w:rPr>
    </w:lvl>
    <w:lvl w:ilvl="6" w:tplc="119C08AC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</w:rPr>
    </w:lvl>
    <w:lvl w:ilvl="7" w:tplc="285CC3C8">
      <w:start w:val="1"/>
      <w:numFmt w:val="bullet"/>
      <w:lvlText w:val="o"/>
      <w:lvlJc w:val="left"/>
      <w:pPr>
        <w:tabs>
          <w:tab w:val="num" w:pos="6866"/>
        </w:tabs>
        <w:ind w:left="6866" w:hanging="360"/>
      </w:pPr>
      <w:rPr>
        <w:rFonts w:ascii="Courier New" w:hAnsi="Courier New" w:hint="default"/>
      </w:rPr>
    </w:lvl>
    <w:lvl w:ilvl="8" w:tplc="5BE60EFC">
      <w:start w:val="1"/>
      <w:numFmt w:val="bullet"/>
      <w:lvlText w:val=""/>
      <w:lvlJc w:val="left"/>
      <w:pPr>
        <w:tabs>
          <w:tab w:val="num" w:pos="7586"/>
        </w:tabs>
        <w:ind w:left="7586" w:hanging="360"/>
      </w:pPr>
      <w:rPr>
        <w:rFonts w:ascii="Wingdings" w:hAnsi="Wingdings" w:hint="default"/>
      </w:rPr>
    </w:lvl>
  </w:abstractNum>
  <w:abstractNum w:abstractNumId="23" w15:restartNumberingAfterBreak="0">
    <w:nsid w:val="377B277F"/>
    <w:multiLevelType w:val="singleLevel"/>
    <w:tmpl w:val="A522B67C"/>
    <w:lvl w:ilvl="0">
      <w:start w:val="1"/>
      <w:numFmt w:val="bullet"/>
      <w:pStyle w:val="Index3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3B752DD9"/>
    <w:multiLevelType w:val="hybridMultilevel"/>
    <w:tmpl w:val="B77450A2"/>
    <w:lvl w:ilvl="0" w:tplc="AF943722">
      <w:start w:val="1"/>
      <w:numFmt w:val="decimal"/>
      <w:pStyle w:val="Numbering"/>
      <w:lvlText w:val="%1."/>
      <w:lvlJc w:val="left"/>
      <w:pPr>
        <w:ind w:left="720" w:hanging="360"/>
      </w:pPr>
      <w:rPr>
        <w:rFonts w:hint="default"/>
        <w:color w:val="001135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D05988"/>
    <w:multiLevelType w:val="hybridMultilevel"/>
    <w:tmpl w:val="E586CF34"/>
    <w:lvl w:ilvl="0" w:tplc="82A2FD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38EB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C4BD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E6C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E657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922C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D6ABCA" w:tentative="1">
      <w:start w:val="1"/>
      <w:numFmt w:val="bullet"/>
      <w:pStyle w:val="Titlepdg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3EB5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848A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CE02902"/>
    <w:multiLevelType w:val="singleLevel"/>
    <w:tmpl w:val="1952DCDC"/>
    <w:lvl w:ilvl="0">
      <w:start w:val="6"/>
      <w:numFmt w:val="bullet"/>
      <w:pStyle w:val="L2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419A66B5"/>
    <w:multiLevelType w:val="singleLevel"/>
    <w:tmpl w:val="A6AC8ADA"/>
    <w:lvl w:ilvl="0">
      <w:start w:val="1"/>
      <w:numFmt w:val="bullet"/>
      <w:pStyle w:val="List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41B864CB"/>
    <w:multiLevelType w:val="hybridMultilevel"/>
    <w:tmpl w:val="17C8A12A"/>
    <w:lvl w:ilvl="0" w:tplc="5EB84AFC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宋体" w:hAnsi="Trebuchet MS" w:cs="Times New Roman" w:hint="default"/>
      </w:rPr>
    </w:lvl>
    <w:lvl w:ilvl="1" w:tplc="945ABE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102B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3457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6076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48ED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4C99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4079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4E36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32E7F82"/>
    <w:multiLevelType w:val="hybridMultilevel"/>
    <w:tmpl w:val="C57CE38E"/>
    <w:lvl w:ilvl="0" w:tplc="0E3EC9C8">
      <w:start w:val="1"/>
      <w:numFmt w:val="decimal"/>
      <w:lvlText w:val="%1."/>
      <w:lvlJc w:val="left"/>
      <w:pPr>
        <w:ind w:left="1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0" w15:restartNumberingAfterBreak="0">
    <w:nsid w:val="46126457"/>
    <w:multiLevelType w:val="hybridMultilevel"/>
    <w:tmpl w:val="409E8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235F95"/>
    <w:multiLevelType w:val="hybridMultilevel"/>
    <w:tmpl w:val="64D00880"/>
    <w:lvl w:ilvl="0" w:tplc="6456AE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BA35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ECDA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3EBE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DC48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704A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DA3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7606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7EE8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48536341"/>
    <w:multiLevelType w:val="hybridMultilevel"/>
    <w:tmpl w:val="194850CA"/>
    <w:lvl w:ilvl="0" w:tplc="5EB84AFC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宋体" w:hAnsi="Trebuchet MS" w:cs="Times New Roman" w:hint="default"/>
      </w:rPr>
    </w:lvl>
    <w:lvl w:ilvl="1" w:tplc="094AB9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AE34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B04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C414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5E9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7EDA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66CF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2849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495E4D0F"/>
    <w:multiLevelType w:val="multilevel"/>
    <w:tmpl w:val="6D3AC3BA"/>
    <w:lvl w:ilvl="0">
      <w:start w:val="1"/>
      <w:numFmt w:val="decimal"/>
      <w:pStyle w:val="050-Heading1"/>
      <w:lvlText w:val="%1."/>
      <w:lvlJc w:val="left"/>
      <w:pPr>
        <w:ind w:left="720" w:hanging="360"/>
      </w:pPr>
    </w:lvl>
    <w:lvl w:ilvl="1">
      <w:start w:val="1"/>
      <w:numFmt w:val="decimal"/>
      <w:pStyle w:val="051-Heading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052-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053-Heading4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pStyle w:val="054-Heading5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pStyle w:val="055-Heading6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4F4559F0"/>
    <w:multiLevelType w:val="multilevel"/>
    <w:tmpl w:val="B820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pStyle w:val="Tect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5" w15:restartNumberingAfterBreak="0">
    <w:nsid w:val="51D06063"/>
    <w:multiLevelType w:val="hybridMultilevel"/>
    <w:tmpl w:val="E1228EA2"/>
    <w:lvl w:ilvl="0" w:tplc="0409000F">
      <w:start w:val="1"/>
      <w:numFmt w:val="decimal"/>
      <w:lvlText w:val="%1.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6" w15:restartNumberingAfterBreak="0">
    <w:nsid w:val="6542675F"/>
    <w:multiLevelType w:val="hybridMultilevel"/>
    <w:tmpl w:val="D5A0D64A"/>
    <w:lvl w:ilvl="0" w:tplc="04090001">
      <w:start w:val="1"/>
      <w:numFmt w:val="bullet"/>
      <w:pStyle w:val="160-Bulleted-White-Text"/>
      <w:lvlText w:val=""/>
      <w:lvlJc w:val="left"/>
      <w:pPr>
        <w:ind w:left="7095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9255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9975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10695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11415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12135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12855" w:hanging="360"/>
      </w:pPr>
      <w:rPr>
        <w:rFonts w:ascii="Wingdings" w:hAnsi="Wingdings" w:hint="default"/>
      </w:rPr>
    </w:lvl>
  </w:abstractNum>
  <w:abstractNum w:abstractNumId="37" w15:restartNumberingAfterBreak="0">
    <w:nsid w:val="6A964962"/>
    <w:multiLevelType w:val="hybridMultilevel"/>
    <w:tmpl w:val="3D6E1904"/>
    <w:lvl w:ilvl="0" w:tplc="FF88C96E">
      <w:start w:val="1"/>
      <w:numFmt w:val="lowerLetter"/>
      <w:pStyle w:val="Index2"/>
      <w:lvlText w:val="%1)"/>
      <w:lvlJc w:val="left"/>
      <w:pPr>
        <w:tabs>
          <w:tab w:val="num" w:pos="1628"/>
        </w:tabs>
        <w:ind w:left="162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48"/>
        </w:tabs>
        <w:ind w:left="234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8"/>
        </w:tabs>
        <w:ind w:left="306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8"/>
        </w:tabs>
        <w:ind w:left="378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8"/>
        </w:tabs>
        <w:ind w:left="450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8"/>
        </w:tabs>
        <w:ind w:left="522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8"/>
        </w:tabs>
        <w:ind w:left="594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8"/>
        </w:tabs>
        <w:ind w:left="666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8"/>
        </w:tabs>
        <w:ind w:left="7388" w:hanging="180"/>
      </w:pPr>
    </w:lvl>
  </w:abstractNum>
  <w:abstractNum w:abstractNumId="38" w15:restartNumberingAfterBreak="0">
    <w:nsid w:val="748C79A3"/>
    <w:multiLevelType w:val="singleLevel"/>
    <w:tmpl w:val="7944901E"/>
    <w:lvl w:ilvl="0">
      <w:start w:val="1"/>
      <w:numFmt w:val="decimal"/>
      <w:pStyle w:val="figure-title"/>
      <w:lvlText w:val="Figure %1: "/>
      <w:lvlJc w:val="left"/>
      <w:pPr>
        <w:tabs>
          <w:tab w:val="num" w:pos="1080"/>
        </w:tabs>
        <w:ind w:left="360" w:hanging="360"/>
      </w:pPr>
      <w:rPr>
        <w:rFonts w:ascii="FuturaA Bk BT" w:hAnsi="FuturaA Bk BT" w:hint="default"/>
        <w:b w:val="0"/>
        <w:i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9" w15:restartNumberingAfterBreak="0">
    <w:nsid w:val="769043CF"/>
    <w:multiLevelType w:val="hybridMultilevel"/>
    <w:tmpl w:val="515A4D36"/>
    <w:lvl w:ilvl="0" w:tplc="A5809FD2">
      <w:start w:val="1"/>
      <w:numFmt w:val="bullet"/>
      <w:pStyle w:val="033-Bulleted-List3"/>
      <w:lvlText w:val="­"/>
      <w:lvlJc w:val="left"/>
      <w:pPr>
        <w:ind w:left="1641" w:hanging="360"/>
      </w:pPr>
      <w:rPr>
        <w:rFonts w:ascii="Courier New" w:hAnsi="Courier New" w:hint="default"/>
        <w:color w:val="auto"/>
      </w:rPr>
    </w:lvl>
    <w:lvl w:ilvl="1" w:tplc="EE00272A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D9F05F14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A5CDADE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1FFA0A04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9D5ECC60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FC086AFA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87A6880A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64B61C38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40" w15:restartNumberingAfterBreak="0">
    <w:nsid w:val="78535171"/>
    <w:multiLevelType w:val="hybridMultilevel"/>
    <w:tmpl w:val="3D9840DC"/>
    <w:lvl w:ilvl="0" w:tplc="5EB84AFC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宋体" w:hAnsi="Trebuchet MS" w:cs="Times New Roman" w:hint="default"/>
      </w:rPr>
    </w:lvl>
    <w:lvl w:ilvl="1" w:tplc="84B236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1E35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78B8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9A30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BAB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B45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565A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1226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B083FE8"/>
    <w:multiLevelType w:val="hybridMultilevel"/>
    <w:tmpl w:val="ADCE390E"/>
    <w:lvl w:ilvl="0" w:tplc="43FEB8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6844F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79273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284B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11425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3AC89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E8C0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A4EED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BF6A6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1"/>
  </w:num>
  <w:num w:numId="2">
    <w:abstractNumId w:val="3"/>
  </w:num>
  <w:num w:numId="3">
    <w:abstractNumId w:val="24"/>
  </w:num>
  <w:num w:numId="4">
    <w:abstractNumId w:val="11"/>
  </w:num>
  <w:num w:numId="5">
    <w:abstractNumId w:val="12"/>
  </w:num>
  <w:num w:numId="6">
    <w:abstractNumId w:val="25"/>
  </w:num>
  <w:num w:numId="7">
    <w:abstractNumId w:val="16"/>
  </w:num>
  <w:num w:numId="8">
    <w:abstractNumId w:val="33"/>
  </w:num>
  <w:num w:numId="9">
    <w:abstractNumId w:val="17"/>
  </w:num>
  <w:num w:numId="10">
    <w:abstractNumId w:val="14"/>
  </w:num>
  <w:num w:numId="11">
    <w:abstractNumId w:val="10"/>
  </w:num>
  <w:num w:numId="12">
    <w:abstractNumId w:val="5"/>
  </w:num>
  <w:num w:numId="13">
    <w:abstractNumId w:val="39"/>
  </w:num>
  <w:num w:numId="14">
    <w:abstractNumId w:val="36"/>
  </w:num>
  <w:num w:numId="15">
    <w:abstractNumId w:val="9"/>
  </w:num>
  <w:num w:numId="16">
    <w:abstractNumId w:val="22"/>
  </w:num>
  <w:num w:numId="17">
    <w:abstractNumId w:val="1"/>
  </w:num>
  <w:num w:numId="18">
    <w:abstractNumId w:val="34"/>
  </w:num>
  <w:num w:numId="19">
    <w:abstractNumId w:val="38"/>
  </w:num>
  <w:num w:numId="20">
    <w:abstractNumId w:val="23"/>
  </w:num>
  <w:num w:numId="21">
    <w:abstractNumId w:val="26"/>
  </w:num>
  <w:num w:numId="22">
    <w:abstractNumId w:val="0"/>
  </w:num>
  <w:num w:numId="23">
    <w:abstractNumId w:val="27"/>
  </w:num>
  <w:num w:numId="24">
    <w:abstractNumId w:val="37"/>
  </w:num>
  <w:num w:numId="25">
    <w:abstractNumId w:val="20"/>
  </w:num>
  <w:num w:numId="26">
    <w:abstractNumId w:val="8"/>
  </w:num>
  <w:num w:numId="27">
    <w:abstractNumId w:val="35"/>
  </w:num>
  <w:num w:numId="28">
    <w:abstractNumId w:val="29"/>
  </w:num>
  <w:num w:numId="29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</w:num>
  <w:num w:numId="31">
    <w:abstractNumId w:val="22"/>
  </w:num>
  <w:num w:numId="32">
    <w:abstractNumId w:val="6"/>
  </w:num>
  <w:num w:numId="33">
    <w:abstractNumId w:val="22"/>
  </w:num>
  <w:num w:numId="34">
    <w:abstractNumId w:val="22"/>
  </w:num>
  <w:num w:numId="35">
    <w:abstractNumId w:val="22"/>
  </w:num>
  <w:num w:numId="36">
    <w:abstractNumId w:val="22"/>
  </w:num>
  <w:num w:numId="37">
    <w:abstractNumId w:val="22"/>
  </w:num>
  <w:num w:numId="38">
    <w:abstractNumId w:val="22"/>
  </w:num>
  <w:num w:numId="39">
    <w:abstractNumId w:val="22"/>
  </w:num>
  <w:num w:numId="40">
    <w:abstractNumId w:val="22"/>
  </w:num>
  <w:num w:numId="41">
    <w:abstractNumId w:val="7"/>
  </w:num>
  <w:num w:numId="42">
    <w:abstractNumId w:val="2"/>
  </w:num>
  <w:num w:numId="43">
    <w:abstractNumId w:val="40"/>
  </w:num>
  <w:num w:numId="44">
    <w:abstractNumId w:val="32"/>
  </w:num>
  <w:num w:numId="45">
    <w:abstractNumId w:val="28"/>
  </w:num>
  <w:num w:numId="46">
    <w:abstractNumId w:val="22"/>
  </w:num>
  <w:num w:numId="47">
    <w:abstractNumId w:val="22"/>
  </w:num>
  <w:num w:numId="48">
    <w:abstractNumId w:val="31"/>
  </w:num>
  <w:num w:numId="49">
    <w:abstractNumId w:val="22"/>
  </w:num>
  <w:num w:numId="50">
    <w:abstractNumId w:val="22"/>
  </w:num>
  <w:num w:numId="51">
    <w:abstractNumId w:val="22"/>
  </w:num>
  <w:num w:numId="52">
    <w:abstractNumId w:val="4"/>
  </w:num>
  <w:num w:numId="53">
    <w:abstractNumId w:val="22"/>
  </w:num>
  <w:num w:numId="54">
    <w:abstractNumId w:val="41"/>
  </w:num>
  <w:num w:numId="55">
    <w:abstractNumId w:val="22"/>
  </w:num>
  <w:num w:numId="56">
    <w:abstractNumId w:val="22"/>
  </w:num>
  <w:num w:numId="57">
    <w:abstractNumId w:val="22"/>
  </w:num>
  <w:num w:numId="58">
    <w:abstractNumId w:val="30"/>
  </w:num>
  <w:num w:numId="59">
    <w:abstractNumId w:val="18"/>
  </w:num>
  <w:num w:numId="60">
    <w:abstractNumId w:val="11"/>
  </w:num>
  <w:num w:numId="61">
    <w:abstractNumId w:val="3"/>
  </w:num>
  <w:num w:numId="62">
    <w:abstractNumId w:val="3"/>
  </w:num>
  <w:num w:numId="63">
    <w:abstractNumId w:val="11"/>
  </w:num>
  <w:num w:numId="64">
    <w:abstractNumId w:val="19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doNotDisplayPageBoundaries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2EA"/>
    <w:rsid w:val="00003031"/>
    <w:rsid w:val="00005FC3"/>
    <w:rsid w:val="000112C8"/>
    <w:rsid w:val="00012D0B"/>
    <w:rsid w:val="00012D4F"/>
    <w:rsid w:val="00015D54"/>
    <w:rsid w:val="000166D7"/>
    <w:rsid w:val="0002218F"/>
    <w:rsid w:val="00022BA7"/>
    <w:rsid w:val="00031239"/>
    <w:rsid w:val="000327DE"/>
    <w:rsid w:val="00033D3B"/>
    <w:rsid w:val="00035D5C"/>
    <w:rsid w:val="000411D2"/>
    <w:rsid w:val="00042989"/>
    <w:rsid w:val="00042D8D"/>
    <w:rsid w:val="000448B9"/>
    <w:rsid w:val="000463C6"/>
    <w:rsid w:val="000508F1"/>
    <w:rsid w:val="00053264"/>
    <w:rsid w:val="00057808"/>
    <w:rsid w:val="00062FED"/>
    <w:rsid w:val="00065A09"/>
    <w:rsid w:val="000668C1"/>
    <w:rsid w:val="000672C8"/>
    <w:rsid w:val="00074AC7"/>
    <w:rsid w:val="000755A2"/>
    <w:rsid w:val="00084CBD"/>
    <w:rsid w:val="0009456A"/>
    <w:rsid w:val="0009490A"/>
    <w:rsid w:val="000952DF"/>
    <w:rsid w:val="000979A6"/>
    <w:rsid w:val="000A06E4"/>
    <w:rsid w:val="000A1FE3"/>
    <w:rsid w:val="000A420E"/>
    <w:rsid w:val="000A5DDA"/>
    <w:rsid w:val="000A6BB3"/>
    <w:rsid w:val="000A72FC"/>
    <w:rsid w:val="000B030F"/>
    <w:rsid w:val="000B1C50"/>
    <w:rsid w:val="000B26D0"/>
    <w:rsid w:val="000B4566"/>
    <w:rsid w:val="000B681B"/>
    <w:rsid w:val="000B7246"/>
    <w:rsid w:val="000C0216"/>
    <w:rsid w:val="000C1E11"/>
    <w:rsid w:val="000C3DEA"/>
    <w:rsid w:val="000C4583"/>
    <w:rsid w:val="000C57A3"/>
    <w:rsid w:val="000D2F26"/>
    <w:rsid w:val="000E1281"/>
    <w:rsid w:val="000E1490"/>
    <w:rsid w:val="000E3BED"/>
    <w:rsid w:val="000E5B7B"/>
    <w:rsid w:val="000F1240"/>
    <w:rsid w:val="000F1DDD"/>
    <w:rsid w:val="000F204A"/>
    <w:rsid w:val="000F2E0E"/>
    <w:rsid w:val="000F407A"/>
    <w:rsid w:val="000F48C6"/>
    <w:rsid w:val="000F4E6F"/>
    <w:rsid w:val="000F7950"/>
    <w:rsid w:val="000F7D2F"/>
    <w:rsid w:val="00100E2C"/>
    <w:rsid w:val="00100E55"/>
    <w:rsid w:val="0010224A"/>
    <w:rsid w:val="001048EB"/>
    <w:rsid w:val="001110DB"/>
    <w:rsid w:val="00111580"/>
    <w:rsid w:val="001132F2"/>
    <w:rsid w:val="0011420E"/>
    <w:rsid w:val="00116C89"/>
    <w:rsid w:val="001218DB"/>
    <w:rsid w:val="001222C2"/>
    <w:rsid w:val="00122FF5"/>
    <w:rsid w:val="0012434B"/>
    <w:rsid w:val="00124449"/>
    <w:rsid w:val="00136279"/>
    <w:rsid w:val="0013647F"/>
    <w:rsid w:val="001400EC"/>
    <w:rsid w:val="001407DA"/>
    <w:rsid w:val="00143197"/>
    <w:rsid w:val="0014383B"/>
    <w:rsid w:val="00144A98"/>
    <w:rsid w:val="001455F7"/>
    <w:rsid w:val="00146E76"/>
    <w:rsid w:val="00146ED9"/>
    <w:rsid w:val="0015144A"/>
    <w:rsid w:val="001527FD"/>
    <w:rsid w:val="00152B11"/>
    <w:rsid w:val="00153F42"/>
    <w:rsid w:val="00155971"/>
    <w:rsid w:val="00155D22"/>
    <w:rsid w:val="00156B7C"/>
    <w:rsid w:val="001627EB"/>
    <w:rsid w:val="00164AB7"/>
    <w:rsid w:val="001760A5"/>
    <w:rsid w:val="001767E1"/>
    <w:rsid w:val="0017766D"/>
    <w:rsid w:val="001848F5"/>
    <w:rsid w:val="00184973"/>
    <w:rsid w:val="001916D1"/>
    <w:rsid w:val="0019242A"/>
    <w:rsid w:val="00193351"/>
    <w:rsid w:val="0019555B"/>
    <w:rsid w:val="00196280"/>
    <w:rsid w:val="0019791E"/>
    <w:rsid w:val="00197DE3"/>
    <w:rsid w:val="001A13B4"/>
    <w:rsid w:val="001A58A2"/>
    <w:rsid w:val="001A7490"/>
    <w:rsid w:val="001A76A3"/>
    <w:rsid w:val="001B0C6C"/>
    <w:rsid w:val="001B19DB"/>
    <w:rsid w:val="001B2E60"/>
    <w:rsid w:val="001B3372"/>
    <w:rsid w:val="001B4E44"/>
    <w:rsid w:val="001C0BE0"/>
    <w:rsid w:val="001C252D"/>
    <w:rsid w:val="001C25C5"/>
    <w:rsid w:val="001C2AE7"/>
    <w:rsid w:val="001C64CC"/>
    <w:rsid w:val="001D5C80"/>
    <w:rsid w:val="001D706D"/>
    <w:rsid w:val="001E20AE"/>
    <w:rsid w:val="001E5D18"/>
    <w:rsid w:val="001E613B"/>
    <w:rsid w:val="001E6735"/>
    <w:rsid w:val="001F0763"/>
    <w:rsid w:val="001F08BA"/>
    <w:rsid w:val="001F259A"/>
    <w:rsid w:val="001F2D16"/>
    <w:rsid w:val="001F2DDC"/>
    <w:rsid w:val="001F36D2"/>
    <w:rsid w:val="001F6023"/>
    <w:rsid w:val="001F606A"/>
    <w:rsid w:val="00203BA1"/>
    <w:rsid w:val="00205C63"/>
    <w:rsid w:val="0020622C"/>
    <w:rsid w:val="002066FF"/>
    <w:rsid w:val="00206854"/>
    <w:rsid w:val="00210602"/>
    <w:rsid w:val="00210D37"/>
    <w:rsid w:val="0021776A"/>
    <w:rsid w:val="002213B5"/>
    <w:rsid w:val="00226321"/>
    <w:rsid w:val="00226D5E"/>
    <w:rsid w:val="002274A1"/>
    <w:rsid w:val="002329DF"/>
    <w:rsid w:val="00235955"/>
    <w:rsid w:val="00235D53"/>
    <w:rsid w:val="00236319"/>
    <w:rsid w:val="00237782"/>
    <w:rsid w:val="00241ADF"/>
    <w:rsid w:val="00242149"/>
    <w:rsid w:val="00242775"/>
    <w:rsid w:val="00246B96"/>
    <w:rsid w:val="00247684"/>
    <w:rsid w:val="002500A0"/>
    <w:rsid w:val="0025074D"/>
    <w:rsid w:val="002530F9"/>
    <w:rsid w:val="00254D75"/>
    <w:rsid w:val="0025561E"/>
    <w:rsid w:val="00257BB1"/>
    <w:rsid w:val="00260AD3"/>
    <w:rsid w:val="00261CE8"/>
    <w:rsid w:val="002628B9"/>
    <w:rsid w:val="002647F2"/>
    <w:rsid w:val="00264A89"/>
    <w:rsid w:val="0026697C"/>
    <w:rsid w:val="00267E60"/>
    <w:rsid w:val="00270669"/>
    <w:rsid w:val="00270943"/>
    <w:rsid w:val="00272416"/>
    <w:rsid w:val="00273FBA"/>
    <w:rsid w:val="00280476"/>
    <w:rsid w:val="00282286"/>
    <w:rsid w:val="00286CC5"/>
    <w:rsid w:val="0028745A"/>
    <w:rsid w:val="002874D7"/>
    <w:rsid w:val="0029085A"/>
    <w:rsid w:val="0029399B"/>
    <w:rsid w:val="0029501A"/>
    <w:rsid w:val="002A035F"/>
    <w:rsid w:val="002A07EF"/>
    <w:rsid w:val="002A4E3D"/>
    <w:rsid w:val="002A61A9"/>
    <w:rsid w:val="002B086F"/>
    <w:rsid w:val="002B0F48"/>
    <w:rsid w:val="002B130D"/>
    <w:rsid w:val="002B618C"/>
    <w:rsid w:val="002C4CAF"/>
    <w:rsid w:val="002C520F"/>
    <w:rsid w:val="002C6569"/>
    <w:rsid w:val="002D201C"/>
    <w:rsid w:val="002D2B19"/>
    <w:rsid w:val="002D7DD0"/>
    <w:rsid w:val="002E2EF2"/>
    <w:rsid w:val="002E4111"/>
    <w:rsid w:val="002E4B26"/>
    <w:rsid w:val="002E6B3E"/>
    <w:rsid w:val="002F0A54"/>
    <w:rsid w:val="002F1455"/>
    <w:rsid w:val="002F223B"/>
    <w:rsid w:val="002F2360"/>
    <w:rsid w:val="002F3E25"/>
    <w:rsid w:val="002F4D14"/>
    <w:rsid w:val="00300A8F"/>
    <w:rsid w:val="00301655"/>
    <w:rsid w:val="00302487"/>
    <w:rsid w:val="00304ACE"/>
    <w:rsid w:val="00305C0B"/>
    <w:rsid w:val="00305CE0"/>
    <w:rsid w:val="00311943"/>
    <w:rsid w:val="003137D9"/>
    <w:rsid w:val="003142A9"/>
    <w:rsid w:val="003146C6"/>
    <w:rsid w:val="003169E6"/>
    <w:rsid w:val="00320E2B"/>
    <w:rsid w:val="003214A8"/>
    <w:rsid w:val="00327099"/>
    <w:rsid w:val="00330DB1"/>
    <w:rsid w:val="0033140C"/>
    <w:rsid w:val="0033340A"/>
    <w:rsid w:val="00336BF5"/>
    <w:rsid w:val="00342E90"/>
    <w:rsid w:val="003456F5"/>
    <w:rsid w:val="00346938"/>
    <w:rsid w:val="00350FF0"/>
    <w:rsid w:val="00355B6E"/>
    <w:rsid w:val="00355BE5"/>
    <w:rsid w:val="003619FC"/>
    <w:rsid w:val="003631F4"/>
    <w:rsid w:val="00363527"/>
    <w:rsid w:val="00364BC6"/>
    <w:rsid w:val="00366BA9"/>
    <w:rsid w:val="003670F9"/>
    <w:rsid w:val="00371833"/>
    <w:rsid w:val="00374F2B"/>
    <w:rsid w:val="0037673C"/>
    <w:rsid w:val="003779D8"/>
    <w:rsid w:val="00377C2B"/>
    <w:rsid w:val="003803C5"/>
    <w:rsid w:val="0038090E"/>
    <w:rsid w:val="00380E17"/>
    <w:rsid w:val="00381734"/>
    <w:rsid w:val="00382444"/>
    <w:rsid w:val="00385646"/>
    <w:rsid w:val="0039388D"/>
    <w:rsid w:val="0039506B"/>
    <w:rsid w:val="00397866"/>
    <w:rsid w:val="003A0021"/>
    <w:rsid w:val="003A131F"/>
    <w:rsid w:val="003A385E"/>
    <w:rsid w:val="003A4150"/>
    <w:rsid w:val="003A690B"/>
    <w:rsid w:val="003B0569"/>
    <w:rsid w:val="003B207D"/>
    <w:rsid w:val="003B3258"/>
    <w:rsid w:val="003B4061"/>
    <w:rsid w:val="003B5573"/>
    <w:rsid w:val="003C12CB"/>
    <w:rsid w:val="003C1CCC"/>
    <w:rsid w:val="003C1F7E"/>
    <w:rsid w:val="003C21B2"/>
    <w:rsid w:val="003C2F5D"/>
    <w:rsid w:val="003C4881"/>
    <w:rsid w:val="003C4A2F"/>
    <w:rsid w:val="003C7099"/>
    <w:rsid w:val="003D04F7"/>
    <w:rsid w:val="003D2E92"/>
    <w:rsid w:val="003D313C"/>
    <w:rsid w:val="003D77C6"/>
    <w:rsid w:val="003D7A8E"/>
    <w:rsid w:val="003E3CE7"/>
    <w:rsid w:val="003F09D9"/>
    <w:rsid w:val="00401237"/>
    <w:rsid w:val="00405305"/>
    <w:rsid w:val="0040641C"/>
    <w:rsid w:val="00413916"/>
    <w:rsid w:val="00413A6F"/>
    <w:rsid w:val="00414652"/>
    <w:rsid w:val="00416404"/>
    <w:rsid w:val="00416D4E"/>
    <w:rsid w:val="0042115C"/>
    <w:rsid w:val="004214A9"/>
    <w:rsid w:val="0042375B"/>
    <w:rsid w:val="00430668"/>
    <w:rsid w:val="0043462B"/>
    <w:rsid w:val="004347E7"/>
    <w:rsid w:val="00435405"/>
    <w:rsid w:val="00436B64"/>
    <w:rsid w:val="00441E12"/>
    <w:rsid w:val="00445A5B"/>
    <w:rsid w:val="00445E0B"/>
    <w:rsid w:val="004462DB"/>
    <w:rsid w:val="00447118"/>
    <w:rsid w:val="004474BD"/>
    <w:rsid w:val="0045092D"/>
    <w:rsid w:val="00451B26"/>
    <w:rsid w:val="00454CF5"/>
    <w:rsid w:val="004600FC"/>
    <w:rsid w:val="00460EAD"/>
    <w:rsid w:val="0046166B"/>
    <w:rsid w:val="00462479"/>
    <w:rsid w:val="00463A20"/>
    <w:rsid w:val="00465F4A"/>
    <w:rsid w:val="004668BD"/>
    <w:rsid w:val="00466F49"/>
    <w:rsid w:val="004673E0"/>
    <w:rsid w:val="0047499E"/>
    <w:rsid w:val="004753F0"/>
    <w:rsid w:val="004761A3"/>
    <w:rsid w:val="00476F8D"/>
    <w:rsid w:val="00477DEE"/>
    <w:rsid w:val="00477E3A"/>
    <w:rsid w:val="004809F1"/>
    <w:rsid w:val="00480F40"/>
    <w:rsid w:val="00484243"/>
    <w:rsid w:val="0048540E"/>
    <w:rsid w:val="0049761F"/>
    <w:rsid w:val="00497DC2"/>
    <w:rsid w:val="004A07C8"/>
    <w:rsid w:val="004A36E7"/>
    <w:rsid w:val="004A5318"/>
    <w:rsid w:val="004A53AC"/>
    <w:rsid w:val="004A5CE7"/>
    <w:rsid w:val="004A5F9A"/>
    <w:rsid w:val="004A7A91"/>
    <w:rsid w:val="004A7C16"/>
    <w:rsid w:val="004B6EB7"/>
    <w:rsid w:val="004C1991"/>
    <w:rsid w:val="004C1FFC"/>
    <w:rsid w:val="004C59CE"/>
    <w:rsid w:val="004D3613"/>
    <w:rsid w:val="004D49B5"/>
    <w:rsid w:val="004D4B68"/>
    <w:rsid w:val="004E1D67"/>
    <w:rsid w:val="004E310A"/>
    <w:rsid w:val="004F1183"/>
    <w:rsid w:val="004F1FC1"/>
    <w:rsid w:val="004F36E9"/>
    <w:rsid w:val="004F54D1"/>
    <w:rsid w:val="004F56BD"/>
    <w:rsid w:val="004F5969"/>
    <w:rsid w:val="005013EA"/>
    <w:rsid w:val="00504B3F"/>
    <w:rsid w:val="005066F2"/>
    <w:rsid w:val="00510260"/>
    <w:rsid w:val="00513802"/>
    <w:rsid w:val="00516BFF"/>
    <w:rsid w:val="00522337"/>
    <w:rsid w:val="00522991"/>
    <w:rsid w:val="00526EA3"/>
    <w:rsid w:val="0052734E"/>
    <w:rsid w:val="005304C3"/>
    <w:rsid w:val="00530BC9"/>
    <w:rsid w:val="005316E3"/>
    <w:rsid w:val="00543251"/>
    <w:rsid w:val="00543FDF"/>
    <w:rsid w:val="00545C71"/>
    <w:rsid w:val="00546D90"/>
    <w:rsid w:val="00547C8C"/>
    <w:rsid w:val="00551992"/>
    <w:rsid w:val="00552220"/>
    <w:rsid w:val="00553027"/>
    <w:rsid w:val="00553815"/>
    <w:rsid w:val="00555AB0"/>
    <w:rsid w:val="005605CB"/>
    <w:rsid w:val="005651E8"/>
    <w:rsid w:val="005706C8"/>
    <w:rsid w:val="005729E2"/>
    <w:rsid w:val="00573301"/>
    <w:rsid w:val="00573E69"/>
    <w:rsid w:val="00573F15"/>
    <w:rsid w:val="00574384"/>
    <w:rsid w:val="00575FD3"/>
    <w:rsid w:val="00581463"/>
    <w:rsid w:val="00583ECE"/>
    <w:rsid w:val="005863F5"/>
    <w:rsid w:val="00590A80"/>
    <w:rsid w:val="00593CA9"/>
    <w:rsid w:val="00593D7D"/>
    <w:rsid w:val="00595FD7"/>
    <w:rsid w:val="00596FB5"/>
    <w:rsid w:val="005A274C"/>
    <w:rsid w:val="005A36D8"/>
    <w:rsid w:val="005A60B4"/>
    <w:rsid w:val="005B01DD"/>
    <w:rsid w:val="005B02F3"/>
    <w:rsid w:val="005B0C2D"/>
    <w:rsid w:val="005B1DCA"/>
    <w:rsid w:val="005B2D75"/>
    <w:rsid w:val="005B3131"/>
    <w:rsid w:val="005B340D"/>
    <w:rsid w:val="005B46D0"/>
    <w:rsid w:val="005B7507"/>
    <w:rsid w:val="005C081B"/>
    <w:rsid w:val="005C0C54"/>
    <w:rsid w:val="005C1A5D"/>
    <w:rsid w:val="005C2E67"/>
    <w:rsid w:val="005C352E"/>
    <w:rsid w:val="005C3700"/>
    <w:rsid w:val="005C3CF5"/>
    <w:rsid w:val="005C4B0E"/>
    <w:rsid w:val="005C7720"/>
    <w:rsid w:val="005D05BB"/>
    <w:rsid w:val="005D1284"/>
    <w:rsid w:val="005D39DA"/>
    <w:rsid w:val="005D4630"/>
    <w:rsid w:val="005D49F7"/>
    <w:rsid w:val="005D7945"/>
    <w:rsid w:val="005D7A15"/>
    <w:rsid w:val="005E2015"/>
    <w:rsid w:val="005F32EA"/>
    <w:rsid w:val="005F3497"/>
    <w:rsid w:val="00604491"/>
    <w:rsid w:val="00607B1E"/>
    <w:rsid w:val="00610E75"/>
    <w:rsid w:val="006151C1"/>
    <w:rsid w:val="0061567C"/>
    <w:rsid w:val="00620566"/>
    <w:rsid w:val="00621CE0"/>
    <w:rsid w:val="00630E11"/>
    <w:rsid w:val="006402C6"/>
    <w:rsid w:val="0064178B"/>
    <w:rsid w:val="00645098"/>
    <w:rsid w:val="00651026"/>
    <w:rsid w:val="0065190F"/>
    <w:rsid w:val="0065246C"/>
    <w:rsid w:val="00652713"/>
    <w:rsid w:val="00652D9D"/>
    <w:rsid w:val="00654B19"/>
    <w:rsid w:val="00656067"/>
    <w:rsid w:val="0065652B"/>
    <w:rsid w:val="00657153"/>
    <w:rsid w:val="00661559"/>
    <w:rsid w:val="0066531D"/>
    <w:rsid w:val="0067110F"/>
    <w:rsid w:val="00671628"/>
    <w:rsid w:val="006721C1"/>
    <w:rsid w:val="0067394A"/>
    <w:rsid w:val="00674064"/>
    <w:rsid w:val="0068688D"/>
    <w:rsid w:val="00691179"/>
    <w:rsid w:val="00692414"/>
    <w:rsid w:val="0069248F"/>
    <w:rsid w:val="00696623"/>
    <w:rsid w:val="006A1457"/>
    <w:rsid w:val="006A15EB"/>
    <w:rsid w:val="006A4A88"/>
    <w:rsid w:val="006A4CFB"/>
    <w:rsid w:val="006A5C14"/>
    <w:rsid w:val="006A6AEF"/>
    <w:rsid w:val="006A7DE0"/>
    <w:rsid w:val="006A7ED1"/>
    <w:rsid w:val="006B0F2B"/>
    <w:rsid w:val="006B2122"/>
    <w:rsid w:val="006B3885"/>
    <w:rsid w:val="006B68CD"/>
    <w:rsid w:val="006C0FFD"/>
    <w:rsid w:val="006C1069"/>
    <w:rsid w:val="006C287C"/>
    <w:rsid w:val="006C32A5"/>
    <w:rsid w:val="006C6B36"/>
    <w:rsid w:val="006C7354"/>
    <w:rsid w:val="006D140C"/>
    <w:rsid w:val="006D4734"/>
    <w:rsid w:val="006D5407"/>
    <w:rsid w:val="006D68F7"/>
    <w:rsid w:val="006D6BE1"/>
    <w:rsid w:val="006D74C7"/>
    <w:rsid w:val="006E0092"/>
    <w:rsid w:val="006E3FF4"/>
    <w:rsid w:val="006E5799"/>
    <w:rsid w:val="006E5A5A"/>
    <w:rsid w:val="006E6550"/>
    <w:rsid w:val="006F1D12"/>
    <w:rsid w:val="006F416F"/>
    <w:rsid w:val="006F4741"/>
    <w:rsid w:val="006F5D01"/>
    <w:rsid w:val="006F5DED"/>
    <w:rsid w:val="006F5F49"/>
    <w:rsid w:val="006F6801"/>
    <w:rsid w:val="006F7AAA"/>
    <w:rsid w:val="0070033E"/>
    <w:rsid w:val="007003F7"/>
    <w:rsid w:val="0070106D"/>
    <w:rsid w:val="00702A47"/>
    <w:rsid w:val="00703A7F"/>
    <w:rsid w:val="007048A2"/>
    <w:rsid w:val="00704D3C"/>
    <w:rsid w:val="00710704"/>
    <w:rsid w:val="007121D8"/>
    <w:rsid w:val="00712B04"/>
    <w:rsid w:val="0071313A"/>
    <w:rsid w:val="007138AD"/>
    <w:rsid w:val="00714373"/>
    <w:rsid w:val="00714EC5"/>
    <w:rsid w:val="00716A8E"/>
    <w:rsid w:val="007215C6"/>
    <w:rsid w:val="007221EA"/>
    <w:rsid w:val="00722FC5"/>
    <w:rsid w:val="00724AA5"/>
    <w:rsid w:val="00726211"/>
    <w:rsid w:val="00727F78"/>
    <w:rsid w:val="00730087"/>
    <w:rsid w:val="007304F6"/>
    <w:rsid w:val="0073363B"/>
    <w:rsid w:val="0074096A"/>
    <w:rsid w:val="00740A33"/>
    <w:rsid w:val="007434C3"/>
    <w:rsid w:val="0076232A"/>
    <w:rsid w:val="00773E46"/>
    <w:rsid w:val="00776573"/>
    <w:rsid w:val="007768C2"/>
    <w:rsid w:val="00776B11"/>
    <w:rsid w:val="007771BC"/>
    <w:rsid w:val="00781BA4"/>
    <w:rsid w:val="007834AC"/>
    <w:rsid w:val="007847F1"/>
    <w:rsid w:val="007854CF"/>
    <w:rsid w:val="0078725E"/>
    <w:rsid w:val="00790806"/>
    <w:rsid w:val="007910AD"/>
    <w:rsid w:val="00796FB6"/>
    <w:rsid w:val="007A00F4"/>
    <w:rsid w:val="007A58B2"/>
    <w:rsid w:val="007B46AD"/>
    <w:rsid w:val="007B5D94"/>
    <w:rsid w:val="007B5E9E"/>
    <w:rsid w:val="007B7FA1"/>
    <w:rsid w:val="007C10BA"/>
    <w:rsid w:val="007C2DAC"/>
    <w:rsid w:val="007C5AF7"/>
    <w:rsid w:val="007D0376"/>
    <w:rsid w:val="007D5318"/>
    <w:rsid w:val="007D5D2E"/>
    <w:rsid w:val="007D79E1"/>
    <w:rsid w:val="007E2D32"/>
    <w:rsid w:val="007E6151"/>
    <w:rsid w:val="007F034D"/>
    <w:rsid w:val="007F17E5"/>
    <w:rsid w:val="007F43CC"/>
    <w:rsid w:val="007F442D"/>
    <w:rsid w:val="007F44FD"/>
    <w:rsid w:val="007F478B"/>
    <w:rsid w:val="007F65AE"/>
    <w:rsid w:val="007F71EF"/>
    <w:rsid w:val="007F7282"/>
    <w:rsid w:val="007F74EB"/>
    <w:rsid w:val="007F7C07"/>
    <w:rsid w:val="008019A0"/>
    <w:rsid w:val="008023D1"/>
    <w:rsid w:val="00805075"/>
    <w:rsid w:val="00806609"/>
    <w:rsid w:val="00811BB7"/>
    <w:rsid w:val="008124AA"/>
    <w:rsid w:val="008170D1"/>
    <w:rsid w:val="008179D0"/>
    <w:rsid w:val="008217CC"/>
    <w:rsid w:val="00821ED4"/>
    <w:rsid w:val="00822718"/>
    <w:rsid w:val="00825F5B"/>
    <w:rsid w:val="0082769B"/>
    <w:rsid w:val="00827739"/>
    <w:rsid w:val="008311AB"/>
    <w:rsid w:val="008368E7"/>
    <w:rsid w:val="00837AF6"/>
    <w:rsid w:val="008405DD"/>
    <w:rsid w:val="00840FB9"/>
    <w:rsid w:val="00842982"/>
    <w:rsid w:val="008467CE"/>
    <w:rsid w:val="008474C8"/>
    <w:rsid w:val="00847BB4"/>
    <w:rsid w:val="00850B2B"/>
    <w:rsid w:val="00850F30"/>
    <w:rsid w:val="00854BAE"/>
    <w:rsid w:val="008566B6"/>
    <w:rsid w:val="0085683C"/>
    <w:rsid w:val="00857208"/>
    <w:rsid w:val="00857340"/>
    <w:rsid w:val="00860699"/>
    <w:rsid w:val="0086436D"/>
    <w:rsid w:val="00866F3C"/>
    <w:rsid w:val="00871D2B"/>
    <w:rsid w:val="00872F14"/>
    <w:rsid w:val="00877C31"/>
    <w:rsid w:val="00881EE9"/>
    <w:rsid w:val="008835E6"/>
    <w:rsid w:val="00887DB8"/>
    <w:rsid w:val="00887EC5"/>
    <w:rsid w:val="00890A4D"/>
    <w:rsid w:val="008911D6"/>
    <w:rsid w:val="00892D6B"/>
    <w:rsid w:val="0089335C"/>
    <w:rsid w:val="008948AC"/>
    <w:rsid w:val="008A5C7A"/>
    <w:rsid w:val="008A6F1D"/>
    <w:rsid w:val="008B0C92"/>
    <w:rsid w:val="008B3045"/>
    <w:rsid w:val="008B5074"/>
    <w:rsid w:val="008B5F18"/>
    <w:rsid w:val="008C079E"/>
    <w:rsid w:val="008C0D67"/>
    <w:rsid w:val="008C1F71"/>
    <w:rsid w:val="008C2169"/>
    <w:rsid w:val="008C255B"/>
    <w:rsid w:val="008C35B1"/>
    <w:rsid w:val="008E2114"/>
    <w:rsid w:val="008E2888"/>
    <w:rsid w:val="008E32AE"/>
    <w:rsid w:val="008E3322"/>
    <w:rsid w:val="008E63A5"/>
    <w:rsid w:val="008E6D0E"/>
    <w:rsid w:val="008E7AB2"/>
    <w:rsid w:val="008F02A6"/>
    <w:rsid w:val="008F02E6"/>
    <w:rsid w:val="008F188D"/>
    <w:rsid w:val="008F1ECF"/>
    <w:rsid w:val="008F23C3"/>
    <w:rsid w:val="008F39E6"/>
    <w:rsid w:val="008F5270"/>
    <w:rsid w:val="008F7661"/>
    <w:rsid w:val="0090160A"/>
    <w:rsid w:val="00901F06"/>
    <w:rsid w:val="00903752"/>
    <w:rsid w:val="009039E6"/>
    <w:rsid w:val="00903C39"/>
    <w:rsid w:val="00904115"/>
    <w:rsid w:val="009044A9"/>
    <w:rsid w:val="00904A1D"/>
    <w:rsid w:val="009109D5"/>
    <w:rsid w:val="00910BAA"/>
    <w:rsid w:val="00920B4E"/>
    <w:rsid w:val="0092168B"/>
    <w:rsid w:val="009219E2"/>
    <w:rsid w:val="009227F1"/>
    <w:rsid w:val="009265D4"/>
    <w:rsid w:val="00936CD3"/>
    <w:rsid w:val="00936F12"/>
    <w:rsid w:val="009400BB"/>
    <w:rsid w:val="009410AC"/>
    <w:rsid w:val="00941684"/>
    <w:rsid w:val="00943CA9"/>
    <w:rsid w:val="00943CAB"/>
    <w:rsid w:val="00950167"/>
    <w:rsid w:val="00953AB4"/>
    <w:rsid w:val="00954F7E"/>
    <w:rsid w:val="00955B4B"/>
    <w:rsid w:val="00956CB4"/>
    <w:rsid w:val="00960A2A"/>
    <w:rsid w:val="00961210"/>
    <w:rsid w:val="0096556E"/>
    <w:rsid w:val="009717C0"/>
    <w:rsid w:val="00972B5B"/>
    <w:rsid w:val="009741F7"/>
    <w:rsid w:val="00975CF8"/>
    <w:rsid w:val="0097685B"/>
    <w:rsid w:val="00981177"/>
    <w:rsid w:val="00984018"/>
    <w:rsid w:val="0098432C"/>
    <w:rsid w:val="00985FE7"/>
    <w:rsid w:val="00986BAB"/>
    <w:rsid w:val="00991CFE"/>
    <w:rsid w:val="0099235E"/>
    <w:rsid w:val="00993955"/>
    <w:rsid w:val="009947F8"/>
    <w:rsid w:val="00994F74"/>
    <w:rsid w:val="009954E6"/>
    <w:rsid w:val="00995649"/>
    <w:rsid w:val="009A032F"/>
    <w:rsid w:val="009A5F36"/>
    <w:rsid w:val="009B07EE"/>
    <w:rsid w:val="009B3AC1"/>
    <w:rsid w:val="009B5FA2"/>
    <w:rsid w:val="009B6A69"/>
    <w:rsid w:val="009B6DD7"/>
    <w:rsid w:val="009C76ED"/>
    <w:rsid w:val="009D027C"/>
    <w:rsid w:val="009D4BED"/>
    <w:rsid w:val="009E097A"/>
    <w:rsid w:val="009E11D3"/>
    <w:rsid w:val="009E4F32"/>
    <w:rsid w:val="009E5277"/>
    <w:rsid w:val="009E670F"/>
    <w:rsid w:val="009E7F5A"/>
    <w:rsid w:val="009F0C5E"/>
    <w:rsid w:val="009F4A52"/>
    <w:rsid w:val="009F590D"/>
    <w:rsid w:val="009F6972"/>
    <w:rsid w:val="00A0259A"/>
    <w:rsid w:val="00A04605"/>
    <w:rsid w:val="00A04F7C"/>
    <w:rsid w:val="00A05000"/>
    <w:rsid w:val="00A074A3"/>
    <w:rsid w:val="00A074FE"/>
    <w:rsid w:val="00A07536"/>
    <w:rsid w:val="00A07ED2"/>
    <w:rsid w:val="00A125CD"/>
    <w:rsid w:val="00A13C0D"/>
    <w:rsid w:val="00A144AB"/>
    <w:rsid w:val="00A2026A"/>
    <w:rsid w:val="00A2096B"/>
    <w:rsid w:val="00A23B49"/>
    <w:rsid w:val="00A2425C"/>
    <w:rsid w:val="00A25FFD"/>
    <w:rsid w:val="00A265D2"/>
    <w:rsid w:val="00A278B7"/>
    <w:rsid w:val="00A31C64"/>
    <w:rsid w:val="00A32963"/>
    <w:rsid w:val="00A343DC"/>
    <w:rsid w:val="00A378FA"/>
    <w:rsid w:val="00A379EC"/>
    <w:rsid w:val="00A40319"/>
    <w:rsid w:val="00A5094C"/>
    <w:rsid w:val="00A514BA"/>
    <w:rsid w:val="00A53D35"/>
    <w:rsid w:val="00A57B79"/>
    <w:rsid w:val="00A606FF"/>
    <w:rsid w:val="00A61921"/>
    <w:rsid w:val="00A62307"/>
    <w:rsid w:val="00A66A0D"/>
    <w:rsid w:val="00A70073"/>
    <w:rsid w:val="00A72684"/>
    <w:rsid w:val="00A74A02"/>
    <w:rsid w:val="00A775FE"/>
    <w:rsid w:val="00A77FF4"/>
    <w:rsid w:val="00A8306F"/>
    <w:rsid w:val="00A8671B"/>
    <w:rsid w:val="00A93FC7"/>
    <w:rsid w:val="00A950B3"/>
    <w:rsid w:val="00A9606B"/>
    <w:rsid w:val="00A964D4"/>
    <w:rsid w:val="00AA1B6C"/>
    <w:rsid w:val="00AA5283"/>
    <w:rsid w:val="00AA66F3"/>
    <w:rsid w:val="00AB0EF7"/>
    <w:rsid w:val="00AB37D4"/>
    <w:rsid w:val="00AB6A1E"/>
    <w:rsid w:val="00AC4292"/>
    <w:rsid w:val="00AD2ACD"/>
    <w:rsid w:val="00AD52F8"/>
    <w:rsid w:val="00AD7512"/>
    <w:rsid w:val="00AE046A"/>
    <w:rsid w:val="00AE0A27"/>
    <w:rsid w:val="00AE0C12"/>
    <w:rsid w:val="00AE1922"/>
    <w:rsid w:val="00AE6C01"/>
    <w:rsid w:val="00AE7D04"/>
    <w:rsid w:val="00AF1501"/>
    <w:rsid w:val="00AF2056"/>
    <w:rsid w:val="00AF3520"/>
    <w:rsid w:val="00B00F4E"/>
    <w:rsid w:val="00B025EF"/>
    <w:rsid w:val="00B02877"/>
    <w:rsid w:val="00B07799"/>
    <w:rsid w:val="00B12B10"/>
    <w:rsid w:val="00B16170"/>
    <w:rsid w:val="00B20C9C"/>
    <w:rsid w:val="00B21857"/>
    <w:rsid w:val="00B2284F"/>
    <w:rsid w:val="00B23806"/>
    <w:rsid w:val="00B26BF0"/>
    <w:rsid w:val="00B36E9E"/>
    <w:rsid w:val="00B414F0"/>
    <w:rsid w:val="00B419E0"/>
    <w:rsid w:val="00B45BE6"/>
    <w:rsid w:val="00B5143F"/>
    <w:rsid w:val="00B5161A"/>
    <w:rsid w:val="00B52106"/>
    <w:rsid w:val="00B55A21"/>
    <w:rsid w:val="00B5691C"/>
    <w:rsid w:val="00B5710B"/>
    <w:rsid w:val="00B60248"/>
    <w:rsid w:val="00B6265F"/>
    <w:rsid w:val="00B63D14"/>
    <w:rsid w:val="00B64B12"/>
    <w:rsid w:val="00B662C5"/>
    <w:rsid w:val="00B7397F"/>
    <w:rsid w:val="00B74561"/>
    <w:rsid w:val="00B75233"/>
    <w:rsid w:val="00B752F5"/>
    <w:rsid w:val="00B75822"/>
    <w:rsid w:val="00B760B8"/>
    <w:rsid w:val="00B77051"/>
    <w:rsid w:val="00B8379F"/>
    <w:rsid w:val="00B90C63"/>
    <w:rsid w:val="00B95A9C"/>
    <w:rsid w:val="00BA1838"/>
    <w:rsid w:val="00BA4AD8"/>
    <w:rsid w:val="00BA6C1D"/>
    <w:rsid w:val="00BB00EA"/>
    <w:rsid w:val="00BB03E6"/>
    <w:rsid w:val="00BB2517"/>
    <w:rsid w:val="00BB3B0F"/>
    <w:rsid w:val="00BB3DA1"/>
    <w:rsid w:val="00BB49B0"/>
    <w:rsid w:val="00BB565F"/>
    <w:rsid w:val="00BB6424"/>
    <w:rsid w:val="00BB69D7"/>
    <w:rsid w:val="00BC11CE"/>
    <w:rsid w:val="00BC2A80"/>
    <w:rsid w:val="00BC4D6D"/>
    <w:rsid w:val="00BC577F"/>
    <w:rsid w:val="00BC5F5A"/>
    <w:rsid w:val="00BC7592"/>
    <w:rsid w:val="00BC7DC9"/>
    <w:rsid w:val="00BD03F5"/>
    <w:rsid w:val="00BD1261"/>
    <w:rsid w:val="00BD15E8"/>
    <w:rsid w:val="00BD2BF8"/>
    <w:rsid w:val="00BD738D"/>
    <w:rsid w:val="00BE0013"/>
    <w:rsid w:val="00BE371D"/>
    <w:rsid w:val="00BE37BE"/>
    <w:rsid w:val="00BE39EA"/>
    <w:rsid w:val="00BE4C0C"/>
    <w:rsid w:val="00BE5A62"/>
    <w:rsid w:val="00BF0EA1"/>
    <w:rsid w:val="00BF36C3"/>
    <w:rsid w:val="00BF5D8A"/>
    <w:rsid w:val="00BF6BB4"/>
    <w:rsid w:val="00C0141D"/>
    <w:rsid w:val="00C041F7"/>
    <w:rsid w:val="00C05D0E"/>
    <w:rsid w:val="00C06A01"/>
    <w:rsid w:val="00C074A0"/>
    <w:rsid w:val="00C10AE6"/>
    <w:rsid w:val="00C11AE5"/>
    <w:rsid w:val="00C1302C"/>
    <w:rsid w:val="00C141F3"/>
    <w:rsid w:val="00C145DF"/>
    <w:rsid w:val="00C16E39"/>
    <w:rsid w:val="00C17B33"/>
    <w:rsid w:val="00C2371A"/>
    <w:rsid w:val="00C24C6B"/>
    <w:rsid w:val="00C3154D"/>
    <w:rsid w:val="00C31795"/>
    <w:rsid w:val="00C32C6F"/>
    <w:rsid w:val="00C33302"/>
    <w:rsid w:val="00C34283"/>
    <w:rsid w:val="00C34C69"/>
    <w:rsid w:val="00C34CC8"/>
    <w:rsid w:val="00C360F7"/>
    <w:rsid w:val="00C373BE"/>
    <w:rsid w:val="00C423B8"/>
    <w:rsid w:val="00C44904"/>
    <w:rsid w:val="00C44B6F"/>
    <w:rsid w:val="00C4583D"/>
    <w:rsid w:val="00C45AEC"/>
    <w:rsid w:val="00C5232E"/>
    <w:rsid w:val="00C565E9"/>
    <w:rsid w:val="00C639D9"/>
    <w:rsid w:val="00C63B6F"/>
    <w:rsid w:val="00C67DE2"/>
    <w:rsid w:val="00C71079"/>
    <w:rsid w:val="00C723FA"/>
    <w:rsid w:val="00C72726"/>
    <w:rsid w:val="00C76BB7"/>
    <w:rsid w:val="00C81670"/>
    <w:rsid w:val="00C848CA"/>
    <w:rsid w:val="00C920DD"/>
    <w:rsid w:val="00C93C64"/>
    <w:rsid w:val="00C95A24"/>
    <w:rsid w:val="00C97003"/>
    <w:rsid w:val="00C97D77"/>
    <w:rsid w:val="00CA0344"/>
    <w:rsid w:val="00CA23F8"/>
    <w:rsid w:val="00CA304F"/>
    <w:rsid w:val="00CA384D"/>
    <w:rsid w:val="00CA404F"/>
    <w:rsid w:val="00CA7B75"/>
    <w:rsid w:val="00CB286E"/>
    <w:rsid w:val="00CB6ADD"/>
    <w:rsid w:val="00CC1F56"/>
    <w:rsid w:val="00CC49B5"/>
    <w:rsid w:val="00CC5A6B"/>
    <w:rsid w:val="00CC7005"/>
    <w:rsid w:val="00CD4AC1"/>
    <w:rsid w:val="00CE087A"/>
    <w:rsid w:val="00CE0B7B"/>
    <w:rsid w:val="00CE11C5"/>
    <w:rsid w:val="00CE32B5"/>
    <w:rsid w:val="00CE3B2B"/>
    <w:rsid w:val="00CE3E5F"/>
    <w:rsid w:val="00CE4096"/>
    <w:rsid w:val="00CE6EAC"/>
    <w:rsid w:val="00CE6F2E"/>
    <w:rsid w:val="00CF0E00"/>
    <w:rsid w:val="00CF6FCB"/>
    <w:rsid w:val="00D01768"/>
    <w:rsid w:val="00D0416D"/>
    <w:rsid w:val="00D10254"/>
    <w:rsid w:val="00D1089C"/>
    <w:rsid w:val="00D13250"/>
    <w:rsid w:val="00D16AE2"/>
    <w:rsid w:val="00D20157"/>
    <w:rsid w:val="00D211D4"/>
    <w:rsid w:val="00D24CD2"/>
    <w:rsid w:val="00D26BBC"/>
    <w:rsid w:val="00D30C60"/>
    <w:rsid w:val="00D311D2"/>
    <w:rsid w:val="00D312E6"/>
    <w:rsid w:val="00D31ECA"/>
    <w:rsid w:val="00D34C36"/>
    <w:rsid w:val="00D35EF8"/>
    <w:rsid w:val="00D4503B"/>
    <w:rsid w:val="00D50825"/>
    <w:rsid w:val="00D51234"/>
    <w:rsid w:val="00D51675"/>
    <w:rsid w:val="00D51767"/>
    <w:rsid w:val="00D53535"/>
    <w:rsid w:val="00D54ADD"/>
    <w:rsid w:val="00D560E9"/>
    <w:rsid w:val="00D60425"/>
    <w:rsid w:val="00D664AE"/>
    <w:rsid w:val="00D701F5"/>
    <w:rsid w:val="00D7046E"/>
    <w:rsid w:val="00D7249E"/>
    <w:rsid w:val="00D74156"/>
    <w:rsid w:val="00D778BF"/>
    <w:rsid w:val="00D846E5"/>
    <w:rsid w:val="00D85062"/>
    <w:rsid w:val="00D860CB"/>
    <w:rsid w:val="00D86793"/>
    <w:rsid w:val="00D86BA1"/>
    <w:rsid w:val="00D86E65"/>
    <w:rsid w:val="00D87D46"/>
    <w:rsid w:val="00D87DF6"/>
    <w:rsid w:val="00D90105"/>
    <w:rsid w:val="00D9441F"/>
    <w:rsid w:val="00D95C3F"/>
    <w:rsid w:val="00D9734B"/>
    <w:rsid w:val="00D974F2"/>
    <w:rsid w:val="00D97A4D"/>
    <w:rsid w:val="00DA0C70"/>
    <w:rsid w:val="00DA210D"/>
    <w:rsid w:val="00DA242D"/>
    <w:rsid w:val="00DA2D7F"/>
    <w:rsid w:val="00DA4788"/>
    <w:rsid w:val="00DA604B"/>
    <w:rsid w:val="00DB055C"/>
    <w:rsid w:val="00DB4339"/>
    <w:rsid w:val="00DC0AFA"/>
    <w:rsid w:val="00DC1130"/>
    <w:rsid w:val="00DC2FE4"/>
    <w:rsid w:val="00DC47BF"/>
    <w:rsid w:val="00DC524A"/>
    <w:rsid w:val="00DC5D10"/>
    <w:rsid w:val="00DC5D41"/>
    <w:rsid w:val="00DC5DB7"/>
    <w:rsid w:val="00DC6422"/>
    <w:rsid w:val="00DC74CB"/>
    <w:rsid w:val="00DD04D4"/>
    <w:rsid w:val="00DD0EA7"/>
    <w:rsid w:val="00DD2D97"/>
    <w:rsid w:val="00DD5712"/>
    <w:rsid w:val="00DD623F"/>
    <w:rsid w:val="00DD718D"/>
    <w:rsid w:val="00DE006C"/>
    <w:rsid w:val="00DE0F45"/>
    <w:rsid w:val="00DE0FCF"/>
    <w:rsid w:val="00DE282F"/>
    <w:rsid w:val="00DE65A8"/>
    <w:rsid w:val="00DE781E"/>
    <w:rsid w:val="00DF144E"/>
    <w:rsid w:val="00DF1CC0"/>
    <w:rsid w:val="00DF278A"/>
    <w:rsid w:val="00DF4873"/>
    <w:rsid w:val="00DF55BB"/>
    <w:rsid w:val="00DF61BB"/>
    <w:rsid w:val="00DF640D"/>
    <w:rsid w:val="00E01427"/>
    <w:rsid w:val="00E01872"/>
    <w:rsid w:val="00E0297A"/>
    <w:rsid w:val="00E04C46"/>
    <w:rsid w:val="00E063E2"/>
    <w:rsid w:val="00E066FE"/>
    <w:rsid w:val="00E06C19"/>
    <w:rsid w:val="00E07B27"/>
    <w:rsid w:val="00E11579"/>
    <w:rsid w:val="00E12D58"/>
    <w:rsid w:val="00E12F11"/>
    <w:rsid w:val="00E161F9"/>
    <w:rsid w:val="00E17AD7"/>
    <w:rsid w:val="00E17CA8"/>
    <w:rsid w:val="00E22859"/>
    <w:rsid w:val="00E243A0"/>
    <w:rsid w:val="00E24AC7"/>
    <w:rsid w:val="00E31606"/>
    <w:rsid w:val="00E33CBE"/>
    <w:rsid w:val="00E410AB"/>
    <w:rsid w:val="00E41EAD"/>
    <w:rsid w:val="00E43A1B"/>
    <w:rsid w:val="00E43CA7"/>
    <w:rsid w:val="00E44CFF"/>
    <w:rsid w:val="00E46931"/>
    <w:rsid w:val="00E477B6"/>
    <w:rsid w:val="00E547E3"/>
    <w:rsid w:val="00E55DB2"/>
    <w:rsid w:val="00E561FD"/>
    <w:rsid w:val="00E62BA3"/>
    <w:rsid w:val="00E6419E"/>
    <w:rsid w:val="00E7152D"/>
    <w:rsid w:val="00E734CA"/>
    <w:rsid w:val="00E737B4"/>
    <w:rsid w:val="00E73EFB"/>
    <w:rsid w:val="00E75CB8"/>
    <w:rsid w:val="00E77F4C"/>
    <w:rsid w:val="00E90EEE"/>
    <w:rsid w:val="00E92FF4"/>
    <w:rsid w:val="00E930AE"/>
    <w:rsid w:val="00E970D7"/>
    <w:rsid w:val="00E9764F"/>
    <w:rsid w:val="00EA3665"/>
    <w:rsid w:val="00EA4725"/>
    <w:rsid w:val="00EA71F8"/>
    <w:rsid w:val="00EB3B75"/>
    <w:rsid w:val="00EB6F96"/>
    <w:rsid w:val="00EB72D5"/>
    <w:rsid w:val="00EC0B0B"/>
    <w:rsid w:val="00EC1B54"/>
    <w:rsid w:val="00EC30D1"/>
    <w:rsid w:val="00EC5244"/>
    <w:rsid w:val="00ED3AE7"/>
    <w:rsid w:val="00ED5152"/>
    <w:rsid w:val="00ED6037"/>
    <w:rsid w:val="00ED7AC2"/>
    <w:rsid w:val="00EE175C"/>
    <w:rsid w:val="00EE1E18"/>
    <w:rsid w:val="00EE2808"/>
    <w:rsid w:val="00EE4411"/>
    <w:rsid w:val="00EE5DA0"/>
    <w:rsid w:val="00EE706E"/>
    <w:rsid w:val="00EF3D30"/>
    <w:rsid w:val="00EF692A"/>
    <w:rsid w:val="00EF7172"/>
    <w:rsid w:val="00F009B9"/>
    <w:rsid w:val="00F012A5"/>
    <w:rsid w:val="00F013B4"/>
    <w:rsid w:val="00F024A7"/>
    <w:rsid w:val="00F06C0C"/>
    <w:rsid w:val="00F10F0E"/>
    <w:rsid w:val="00F11842"/>
    <w:rsid w:val="00F1271E"/>
    <w:rsid w:val="00F15F53"/>
    <w:rsid w:val="00F20473"/>
    <w:rsid w:val="00F25526"/>
    <w:rsid w:val="00F25BBB"/>
    <w:rsid w:val="00F328CF"/>
    <w:rsid w:val="00F36FC8"/>
    <w:rsid w:val="00F37853"/>
    <w:rsid w:val="00F417B8"/>
    <w:rsid w:val="00F45156"/>
    <w:rsid w:val="00F4637B"/>
    <w:rsid w:val="00F47C43"/>
    <w:rsid w:val="00F50800"/>
    <w:rsid w:val="00F54009"/>
    <w:rsid w:val="00F552C6"/>
    <w:rsid w:val="00F56D4D"/>
    <w:rsid w:val="00F571D2"/>
    <w:rsid w:val="00F574D3"/>
    <w:rsid w:val="00F615F3"/>
    <w:rsid w:val="00F624F5"/>
    <w:rsid w:val="00F62CE8"/>
    <w:rsid w:val="00F6316D"/>
    <w:rsid w:val="00F67A89"/>
    <w:rsid w:val="00F70853"/>
    <w:rsid w:val="00F75276"/>
    <w:rsid w:val="00F75528"/>
    <w:rsid w:val="00F7584E"/>
    <w:rsid w:val="00F86CF6"/>
    <w:rsid w:val="00F90CC6"/>
    <w:rsid w:val="00F94F48"/>
    <w:rsid w:val="00F94FA2"/>
    <w:rsid w:val="00F96DC4"/>
    <w:rsid w:val="00FA05DB"/>
    <w:rsid w:val="00FA2FB1"/>
    <w:rsid w:val="00FA50D4"/>
    <w:rsid w:val="00FA5C57"/>
    <w:rsid w:val="00FA5CF2"/>
    <w:rsid w:val="00FA65B4"/>
    <w:rsid w:val="00FB3049"/>
    <w:rsid w:val="00FB4A55"/>
    <w:rsid w:val="00FB573F"/>
    <w:rsid w:val="00FB5E46"/>
    <w:rsid w:val="00FB799D"/>
    <w:rsid w:val="00FC0181"/>
    <w:rsid w:val="00FC7A39"/>
    <w:rsid w:val="00FD0C03"/>
    <w:rsid w:val="00FD1AC8"/>
    <w:rsid w:val="00FD2F85"/>
    <w:rsid w:val="00FD5151"/>
    <w:rsid w:val="00FD7D7B"/>
    <w:rsid w:val="00FE1743"/>
    <w:rsid w:val="00FE1A8E"/>
    <w:rsid w:val="00FE1AF8"/>
    <w:rsid w:val="00FE23D8"/>
    <w:rsid w:val="00FE60EE"/>
    <w:rsid w:val="00FE7656"/>
    <w:rsid w:val="00FE7E93"/>
    <w:rsid w:val="00FF02F8"/>
    <w:rsid w:val="00FF095D"/>
    <w:rsid w:val="00FF1564"/>
    <w:rsid w:val="00FF1CF1"/>
    <w:rsid w:val="00FF284B"/>
    <w:rsid w:val="00FF3AA3"/>
    <w:rsid w:val="00FF52EB"/>
    <w:rsid w:val="00FF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4EED99"/>
  <w15:docId w15:val="{FC688A0E-5450-4772-A62E-CC4A5DE6D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okia Pure Text" w:eastAsiaTheme="minorEastAsia" w:hAnsi="Nokia Pure Text" w:cstheme="minorBidi"/>
        <w:color w:val="001135" w:themeColor="text2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1921"/>
    <w:pPr>
      <w:spacing w:after="120"/>
    </w:pPr>
    <w:rPr>
      <w:rFonts w:asciiTheme="minorHAnsi" w:hAnsiTheme="minorHAnsi"/>
      <w:lang w:val="en-US"/>
    </w:rPr>
  </w:style>
  <w:style w:type="paragraph" w:styleId="Heading1">
    <w:name w:val="heading 1"/>
    <w:aliases w:val="H1,app heading 1,l1,NMP Heading 1,h1,h11,h12,h13,h14,h15,h16,R1,H11,Titolo Sezione,H12,H13,H14,H15,app heading 11,l11,H16,H17,H18,H19,H110,H111,H112,H113,H114,H115,H116,H117,H118,H119,H120,H121,H122,H123,H124,H125,app heading 12,l12,H1110,H131"/>
    <w:basedOn w:val="Normal"/>
    <w:next w:val="Normal"/>
    <w:link w:val="Heading1Char"/>
    <w:qFormat/>
    <w:rsid w:val="003137D9"/>
    <w:pPr>
      <w:keepNext/>
      <w:keepLines/>
      <w:numPr>
        <w:numId w:val="4"/>
      </w:numPr>
      <w:spacing w:before="240" w:after="360"/>
      <w:ind w:left="851" w:hanging="851"/>
      <w:outlineLvl w:val="0"/>
    </w:pPr>
    <w:rPr>
      <w:rFonts w:asciiTheme="majorHAnsi" w:eastAsiaTheme="majorEastAsia" w:hAnsiTheme="majorHAnsi" w:cstheme="majorBidi"/>
      <w:bCs/>
      <w:color w:val="124191" w:themeColor="text1"/>
      <w:sz w:val="44"/>
      <w:szCs w:val="28"/>
    </w:rPr>
  </w:style>
  <w:style w:type="paragraph" w:styleId="Heading2">
    <w:name w:val="heading 2"/>
    <w:aliases w:val="H2,UNDERRUBRIK 1-2,Head2A,2,Head2A1,21,Head2A2,22,Head2A11,211,Head2A3,23,Head2A12,212,Head2A21,221,Head2A111,2111,Head2A4,24,Head2A13,213,Head2A22,222,Head2A112,2112,Head2A31,231,Head2A121,2121,Head2A211,2211,Head2A1111,21111,R2,H21,H22,H211"/>
    <w:basedOn w:val="Normal"/>
    <w:next w:val="Normal"/>
    <w:link w:val="Heading2Char"/>
    <w:unhideWhenUsed/>
    <w:qFormat/>
    <w:rsid w:val="003137D9"/>
    <w:pPr>
      <w:keepNext/>
      <w:keepLines/>
      <w:numPr>
        <w:ilvl w:val="1"/>
        <w:numId w:val="4"/>
      </w:numPr>
      <w:spacing w:before="240" w:after="360"/>
      <w:outlineLvl w:val="1"/>
    </w:pPr>
    <w:rPr>
      <w:rFonts w:ascii="Nokia Pure Text Light" w:eastAsiaTheme="majorEastAsia" w:hAnsi="Nokia Pure Text Light" w:cstheme="majorBidi"/>
      <w:color w:val="124191" w:themeColor="text1"/>
      <w:szCs w:val="26"/>
      <w:lang w:val="en-GB"/>
    </w:rPr>
  </w:style>
  <w:style w:type="paragraph" w:styleId="Heading3">
    <w:name w:val="heading 3"/>
    <w:aliases w:val="no break,H3,Underrubrik2,Titolo Sotto/Sottosezione,H31,H32,H33,H34,H35,H36,H37,H38,H39,H310,H311,H312,H313,H321,H331,H341,H351,H361,H371,H314,H315,H316,H317,H322,H332,H342,H352,H362,H372,H318,H323,H333,H343,H353,H363,H373,H319,H324,H334,H344"/>
    <w:basedOn w:val="Heading2"/>
    <w:next w:val="Normal"/>
    <w:link w:val="Heading3Char"/>
    <w:unhideWhenUsed/>
    <w:qFormat/>
    <w:rsid w:val="003137D9"/>
    <w:pPr>
      <w:numPr>
        <w:ilvl w:val="2"/>
      </w:numPr>
      <w:ind w:left="851" w:hanging="851"/>
      <w:outlineLvl w:val="2"/>
    </w:pPr>
  </w:style>
  <w:style w:type="paragraph" w:styleId="Heading4">
    <w:name w:val="heading 4"/>
    <w:aliases w:val="H4,h4,h41,h42,h411,h43,h412,h421,h4111,Memo Heading 4,H41,H42,H43,H411,H421,H44,h44,H412,H422,h422,H431,h431,H45,h45,H413,h413,H423,h423,H432,h432,H46,h46,H47,h47,h48,h441,h451,h461,h471,h49,h442,h452,h462,h472,h410,h433,h443,h453,h463,h473"/>
    <w:basedOn w:val="Normal"/>
    <w:next w:val="Normal"/>
    <w:link w:val="Heading4Char"/>
    <w:unhideWhenUsed/>
    <w:qFormat/>
    <w:rsid w:val="000B4566"/>
    <w:pPr>
      <w:keepNext/>
      <w:keepLines/>
      <w:numPr>
        <w:ilvl w:val="3"/>
        <w:numId w:val="4"/>
      </w:numPr>
      <w:spacing w:before="240" w:after="360"/>
      <w:ind w:left="851" w:hanging="851"/>
      <w:outlineLvl w:val="3"/>
    </w:pPr>
    <w:rPr>
      <w:rFonts w:ascii="Nokia Pure Text Light" w:eastAsiaTheme="majorEastAsia" w:hAnsi="Nokia Pure Text Light" w:cstheme="majorBidi"/>
      <w:iCs/>
      <w:color w:val="124191" w:themeColor="text1"/>
      <w:lang w:val="en-GB"/>
    </w:rPr>
  </w:style>
  <w:style w:type="paragraph" w:styleId="Heading5">
    <w:name w:val="heading 5"/>
    <w:aliases w:val="H5,ITT t5,PA Pico Section"/>
    <w:basedOn w:val="Normal"/>
    <w:next w:val="Normal"/>
    <w:link w:val="Heading5Char"/>
    <w:unhideWhenUsed/>
    <w:qFormat/>
    <w:rsid w:val="003137D9"/>
    <w:pPr>
      <w:keepNext/>
      <w:keepLines/>
      <w:numPr>
        <w:ilvl w:val="4"/>
        <w:numId w:val="4"/>
      </w:numPr>
      <w:spacing w:before="40" w:after="0"/>
      <w:outlineLvl w:val="4"/>
    </w:pPr>
    <w:rPr>
      <w:rFonts w:ascii="Nokia Pure Text Light" w:eastAsiaTheme="majorEastAsia" w:hAnsi="Nokia Pure Text Light" w:cstheme="majorBidi"/>
      <w:color w:val="124191" w:themeColor="text1"/>
    </w:rPr>
  </w:style>
  <w:style w:type="paragraph" w:styleId="Heading6">
    <w:name w:val="heading 6"/>
    <w:aliases w:val="Appendix,T1,ITT t6,PA Appendix"/>
    <w:basedOn w:val="Normal"/>
    <w:next w:val="Normal"/>
    <w:link w:val="Heading6Char"/>
    <w:unhideWhenUsed/>
    <w:qFormat/>
    <w:rsid w:val="003137D9"/>
    <w:pPr>
      <w:keepNext/>
      <w:keepLines/>
      <w:numPr>
        <w:ilvl w:val="5"/>
        <w:numId w:val="4"/>
      </w:numPr>
      <w:spacing w:before="40" w:after="0"/>
      <w:outlineLvl w:val="5"/>
    </w:pPr>
    <w:rPr>
      <w:rFonts w:ascii="Nokia Pure Text Light" w:eastAsiaTheme="majorEastAsia" w:hAnsi="Nokia Pure Text Light" w:cstheme="majorBidi"/>
      <w:color w:val="124191" w:themeColor="text1"/>
    </w:rPr>
  </w:style>
  <w:style w:type="paragraph" w:styleId="Heading7">
    <w:name w:val="heading 7"/>
    <w:aliases w:val="List(1),ITT t7,PA Appendix Major"/>
    <w:basedOn w:val="Normal"/>
    <w:next w:val="Normal"/>
    <w:link w:val="Heading7Char"/>
    <w:unhideWhenUsed/>
    <w:qFormat/>
    <w:rsid w:val="0086069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647F" w:themeColor="accent1" w:themeShade="7F"/>
    </w:rPr>
  </w:style>
  <w:style w:type="paragraph" w:styleId="Heading8">
    <w:name w:val="heading 8"/>
    <w:aliases w:val="List(a),ITT t8,PA Appendix Minor"/>
    <w:basedOn w:val="Normal"/>
    <w:next w:val="Normal"/>
    <w:link w:val="Heading8Char"/>
    <w:unhideWhenUsed/>
    <w:qFormat/>
    <w:rsid w:val="0086069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1855C0" w:themeColor="text1" w:themeTint="D8"/>
      <w:sz w:val="21"/>
      <w:szCs w:val="21"/>
    </w:rPr>
  </w:style>
  <w:style w:type="paragraph" w:styleId="Heading9">
    <w:name w:val="heading 9"/>
    <w:aliases w:val="List(i),ITT t9"/>
    <w:basedOn w:val="Normal"/>
    <w:next w:val="Normal"/>
    <w:link w:val="Heading9Char"/>
    <w:unhideWhenUsed/>
    <w:qFormat/>
    <w:rsid w:val="003137D9"/>
    <w:pPr>
      <w:keepNext/>
      <w:keepLines/>
      <w:numPr>
        <w:ilvl w:val="8"/>
        <w:numId w:val="4"/>
      </w:numPr>
      <w:spacing w:before="40" w:after="0"/>
      <w:outlineLvl w:val="8"/>
    </w:pPr>
    <w:rPr>
      <w:rFonts w:ascii="Nokia Pure Text Light" w:eastAsiaTheme="majorEastAsia" w:hAnsi="Nokia Pure Text Light" w:cstheme="majorBidi"/>
      <w:iCs/>
      <w:color w:val="124191" w:themeColor="tex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THeader,header odd,header odd1,header odd2,header odd3,header odd4,header odd5,header odd6"/>
    <w:basedOn w:val="Normal"/>
    <w:link w:val="HeaderChar"/>
    <w:unhideWhenUsed/>
    <w:rsid w:val="001E67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aliases w:val="THeader Char,header odd Char,header odd1 Char,header odd2 Char,header odd3 Char,header odd4 Char,header odd5 Char,header odd6 Char"/>
    <w:basedOn w:val="DefaultParagraphFont"/>
    <w:link w:val="Header"/>
    <w:rsid w:val="001E6735"/>
    <w:rPr>
      <w:rFonts w:asciiTheme="minorHAnsi" w:hAnsiTheme="minorHAnsi"/>
    </w:rPr>
  </w:style>
  <w:style w:type="paragraph" w:styleId="Footer">
    <w:name w:val="footer"/>
    <w:basedOn w:val="Normal"/>
    <w:link w:val="FooterChar"/>
    <w:unhideWhenUsed/>
    <w:rsid w:val="009B6A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A69"/>
    <w:rPr>
      <w:rFonts w:asciiTheme="minorHAnsi" w:hAnsiTheme="minorHAnsi"/>
      <w:color w:val="4D5766" w:themeColor="background2"/>
      <w:sz w:val="20"/>
      <w:lang w:val="en-US"/>
    </w:rPr>
  </w:style>
  <w:style w:type="paragraph" w:styleId="BalloonText">
    <w:name w:val="Balloon Text"/>
    <w:basedOn w:val="Normal"/>
    <w:link w:val="BalloonTextChar"/>
    <w:unhideWhenUsed/>
    <w:rsid w:val="00145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455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D1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aliases w:val="H2 Char,UNDERRUBRIK 1-2 Char,Head2A Char,2 Char,Head2A1 Char,21 Char,Head2A2 Char,22 Char,Head2A11 Char,211 Char,Head2A3 Char,23 Char,Head2A12 Char,212 Char,Head2A21 Char,221 Char,Head2A111 Char,2111 Char,Head2A4 Char,24 Char,213 Char"/>
    <w:basedOn w:val="DefaultParagraphFont"/>
    <w:link w:val="Heading2"/>
    <w:rsid w:val="003137D9"/>
    <w:rPr>
      <w:rFonts w:ascii="Nokia Pure Text Light" w:eastAsiaTheme="majorEastAsia" w:hAnsi="Nokia Pure Text Light" w:cstheme="majorBidi"/>
      <w:color w:val="124191" w:themeColor="text1"/>
      <w:szCs w:val="26"/>
    </w:rPr>
  </w:style>
  <w:style w:type="character" w:customStyle="1" w:styleId="Heading1Char">
    <w:name w:val="Heading 1 Char"/>
    <w:aliases w:val="H1 Char,app heading 1 Char,l1 Char,NMP Heading 1 Char,h1 Char,h11 Char,h12 Char,h13 Char,h14 Char,h15 Char,h16 Char,R1 Char,H11 Char,Titolo Sezione Char,H12 Char,H13 Char,H14 Char,H15 Char,app heading 11 Char,l11 Char,H16 Char,H17 Char"/>
    <w:basedOn w:val="DefaultParagraphFont"/>
    <w:link w:val="Heading1"/>
    <w:rsid w:val="003137D9"/>
    <w:rPr>
      <w:rFonts w:asciiTheme="majorHAnsi" w:eastAsiaTheme="majorEastAsia" w:hAnsiTheme="majorHAnsi" w:cstheme="majorBidi"/>
      <w:bCs/>
      <w:color w:val="124191" w:themeColor="text1"/>
      <w:sz w:val="44"/>
      <w:szCs w:val="28"/>
      <w:lang w:val="en-US"/>
    </w:rPr>
  </w:style>
  <w:style w:type="paragraph" w:styleId="NoSpacing">
    <w:name w:val="No Spacing"/>
    <w:aliases w:val="Copy"/>
    <w:uiPriority w:val="1"/>
    <w:qFormat/>
    <w:rsid w:val="00236319"/>
    <w:pPr>
      <w:spacing w:after="0" w:line="288" w:lineRule="auto"/>
    </w:pPr>
    <w:rPr>
      <w:rFonts w:asciiTheme="minorHAnsi" w:hAnsiTheme="minorHAnsi" w:cs="Arial"/>
      <w:color w:val="4D5766" w:themeColor="background2"/>
    </w:rPr>
  </w:style>
  <w:style w:type="numbering" w:customStyle="1" w:styleId="Nokia">
    <w:name w:val="Nokia"/>
    <w:uiPriority w:val="99"/>
    <w:rsid w:val="008170D1"/>
    <w:pPr>
      <w:numPr>
        <w:numId w:val="1"/>
      </w:numPr>
    </w:pPr>
  </w:style>
  <w:style w:type="paragraph" w:styleId="TOC1">
    <w:name w:val="toc 1"/>
    <w:aliases w:val="Table of Contents,020-TOC 1"/>
    <w:basedOn w:val="NoSpacing"/>
    <w:next w:val="Normal"/>
    <w:autoRedefine/>
    <w:uiPriority w:val="39"/>
    <w:unhideWhenUsed/>
    <w:rsid w:val="00A61921"/>
    <w:pPr>
      <w:tabs>
        <w:tab w:val="left" w:leader="dot" w:pos="8891"/>
      </w:tabs>
      <w:spacing w:after="120" w:line="276" w:lineRule="auto"/>
      <w:ind w:left="851" w:hanging="851"/>
    </w:pPr>
    <w:rPr>
      <w:rFonts w:cstheme="minorBidi"/>
      <w:noProof/>
      <w:color w:val="001135" w:themeColor="text2"/>
      <w:lang w:val="en-US"/>
    </w:rPr>
  </w:style>
  <w:style w:type="character" w:styleId="Hyperlink">
    <w:name w:val="Hyperlink"/>
    <w:basedOn w:val="DefaultParagraphFont"/>
    <w:uiPriority w:val="99"/>
    <w:unhideWhenUsed/>
    <w:rsid w:val="00236319"/>
    <w:rPr>
      <w:rFonts w:asciiTheme="minorHAnsi" w:hAnsiTheme="minorHAnsi"/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EF692A"/>
    <w:rPr>
      <w:color w:val="808080"/>
    </w:rPr>
  </w:style>
  <w:style w:type="paragraph" w:styleId="ListParagraph">
    <w:name w:val="List Paragraph"/>
    <w:aliases w:val="- Bullets"/>
    <w:basedOn w:val="Normal"/>
    <w:uiPriority w:val="34"/>
    <w:qFormat/>
    <w:rsid w:val="00A61921"/>
    <w:pPr>
      <w:numPr>
        <w:numId w:val="2"/>
      </w:numPr>
      <w:shd w:val="clear" w:color="auto" w:fill="FFFFFF"/>
      <w:spacing w:before="240" w:after="240" w:line="312" w:lineRule="auto"/>
      <w:contextualSpacing/>
    </w:pPr>
    <w:rPr>
      <w:rFonts w:cs="Arial"/>
      <w:szCs w:val="20"/>
    </w:rPr>
  </w:style>
  <w:style w:type="paragraph" w:customStyle="1" w:styleId="Title1">
    <w:name w:val="Title 1"/>
    <w:basedOn w:val="Normal"/>
    <w:link w:val="Title1Char"/>
    <w:qFormat/>
    <w:rsid w:val="00B45BE6"/>
    <w:rPr>
      <w:rFonts w:asciiTheme="majorHAnsi" w:hAnsiTheme="majorHAnsi" w:cs="Arial"/>
      <w:color w:val="124191" w:themeColor="text1"/>
      <w:sz w:val="44"/>
      <w:szCs w:val="44"/>
    </w:rPr>
  </w:style>
  <w:style w:type="character" w:customStyle="1" w:styleId="Title1Char">
    <w:name w:val="Title 1 Char"/>
    <w:basedOn w:val="DefaultParagraphFont"/>
    <w:link w:val="Title1"/>
    <w:rsid w:val="00B45BE6"/>
    <w:rPr>
      <w:rFonts w:asciiTheme="majorHAnsi" w:hAnsiTheme="majorHAnsi" w:cs="Arial"/>
      <w:color w:val="124191" w:themeColor="text1"/>
      <w:sz w:val="44"/>
      <w:szCs w:val="44"/>
      <w:lang w:val="en-US"/>
    </w:rPr>
  </w:style>
  <w:style w:type="paragraph" w:styleId="TOC2">
    <w:name w:val="toc 2"/>
    <w:aliases w:val="021-TOC 2"/>
    <w:basedOn w:val="Normal"/>
    <w:next w:val="Normal"/>
    <w:autoRedefine/>
    <w:uiPriority w:val="39"/>
    <w:unhideWhenUsed/>
    <w:rsid w:val="00A61921"/>
    <w:pPr>
      <w:tabs>
        <w:tab w:val="left" w:leader="dot" w:pos="8891"/>
      </w:tabs>
      <w:ind w:left="851" w:hanging="851"/>
    </w:pPr>
    <w:rPr>
      <w:noProof/>
    </w:rPr>
  </w:style>
  <w:style w:type="character" w:customStyle="1" w:styleId="Heading3Char">
    <w:name w:val="Heading 3 Char"/>
    <w:aliases w:val="no break Char,H3 Char,Underrubrik2 Char,Titolo Sotto/Sottosezione Char,H31 Char,H32 Char,H33 Char,H34 Char,H35 Char,H36 Char,H37 Char,H38 Char,H39 Char,H310 Char,H311 Char,H312 Char,H313 Char,H321 Char,H331 Char,H341 Char,H351 Char"/>
    <w:basedOn w:val="DefaultParagraphFont"/>
    <w:link w:val="Heading3"/>
    <w:rsid w:val="003137D9"/>
    <w:rPr>
      <w:rFonts w:ascii="Nokia Pure Text Light" w:eastAsiaTheme="majorEastAsia" w:hAnsi="Nokia Pure Text Light" w:cstheme="majorBidi"/>
      <w:color w:val="124191" w:themeColor="text1"/>
      <w:szCs w:val="26"/>
    </w:rPr>
  </w:style>
  <w:style w:type="paragraph" w:styleId="Title">
    <w:name w:val="Title"/>
    <w:basedOn w:val="Normal"/>
    <w:next w:val="Normal"/>
    <w:link w:val="TitleChar"/>
    <w:uiPriority w:val="10"/>
    <w:rsid w:val="00236319"/>
    <w:pPr>
      <w:spacing w:after="300" w:line="240" w:lineRule="auto"/>
      <w:contextualSpacing/>
    </w:pPr>
    <w:rPr>
      <w:rFonts w:ascii="Nokia Pure Headline Light" w:eastAsiaTheme="majorEastAsia" w:hAnsi="Nokia Pure Headline Light" w:cstheme="majorBidi"/>
      <w:color w:val="124191" w:themeColor="text1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6319"/>
    <w:rPr>
      <w:rFonts w:ascii="Nokia Pure Headline Light" w:eastAsiaTheme="majorEastAsia" w:hAnsi="Nokia Pure Headline Light" w:cstheme="majorBidi"/>
      <w:color w:val="124191" w:themeColor="text1"/>
      <w:spacing w:val="5"/>
      <w:kern w:val="28"/>
      <w:sz w:val="44"/>
      <w:szCs w:val="52"/>
      <w:lang w:val="en-US"/>
    </w:rPr>
  </w:style>
  <w:style w:type="paragraph" w:styleId="Subtitle">
    <w:name w:val="Subtitle"/>
    <w:basedOn w:val="Normal"/>
    <w:next w:val="Normal"/>
    <w:link w:val="SubtitleChar"/>
    <w:uiPriority w:val="11"/>
    <w:rsid w:val="001E6735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6735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rsid w:val="00236319"/>
    <w:rPr>
      <w:rFonts w:asciiTheme="minorHAnsi" w:hAnsiTheme="minorHAnsi"/>
      <w:i/>
      <w:iCs/>
      <w:color w:val="4D5766" w:themeColor="background2"/>
    </w:rPr>
  </w:style>
  <w:style w:type="character" w:styleId="Emphasis">
    <w:name w:val="Emphasis"/>
    <w:basedOn w:val="DefaultParagraphFont"/>
    <w:qFormat/>
    <w:rsid w:val="001E6735"/>
    <w:rPr>
      <w:rFonts w:asciiTheme="minorHAnsi" w:hAnsiTheme="minorHAnsi"/>
      <w:i/>
      <w:iCs/>
    </w:rPr>
  </w:style>
  <w:style w:type="character" w:styleId="IntenseEmphasis">
    <w:name w:val="Intense Emphasis"/>
    <w:basedOn w:val="DefaultParagraphFont"/>
    <w:uiPriority w:val="21"/>
    <w:qFormat/>
    <w:rsid w:val="00236319"/>
    <w:rPr>
      <w:rFonts w:asciiTheme="minorHAnsi" w:hAnsiTheme="minorHAnsi"/>
      <w:b/>
      <w:bCs/>
      <w:i/>
      <w:iCs/>
      <w:color w:val="4D5766" w:themeColor="background2"/>
    </w:rPr>
  </w:style>
  <w:style w:type="character" w:styleId="Strong">
    <w:name w:val="Strong"/>
    <w:basedOn w:val="DefaultParagraphFont"/>
    <w:qFormat/>
    <w:rsid w:val="001E6735"/>
    <w:rPr>
      <w:rFonts w:asciiTheme="minorHAnsi" w:hAnsiTheme="minorHAnsi"/>
      <w:b/>
      <w:bCs/>
    </w:rPr>
  </w:style>
  <w:style w:type="paragraph" w:styleId="Quote">
    <w:name w:val="Quote"/>
    <w:basedOn w:val="Normal"/>
    <w:next w:val="Normal"/>
    <w:link w:val="QuoteChar"/>
    <w:uiPriority w:val="29"/>
    <w:rsid w:val="00583EC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83ECE"/>
    <w:rPr>
      <w:rFonts w:ascii="Nokia Pure Text DFLT" w:hAnsi="Nokia Pure Text DFLT"/>
      <w:i/>
      <w:iCs/>
      <w:color w:val="001135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735"/>
    <w:pPr>
      <w:pBdr>
        <w:bottom w:val="single" w:sz="4" w:space="4" w:color="00C9FF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735"/>
    <w:rPr>
      <w:rFonts w:asciiTheme="minorHAnsi" w:hAnsiTheme="minorHAnsi"/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E6735"/>
    <w:rPr>
      <w:rFonts w:asciiTheme="minorHAnsi" w:hAnsiTheme="minorHAnsi"/>
      <w:smallCaps/>
      <w:color w:val="001135" w:themeColor="text2"/>
      <w:u w:val="single"/>
    </w:rPr>
  </w:style>
  <w:style w:type="character" w:styleId="IntenseReference">
    <w:name w:val="Intense Reference"/>
    <w:basedOn w:val="DefaultParagraphFont"/>
    <w:uiPriority w:val="32"/>
    <w:qFormat/>
    <w:rsid w:val="00236319"/>
    <w:rPr>
      <w:rFonts w:asciiTheme="minorHAnsi" w:hAnsiTheme="minorHAnsi"/>
      <w:b/>
      <w:bCs/>
      <w:smallCaps/>
      <w:color w:val="4D5766" w:themeColor="background2"/>
      <w:spacing w:val="5"/>
      <w:u w:val="single"/>
    </w:rPr>
  </w:style>
  <w:style w:type="character" w:styleId="BookTitle">
    <w:name w:val="Book Title"/>
    <w:basedOn w:val="DefaultParagraphFont"/>
    <w:uiPriority w:val="33"/>
    <w:rsid w:val="001E6735"/>
    <w:rPr>
      <w:rFonts w:asciiTheme="minorHAnsi" w:hAnsiTheme="minorHAnsi"/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52713"/>
    <w:pPr>
      <w:numPr>
        <w:numId w:val="0"/>
      </w:numPr>
      <w:spacing w:after="240" w:line="240" w:lineRule="auto"/>
      <w:outlineLvl w:val="9"/>
    </w:pPr>
    <w:rPr>
      <w:bCs w:val="0"/>
      <w:szCs w:val="32"/>
    </w:rPr>
  </w:style>
  <w:style w:type="paragraph" w:styleId="TOC3">
    <w:name w:val="toc 3"/>
    <w:aliases w:val="022-TOC 3"/>
    <w:basedOn w:val="Normal"/>
    <w:next w:val="Normal"/>
    <w:autoRedefine/>
    <w:uiPriority w:val="39"/>
    <w:unhideWhenUsed/>
    <w:rsid w:val="00A61921"/>
    <w:pPr>
      <w:tabs>
        <w:tab w:val="left" w:leader="dot" w:pos="8891"/>
      </w:tabs>
      <w:ind w:left="851" w:hanging="851"/>
    </w:pPr>
    <w:rPr>
      <w:noProof/>
    </w:rPr>
  </w:style>
  <w:style w:type="character" w:customStyle="1" w:styleId="Heading4Char">
    <w:name w:val="Heading 4 Char"/>
    <w:aliases w:val="H4 Char,h4 Char,h41 Char,h42 Char,h411 Char,h43 Char,h412 Char,h421 Char,h4111 Char,Memo Heading 4 Char,H41 Char,H42 Char,H43 Char,H411 Char,H421 Char,H44 Char,h44 Char,H412 Char,H422 Char,h422 Char,H431 Char,h431 Char,H45 Char,h45 Char"/>
    <w:basedOn w:val="DefaultParagraphFont"/>
    <w:link w:val="Heading4"/>
    <w:rsid w:val="000B4566"/>
    <w:rPr>
      <w:rFonts w:ascii="Nokia Pure Text Light" w:eastAsiaTheme="majorEastAsia" w:hAnsi="Nokia Pure Text Light" w:cstheme="majorBidi"/>
      <w:iCs/>
      <w:color w:val="124191" w:themeColor="text1"/>
    </w:rPr>
  </w:style>
  <w:style w:type="character" w:customStyle="1" w:styleId="Heading5Char">
    <w:name w:val="Heading 5 Char"/>
    <w:aliases w:val="H5 Char,ITT t5 Char,PA Pico Section Char"/>
    <w:basedOn w:val="DefaultParagraphFont"/>
    <w:link w:val="Heading5"/>
    <w:rsid w:val="003137D9"/>
    <w:rPr>
      <w:rFonts w:ascii="Nokia Pure Text Light" w:eastAsiaTheme="majorEastAsia" w:hAnsi="Nokia Pure Text Light" w:cstheme="majorBidi"/>
      <w:color w:val="124191" w:themeColor="text1"/>
      <w:lang w:val="en-US"/>
    </w:rPr>
  </w:style>
  <w:style w:type="character" w:customStyle="1" w:styleId="Heading6Char">
    <w:name w:val="Heading 6 Char"/>
    <w:aliases w:val="Appendix Char,T1 Char,ITT t6 Char,PA Appendix Char"/>
    <w:basedOn w:val="DefaultParagraphFont"/>
    <w:link w:val="Heading6"/>
    <w:rsid w:val="003137D9"/>
    <w:rPr>
      <w:rFonts w:ascii="Nokia Pure Text Light" w:eastAsiaTheme="majorEastAsia" w:hAnsi="Nokia Pure Text Light" w:cstheme="majorBidi"/>
      <w:color w:val="124191" w:themeColor="text1"/>
      <w:lang w:val="en-US"/>
    </w:rPr>
  </w:style>
  <w:style w:type="character" w:customStyle="1" w:styleId="Heading7Char">
    <w:name w:val="Heading 7 Char"/>
    <w:aliases w:val="List(1) Char,ITT t7 Char,PA Appendix Major Char"/>
    <w:basedOn w:val="DefaultParagraphFont"/>
    <w:link w:val="Heading7"/>
    <w:rsid w:val="00860699"/>
    <w:rPr>
      <w:rFonts w:asciiTheme="majorHAnsi" w:eastAsiaTheme="majorEastAsia" w:hAnsiTheme="majorHAnsi" w:cstheme="majorBidi"/>
      <w:i/>
      <w:iCs/>
      <w:color w:val="00647F" w:themeColor="accent1" w:themeShade="7F"/>
      <w:lang w:val="en-US"/>
    </w:rPr>
  </w:style>
  <w:style w:type="character" w:customStyle="1" w:styleId="Heading8Char">
    <w:name w:val="Heading 8 Char"/>
    <w:aliases w:val="List(a) Char,ITT t8 Char,PA Appendix Minor Char"/>
    <w:basedOn w:val="DefaultParagraphFont"/>
    <w:link w:val="Heading8"/>
    <w:rsid w:val="00860699"/>
    <w:rPr>
      <w:rFonts w:asciiTheme="majorHAnsi" w:eastAsiaTheme="majorEastAsia" w:hAnsiTheme="majorHAnsi" w:cstheme="majorBidi"/>
      <w:color w:val="1855C0" w:themeColor="text1" w:themeTint="D8"/>
      <w:sz w:val="21"/>
      <w:szCs w:val="21"/>
      <w:lang w:val="en-US"/>
    </w:rPr>
  </w:style>
  <w:style w:type="character" w:customStyle="1" w:styleId="Heading9Char">
    <w:name w:val="Heading 9 Char"/>
    <w:aliases w:val="List(i) Char,ITT t9 Char"/>
    <w:basedOn w:val="DefaultParagraphFont"/>
    <w:link w:val="Heading9"/>
    <w:rsid w:val="003137D9"/>
    <w:rPr>
      <w:rFonts w:ascii="Nokia Pure Text Light" w:eastAsiaTheme="majorEastAsia" w:hAnsi="Nokia Pure Text Light" w:cstheme="majorBidi"/>
      <w:iCs/>
      <w:color w:val="124191" w:themeColor="text1"/>
      <w:szCs w:val="21"/>
      <w:lang w:val="en-US"/>
    </w:rPr>
  </w:style>
  <w:style w:type="character" w:customStyle="1" w:styleId="apple-converted-space">
    <w:name w:val="apple-converted-space"/>
    <w:basedOn w:val="DefaultParagraphFont"/>
    <w:rsid w:val="00CE11C5"/>
  </w:style>
  <w:style w:type="paragraph" w:styleId="NormalWeb">
    <w:name w:val="Normal (Web)"/>
    <w:basedOn w:val="Normal"/>
    <w:uiPriority w:val="99"/>
    <w:unhideWhenUsed/>
    <w:rsid w:val="00CE1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paragraph" w:customStyle="1" w:styleId="Figuretitle">
    <w:name w:val="Figure title"/>
    <w:basedOn w:val="Title1"/>
    <w:qFormat/>
    <w:rsid w:val="003A690B"/>
    <w:rPr>
      <w:b/>
      <w:sz w:val="24"/>
      <w:szCs w:val="24"/>
    </w:rPr>
  </w:style>
  <w:style w:type="paragraph" w:customStyle="1" w:styleId="Tabletitle">
    <w:name w:val="Table title"/>
    <w:basedOn w:val="Title1"/>
    <w:qFormat/>
    <w:rsid w:val="003A690B"/>
    <w:rPr>
      <w:b/>
      <w:sz w:val="24"/>
      <w:szCs w:val="24"/>
    </w:rPr>
  </w:style>
  <w:style w:type="paragraph" w:customStyle="1" w:styleId="Numbering">
    <w:name w:val="Numbering"/>
    <w:basedOn w:val="Normal"/>
    <w:qFormat/>
    <w:rsid w:val="00A61921"/>
    <w:pPr>
      <w:numPr>
        <w:numId w:val="3"/>
      </w:numPr>
      <w:shd w:val="clear" w:color="auto" w:fill="FFFFFF"/>
      <w:spacing w:before="240" w:after="240" w:line="312" w:lineRule="auto"/>
      <w:contextualSpacing/>
    </w:pPr>
    <w:rPr>
      <w:rFonts w:cs="Arial"/>
      <w:szCs w:val="20"/>
    </w:rPr>
  </w:style>
  <w:style w:type="paragraph" w:styleId="TOC4">
    <w:name w:val="toc 4"/>
    <w:aliases w:val="023-TOC 4"/>
    <w:basedOn w:val="TOC3"/>
    <w:next w:val="Normal"/>
    <w:autoRedefine/>
    <w:uiPriority w:val="39"/>
    <w:unhideWhenUsed/>
    <w:rsid w:val="00A61921"/>
  </w:style>
  <w:style w:type="paragraph" w:styleId="TOC5">
    <w:name w:val="toc 5"/>
    <w:aliases w:val="024-TOC 5"/>
    <w:basedOn w:val="Normal"/>
    <w:next w:val="Normal"/>
    <w:autoRedefine/>
    <w:uiPriority w:val="39"/>
    <w:unhideWhenUsed/>
    <w:rsid w:val="003137D9"/>
    <w:pPr>
      <w:ind w:left="799"/>
    </w:pPr>
  </w:style>
  <w:style w:type="paragraph" w:customStyle="1" w:styleId="Titlepdg">
    <w:name w:val="_Title.pdg"/>
    <w:basedOn w:val="Heading7"/>
    <w:autoRedefine/>
    <w:rsid w:val="008C35B1"/>
    <w:pPr>
      <w:numPr>
        <w:numId w:val="6"/>
      </w:numPr>
      <w:tabs>
        <w:tab w:val="right" w:pos="9072"/>
      </w:tabs>
      <w:spacing w:before="120" w:after="240"/>
    </w:pPr>
    <w:rPr>
      <w:rFonts w:ascii="Nokia Pure Headline Light" w:eastAsia="黑体" w:hAnsi="Nokia Pure Headline Light" w:cs="Times New Roman"/>
      <w:b/>
      <w:color w:val="00647F"/>
      <w:sz w:val="36"/>
    </w:rPr>
  </w:style>
  <w:style w:type="paragraph" w:customStyle="1" w:styleId="Text">
    <w:name w:val="Text"/>
    <w:aliases w:val="Body,8 pt,Interligne : simple Char Char Char Char,Interligne : simple"/>
    <w:basedOn w:val="Normal"/>
    <w:link w:val="Text1"/>
    <w:rsid w:val="008C35B1"/>
    <w:pPr>
      <w:tabs>
        <w:tab w:val="left" w:pos="2268"/>
        <w:tab w:val="left" w:pos="4678"/>
      </w:tabs>
      <w:spacing w:line="280" w:lineRule="exact"/>
      <w:ind w:left="284" w:firstLine="142"/>
      <w:jc w:val="both"/>
    </w:pPr>
    <w:rPr>
      <w:rFonts w:ascii="Trebuchet MS" w:eastAsia="宋体" w:hAnsi="Trebuchet MS" w:cs="Times New Roman"/>
      <w:color w:val="001135"/>
    </w:rPr>
  </w:style>
  <w:style w:type="paragraph" w:customStyle="1" w:styleId="PgeGde">
    <w:name w:val="_PgeGde"/>
    <w:autoRedefine/>
    <w:rsid w:val="008C35B1"/>
    <w:pPr>
      <w:widowControl w:val="0"/>
      <w:spacing w:after="0" w:line="240" w:lineRule="auto"/>
    </w:pPr>
    <w:rPr>
      <w:rFonts w:ascii="Arial" w:eastAsia="宋体" w:hAnsi="Arial" w:cs="Times New Roman"/>
      <w:color w:val="auto"/>
      <w:sz w:val="24"/>
      <w:szCs w:val="20"/>
      <w:lang w:val="en-US"/>
    </w:rPr>
  </w:style>
  <w:style w:type="paragraph" w:customStyle="1" w:styleId="Piedpage">
    <w:name w:val="_Piedpage"/>
    <w:basedOn w:val="Normal"/>
    <w:autoRedefine/>
    <w:rsid w:val="008C35B1"/>
    <w:pPr>
      <w:pBdr>
        <w:top w:val="single" w:sz="4" w:space="5" w:color="auto"/>
      </w:pBdr>
      <w:tabs>
        <w:tab w:val="left" w:pos="2694"/>
        <w:tab w:val="left" w:pos="4536"/>
        <w:tab w:val="left" w:pos="6237"/>
        <w:tab w:val="right" w:pos="9072"/>
      </w:tabs>
      <w:spacing w:before="120" w:line="240" w:lineRule="atLeast"/>
    </w:pPr>
    <w:rPr>
      <w:rFonts w:ascii="Arial" w:eastAsia="宋体" w:hAnsi="Arial" w:cs="Times New Roman"/>
      <w:noProof/>
      <w:color w:val="001135"/>
      <w:sz w:val="18"/>
    </w:rPr>
  </w:style>
  <w:style w:type="paragraph" w:customStyle="1" w:styleId="TextInternal">
    <w:name w:val="_Text.Internal"/>
    <w:basedOn w:val="Normal"/>
    <w:autoRedefine/>
    <w:rsid w:val="008C35B1"/>
    <w:pPr>
      <w:spacing w:before="240"/>
      <w:jc w:val="center"/>
    </w:pPr>
    <w:rPr>
      <w:rFonts w:ascii="Trebuchet MS" w:eastAsia="宋体" w:hAnsi="Trebuchet MS" w:cs="Times New Roman"/>
      <w:color w:val="001135"/>
    </w:rPr>
  </w:style>
  <w:style w:type="paragraph" w:customStyle="1" w:styleId="Stitlepdg">
    <w:name w:val="_S/title.pdg"/>
    <w:basedOn w:val="Normal"/>
    <w:autoRedefine/>
    <w:rsid w:val="008C35B1"/>
    <w:pPr>
      <w:tabs>
        <w:tab w:val="left" w:pos="1985"/>
      </w:tabs>
      <w:spacing w:before="120"/>
    </w:pPr>
    <w:rPr>
      <w:rFonts w:ascii="Trebuchet MS" w:eastAsia="宋体" w:hAnsi="Trebuchet MS" w:cs="Times New Roman"/>
      <w:b/>
      <w:color w:val="001135"/>
    </w:rPr>
  </w:style>
  <w:style w:type="paragraph" w:customStyle="1" w:styleId="Endofdoc">
    <w:name w:val="_Endofdoc"/>
    <w:basedOn w:val="Normal"/>
    <w:autoRedefine/>
    <w:rsid w:val="008C35B1"/>
    <w:pPr>
      <w:spacing w:before="480"/>
      <w:jc w:val="center"/>
    </w:pPr>
    <w:rPr>
      <w:rFonts w:ascii="Trebuchet MS" w:eastAsia="宋体" w:hAnsi="Trebuchet MS" w:cs="Times New Roman"/>
      <w:b/>
      <w:caps/>
      <w:color w:val="001135"/>
      <w:sz w:val="24"/>
    </w:rPr>
  </w:style>
  <w:style w:type="paragraph" w:customStyle="1" w:styleId="TitreTDM">
    <w:name w:val="Titre.TDM"/>
    <w:basedOn w:val="Normal"/>
    <w:next w:val="TOC1"/>
    <w:autoRedefine/>
    <w:rsid w:val="008C35B1"/>
    <w:pPr>
      <w:spacing w:before="120" w:after="360"/>
      <w:jc w:val="center"/>
    </w:pPr>
    <w:rPr>
      <w:rFonts w:ascii="Trebuchet MS" w:eastAsia="宋体" w:hAnsi="Trebuchet MS" w:cs="Times New Roman"/>
      <w:b/>
      <w:caps/>
      <w:color w:val="001135"/>
      <w:sz w:val="36"/>
    </w:rPr>
  </w:style>
  <w:style w:type="paragraph" w:customStyle="1" w:styleId="Entete">
    <w:name w:val="_Entete"/>
    <w:basedOn w:val="Normal"/>
    <w:autoRedefine/>
    <w:rsid w:val="008C35B1"/>
    <w:pPr>
      <w:pBdr>
        <w:bottom w:val="single" w:sz="4" w:space="4" w:color="auto"/>
      </w:pBdr>
      <w:spacing w:before="480" w:after="240"/>
    </w:pPr>
    <w:rPr>
      <w:rFonts w:ascii="Trebuchet MS" w:eastAsia="宋体" w:hAnsi="Trebuchet MS" w:cs="Times New Roman"/>
      <w:b/>
      <w:noProof/>
      <w:color w:val="001135"/>
    </w:rPr>
  </w:style>
  <w:style w:type="paragraph" w:customStyle="1" w:styleId="Textpdg">
    <w:name w:val="_Text.pdg"/>
    <w:basedOn w:val="Normal"/>
    <w:autoRedefine/>
    <w:rsid w:val="008C35B1"/>
    <w:pPr>
      <w:tabs>
        <w:tab w:val="right" w:pos="9072"/>
      </w:tabs>
      <w:spacing w:after="240" w:line="240" w:lineRule="exact"/>
      <w:jc w:val="both"/>
    </w:pPr>
    <w:rPr>
      <w:rFonts w:ascii="Trebuchet MS" w:eastAsia="宋体" w:hAnsi="Trebuchet MS" w:cs="Times New Roman"/>
      <w:color w:val="001135"/>
      <w:sz w:val="18"/>
    </w:rPr>
  </w:style>
  <w:style w:type="paragraph" w:customStyle="1" w:styleId="copyright">
    <w:name w:val="_copyright"/>
    <w:basedOn w:val="Textpdg"/>
    <w:rsid w:val="008C35B1"/>
    <w:pPr>
      <w:spacing w:before="3200"/>
    </w:pPr>
  </w:style>
  <w:style w:type="paragraph" w:customStyle="1" w:styleId="PublicHisto">
    <w:name w:val="_PublicHisto"/>
    <w:basedOn w:val="Normal"/>
    <w:autoRedefine/>
    <w:rsid w:val="008C35B1"/>
    <w:pPr>
      <w:tabs>
        <w:tab w:val="right" w:pos="9072"/>
      </w:tabs>
      <w:suppressAutoHyphens/>
      <w:spacing w:before="120" w:after="360"/>
    </w:pPr>
    <w:rPr>
      <w:rFonts w:ascii="Trebuchet MS" w:eastAsia="宋体" w:hAnsi="Trebuchet MS" w:cs="Times New Roman"/>
      <w:b/>
      <w:caps/>
      <w:color w:val="001135"/>
      <w:sz w:val="36"/>
    </w:rPr>
  </w:style>
  <w:style w:type="paragraph" w:customStyle="1" w:styleId="Datepubhisto">
    <w:name w:val="Date.pubhisto"/>
    <w:basedOn w:val="Text"/>
    <w:autoRedefine/>
    <w:rsid w:val="008C35B1"/>
    <w:pPr>
      <w:tabs>
        <w:tab w:val="left" w:pos="1560"/>
        <w:tab w:val="left" w:pos="2835"/>
      </w:tabs>
      <w:ind w:left="567"/>
      <w:jc w:val="left"/>
    </w:pPr>
    <w:rPr>
      <w:b/>
    </w:rPr>
  </w:style>
  <w:style w:type="paragraph" w:customStyle="1" w:styleId="TextpdgCG">
    <w:name w:val="_Text.pdg.CG"/>
    <w:basedOn w:val="Textpdg"/>
    <w:rsid w:val="008C35B1"/>
    <w:pPr>
      <w:jc w:val="center"/>
    </w:pPr>
    <w:rPr>
      <w:b/>
    </w:rPr>
  </w:style>
  <w:style w:type="character" w:styleId="PageNumber">
    <w:name w:val="page number"/>
    <w:basedOn w:val="DefaultParagraphFont"/>
    <w:rsid w:val="008C35B1"/>
  </w:style>
  <w:style w:type="paragraph" w:styleId="TOC6">
    <w:name w:val="toc 6"/>
    <w:aliases w:val="025-TOC 6"/>
    <w:basedOn w:val="Normal"/>
    <w:next w:val="TOC7"/>
    <w:uiPriority w:val="39"/>
    <w:rsid w:val="008C35B1"/>
    <w:pPr>
      <w:ind w:left="1000"/>
    </w:pPr>
    <w:rPr>
      <w:rFonts w:ascii="Nokia Pure Text Light" w:eastAsia="宋体" w:hAnsi="Nokia Pure Text Light" w:cs="Times New Roman"/>
      <w:color w:val="001135"/>
    </w:rPr>
  </w:style>
  <w:style w:type="paragraph" w:styleId="TOC7">
    <w:name w:val="toc 7"/>
    <w:basedOn w:val="Normal"/>
    <w:next w:val="TOC8"/>
    <w:uiPriority w:val="39"/>
    <w:rsid w:val="008C35B1"/>
    <w:pPr>
      <w:ind w:left="1200"/>
    </w:pPr>
    <w:rPr>
      <w:rFonts w:ascii="Nokia Pure Text Light" w:eastAsia="宋体" w:hAnsi="Nokia Pure Text Light" w:cs="Times New Roman"/>
      <w:color w:val="001135"/>
    </w:rPr>
  </w:style>
  <w:style w:type="paragraph" w:styleId="TOC8">
    <w:name w:val="toc 8"/>
    <w:basedOn w:val="Normal"/>
    <w:next w:val="TOC9"/>
    <w:uiPriority w:val="39"/>
    <w:rsid w:val="008C35B1"/>
    <w:pPr>
      <w:ind w:left="1400"/>
    </w:pPr>
    <w:rPr>
      <w:rFonts w:ascii="Nokia Pure Text Light" w:eastAsia="宋体" w:hAnsi="Nokia Pure Text Light" w:cs="Times New Roman"/>
      <w:color w:val="001135"/>
    </w:rPr>
  </w:style>
  <w:style w:type="paragraph" w:styleId="TOC9">
    <w:name w:val="toc 9"/>
    <w:basedOn w:val="Normal"/>
    <w:uiPriority w:val="39"/>
    <w:rsid w:val="008C35B1"/>
    <w:pPr>
      <w:ind w:left="1600"/>
    </w:pPr>
    <w:rPr>
      <w:rFonts w:ascii="Nokia Pure Text Light" w:eastAsia="宋体" w:hAnsi="Nokia Pure Text Light" w:cs="Times New Roman"/>
      <w:color w:val="001135"/>
    </w:rPr>
  </w:style>
  <w:style w:type="paragraph" w:styleId="DocumentMap">
    <w:name w:val="Document Map"/>
    <w:basedOn w:val="Normal"/>
    <w:link w:val="DocumentMapChar"/>
    <w:semiHidden/>
    <w:rsid w:val="008C35B1"/>
    <w:pPr>
      <w:shd w:val="clear" w:color="auto" w:fill="000080"/>
    </w:pPr>
    <w:rPr>
      <w:rFonts w:ascii="Tahoma" w:eastAsia="宋体" w:hAnsi="Tahoma" w:cs="Times New Roman"/>
      <w:color w:val="001135"/>
    </w:rPr>
  </w:style>
  <w:style w:type="character" w:customStyle="1" w:styleId="DocumentMapChar">
    <w:name w:val="Document Map Char"/>
    <w:basedOn w:val="DefaultParagraphFont"/>
    <w:link w:val="DocumentMap"/>
    <w:semiHidden/>
    <w:rsid w:val="008C35B1"/>
    <w:rPr>
      <w:rFonts w:ascii="Tahoma" w:eastAsia="宋体" w:hAnsi="Tahoma" w:cs="Times New Roman"/>
      <w:color w:val="001135"/>
      <w:shd w:val="clear" w:color="auto" w:fill="000080"/>
      <w:lang w:val="en-US"/>
    </w:rPr>
  </w:style>
  <w:style w:type="paragraph" w:customStyle="1" w:styleId="Text-Rev">
    <w:name w:val="Text-Rev"/>
    <w:basedOn w:val="Text"/>
    <w:autoRedefine/>
    <w:rsid w:val="008C35B1"/>
    <w:pPr>
      <w:pBdr>
        <w:left w:val="single" w:sz="18" w:space="6" w:color="auto"/>
      </w:pBdr>
    </w:pPr>
  </w:style>
  <w:style w:type="paragraph" w:customStyle="1" w:styleId="ClauseConf">
    <w:name w:val="_ClauseConf"/>
    <w:basedOn w:val="Piedpage"/>
    <w:rsid w:val="008C35B1"/>
    <w:pPr>
      <w:spacing w:before="0" w:after="80" w:line="160" w:lineRule="atLeast"/>
      <w:jc w:val="center"/>
    </w:pPr>
    <w:rPr>
      <w:sz w:val="14"/>
      <w:lang w:val="en-GB"/>
    </w:rPr>
  </w:style>
  <w:style w:type="paragraph" w:styleId="Caption">
    <w:name w:val="caption"/>
    <w:aliases w:val="180-Table-Caption,cap"/>
    <w:basedOn w:val="Normal"/>
    <w:next w:val="Normal"/>
    <w:link w:val="CaptionChar"/>
    <w:qFormat/>
    <w:rsid w:val="008C35B1"/>
    <w:pPr>
      <w:spacing w:before="120" w:after="360"/>
      <w:jc w:val="center"/>
    </w:pPr>
    <w:rPr>
      <w:rFonts w:ascii="Trebuchet MS" w:eastAsia="宋体" w:hAnsi="Trebuchet MS" w:cs="Times New Roman"/>
      <w:b/>
      <w:bCs/>
      <w:color w:val="001135"/>
    </w:rPr>
  </w:style>
  <w:style w:type="paragraph" w:customStyle="1" w:styleId="CellBody">
    <w:name w:val="Cell Body"/>
    <w:autoRedefine/>
    <w:rsid w:val="008C35B1"/>
    <w:pPr>
      <w:widowControl w:val="0"/>
      <w:autoSpaceDE w:val="0"/>
      <w:autoSpaceDN w:val="0"/>
      <w:adjustRightInd w:val="0"/>
      <w:spacing w:after="0" w:line="240" w:lineRule="auto"/>
    </w:pPr>
    <w:rPr>
      <w:rFonts w:ascii="Trebuchet MS" w:eastAsia="宋体" w:hAnsi="Trebuchet MS" w:cs="Arial"/>
      <w:color w:val="auto"/>
      <w:sz w:val="20"/>
      <w:szCs w:val="20"/>
      <w:lang w:val="en-US" w:eastAsia="en-GB"/>
    </w:rPr>
  </w:style>
  <w:style w:type="paragraph" w:customStyle="1" w:styleId="StyleStitlepdgTrebuchetMSNotBold">
    <w:name w:val="Style _S/title.pdg + Trebuchet MS Not Bold"/>
    <w:basedOn w:val="Stitlepdg"/>
    <w:autoRedefine/>
    <w:rsid w:val="008C35B1"/>
    <w:rPr>
      <w:b w:val="0"/>
    </w:rPr>
  </w:style>
  <w:style w:type="paragraph" w:customStyle="1" w:styleId="Normal0li">
    <w:name w:val="Normal 0li"/>
    <w:basedOn w:val="Normal"/>
    <w:rsid w:val="008C35B1"/>
    <w:pPr>
      <w:jc w:val="both"/>
    </w:pPr>
    <w:rPr>
      <w:rFonts w:ascii="Arial" w:eastAsia="宋体" w:hAnsi="Arial" w:cs="Times New Roman"/>
      <w:color w:val="001135"/>
    </w:rPr>
  </w:style>
  <w:style w:type="paragraph" w:customStyle="1" w:styleId="Preformatted">
    <w:name w:val="Preformatted"/>
    <w:basedOn w:val="Normal"/>
    <w:rsid w:val="008C35B1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宋体" w:hAnsi="Courier New" w:cs="Times New Roman"/>
      <w:snapToGrid w:val="0"/>
      <w:color w:val="001135"/>
    </w:rPr>
  </w:style>
  <w:style w:type="paragraph" w:customStyle="1" w:styleId="Char1CarCarCharCharCarCar">
    <w:name w:val="Char1 Car Car Char Char Car Car"/>
    <w:basedOn w:val="Normal"/>
    <w:semiHidden/>
    <w:rsid w:val="008C35B1"/>
    <w:pPr>
      <w:keepNext/>
      <w:tabs>
        <w:tab w:val="num" w:pos="425"/>
      </w:tabs>
      <w:autoSpaceDE w:val="0"/>
      <w:autoSpaceDN w:val="0"/>
      <w:adjustRightInd w:val="0"/>
      <w:spacing w:before="80" w:after="80"/>
      <w:ind w:hanging="425"/>
      <w:jc w:val="both"/>
    </w:pPr>
    <w:rPr>
      <w:rFonts w:ascii="Tahoma" w:eastAsia="宋体" w:hAnsi="Tahoma" w:cs="Arial"/>
      <w:b/>
      <w:color w:val="001135"/>
      <w:spacing w:val="-10"/>
      <w:kern w:val="2"/>
      <w:sz w:val="24"/>
      <w:szCs w:val="24"/>
      <w:lang w:eastAsia="zh-CN"/>
    </w:rPr>
  </w:style>
  <w:style w:type="paragraph" w:customStyle="1" w:styleId="list10li">
    <w:name w:val="list 1 0li"/>
    <w:basedOn w:val="Normal"/>
    <w:rsid w:val="008C35B1"/>
    <w:pPr>
      <w:jc w:val="both"/>
    </w:pPr>
    <w:rPr>
      <w:rFonts w:ascii="Arial" w:eastAsia="宋体" w:hAnsi="Arial" w:cs="Times New Roman"/>
      <w:color w:val="001135"/>
    </w:rPr>
  </w:style>
  <w:style w:type="character" w:styleId="CommentReference">
    <w:name w:val="annotation reference"/>
    <w:rsid w:val="008C35B1"/>
    <w:rPr>
      <w:sz w:val="21"/>
      <w:szCs w:val="21"/>
    </w:rPr>
  </w:style>
  <w:style w:type="paragraph" w:styleId="CommentText">
    <w:name w:val="annotation text"/>
    <w:basedOn w:val="Normal"/>
    <w:link w:val="CommentTextChar"/>
    <w:semiHidden/>
    <w:rsid w:val="008C35B1"/>
    <w:rPr>
      <w:rFonts w:ascii="Nokia Pure Text Light" w:eastAsia="宋体" w:hAnsi="Nokia Pure Text Light" w:cs="Times New Roman"/>
      <w:color w:val="001135"/>
    </w:rPr>
  </w:style>
  <w:style w:type="character" w:customStyle="1" w:styleId="CommentTextChar">
    <w:name w:val="Comment Text Char"/>
    <w:basedOn w:val="DefaultParagraphFont"/>
    <w:link w:val="CommentText"/>
    <w:semiHidden/>
    <w:rsid w:val="008C35B1"/>
    <w:rPr>
      <w:rFonts w:ascii="Nokia Pure Text Light" w:eastAsia="宋体" w:hAnsi="Nokia Pure Text Light" w:cs="Times New Roman"/>
      <w:color w:val="001135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8C35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35B1"/>
    <w:rPr>
      <w:rFonts w:ascii="Nokia Pure Text Light" w:eastAsia="宋体" w:hAnsi="Nokia Pure Text Light" w:cs="Times New Roman"/>
      <w:b/>
      <w:bCs/>
      <w:color w:val="001135"/>
      <w:lang w:val="en-US"/>
    </w:rPr>
  </w:style>
  <w:style w:type="character" w:styleId="EndnoteReference">
    <w:name w:val="endnote reference"/>
    <w:semiHidden/>
    <w:rsid w:val="008C35B1"/>
    <w:rPr>
      <w:rFonts w:ascii="Arial" w:hAnsi="Arial"/>
      <w:vertAlign w:val="superscript"/>
    </w:rPr>
  </w:style>
  <w:style w:type="paragraph" w:styleId="PlainText">
    <w:name w:val="Plain Text"/>
    <w:basedOn w:val="Normal"/>
    <w:link w:val="PlainTextChar"/>
    <w:uiPriority w:val="99"/>
    <w:rsid w:val="008C35B1"/>
    <w:pPr>
      <w:widowControl w:val="0"/>
      <w:jc w:val="both"/>
    </w:pPr>
    <w:rPr>
      <w:rFonts w:ascii="宋体" w:eastAsia="宋体" w:hAnsi="Courier New" w:cs="Courier New"/>
      <w:color w:val="001135"/>
      <w:kern w:val="2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8C35B1"/>
    <w:rPr>
      <w:rFonts w:ascii="宋体" w:eastAsia="宋体" w:hAnsi="Courier New" w:cs="Courier New"/>
      <w:color w:val="001135"/>
      <w:kern w:val="2"/>
      <w:sz w:val="21"/>
      <w:szCs w:val="21"/>
      <w:lang w:val="en-US" w:eastAsia="zh-CN"/>
    </w:rPr>
  </w:style>
  <w:style w:type="paragraph" w:styleId="TableofFigures">
    <w:name w:val="table of figures"/>
    <w:basedOn w:val="Normal"/>
    <w:next w:val="Normal"/>
    <w:uiPriority w:val="99"/>
    <w:rsid w:val="008C35B1"/>
    <w:pPr>
      <w:ind w:leftChars="200" w:left="840" w:hangingChars="200" w:hanging="420"/>
    </w:pPr>
    <w:rPr>
      <w:rFonts w:ascii="Nokia Pure Text Light" w:eastAsia="宋体" w:hAnsi="Nokia Pure Text Light" w:cs="Times New Roman"/>
      <w:color w:val="001135"/>
    </w:rPr>
  </w:style>
  <w:style w:type="paragraph" w:styleId="Date">
    <w:name w:val="Date"/>
    <w:basedOn w:val="Normal"/>
    <w:next w:val="Normal"/>
    <w:link w:val="DateChar"/>
    <w:rsid w:val="008C35B1"/>
    <w:rPr>
      <w:rFonts w:ascii="Nokia Pure Text Light" w:eastAsia="宋体" w:hAnsi="Nokia Pure Text Light" w:cs="Times New Roman"/>
      <w:color w:val="001135"/>
    </w:rPr>
  </w:style>
  <w:style w:type="character" w:customStyle="1" w:styleId="DateChar">
    <w:name w:val="Date Char"/>
    <w:basedOn w:val="DefaultParagraphFont"/>
    <w:link w:val="Date"/>
    <w:rsid w:val="008C35B1"/>
    <w:rPr>
      <w:rFonts w:ascii="Nokia Pure Text Light" w:eastAsia="宋体" w:hAnsi="Nokia Pure Text Light" w:cs="Times New Roman"/>
      <w:color w:val="001135"/>
      <w:lang w:val="en-US"/>
    </w:rPr>
  </w:style>
  <w:style w:type="character" w:customStyle="1" w:styleId="Text1">
    <w:name w:val="Text1"/>
    <w:aliases w:val="Body1,8 pt1,Interligne : simple Char Char Char Char Char"/>
    <w:link w:val="Text"/>
    <w:rsid w:val="008C35B1"/>
    <w:rPr>
      <w:rFonts w:ascii="Trebuchet MS" w:eastAsia="宋体" w:hAnsi="Trebuchet MS" w:cs="Times New Roman"/>
      <w:color w:val="001135"/>
      <w:lang w:val="en-US"/>
    </w:rPr>
  </w:style>
  <w:style w:type="character" w:styleId="FollowedHyperlink">
    <w:name w:val="FollowedHyperlink"/>
    <w:rsid w:val="008C35B1"/>
    <w:rPr>
      <w:color w:val="800080"/>
      <w:u w:val="single"/>
    </w:rPr>
  </w:style>
  <w:style w:type="character" w:customStyle="1" w:styleId="apple-style-span">
    <w:name w:val="apple-style-span"/>
    <w:basedOn w:val="DefaultParagraphFont"/>
    <w:rsid w:val="008C35B1"/>
  </w:style>
  <w:style w:type="paragraph" w:customStyle="1" w:styleId="nlist10li">
    <w:name w:val="nlist 1 0li"/>
    <w:basedOn w:val="Normal"/>
    <w:rsid w:val="008C35B1"/>
    <w:pPr>
      <w:spacing w:before="240"/>
      <w:ind w:left="454" w:hanging="454"/>
      <w:jc w:val="both"/>
    </w:pPr>
    <w:rPr>
      <w:rFonts w:ascii="Arial" w:eastAsia="宋体" w:hAnsi="Arial" w:cs="Times New Roman"/>
      <w:color w:val="001135"/>
      <w:lang w:val="en-GB"/>
    </w:rPr>
  </w:style>
  <w:style w:type="paragraph" w:customStyle="1" w:styleId="Style1">
    <w:name w:val="Style1"/>
    <w:basedOn w:val="Text"/>
    <w:rsid w:val="008C35B1"/>
    <w:rPr>
      <w:lang w:eastAsia="zh-CN"/>
    </w:rPr>
  </w:style>
  <w:style w:type="character" w:customStyle="1" w:styleId="TextCar">
    <w:name w:val="Text Car"/>
    <w:rsid w:val="008C35B1"/>
    <w:rPr>
      <w:rFonts w:ascii="Trebuchet MS" w:eastAsia="宋体" w:hAnsi="Trebuchet MS"/>
      <w:lang w:val="en-US" w:eastAsia="en-US" w:bidi="ar-SA"/>
    </w:rPr>
  </w:style>
  <w:style w:type="paragraph" w:styleId="Revision">
    <w:name w:val="Revision"/>
    <w:hidden/>
    <w:uiPriority w:val="99"/>
    <w:semiHidden/>
    <w:rsid w:val="008C35B1"/>
    <w:pPr>
      <w:spacing w:after="0" w:line="240" w:lineRule="auto"/>
    </w:pPr>
    <w:rPr>
      <w:rFonts w:ascii="Times New Roman" w:eastAsia="宋体" w:hAnsi="Times New Roman" w:cs="Times New Roman"/>
      <w:color w:val="auto"/>
      <w:sz w:val="20"/>
      <w:szCs w:val="20"/>
      <w:lang w:val="en-US"/>
    </w:rPr>
  </w:style>
  <w:style w:type="character" w:customStyle="1" w:styleId="aui-label">
    <w:name w:val="aui-label"/>
    <w:rsid w:val="008C35B1"/>
  </w:style>
  <w:style w:type="paragraph" w:styleId="BodyText3">
    <w:name w:val="Body Text 3"/>
    <w:basedOn w:val="Normal"/>
    <w:link w:val="BodyText3Char"/>
    <w:rsid w:val="008C35B1"/>
    <w:pPr>
      <w:pBdr>
        <w:top w:val="single" w:sz="4" w:space="1" w:color="auto"/>
      </w:pBdr>
    </w:pPr>
    <w:rPr>
      <w:rFonts w:ascii="Trebuchet MS" w:eastAsia="宋体" w:hAnsi="Trebuchet MS" w:cs="Times New Roman"/>
      <w:color w:val="001135"/>
      <w:sz w:val="16"/>
      <w:lang w:val="en-GB" w:eastAsia="fr-FR"/>
    </w:rPr>
  </w:style>
  <w:style w:type="character" w:customStyle="1" w:styleId="BodyText3Char">
    <w:name w:val="Body Text 3 Char"/>
    <w:basedOn w:val="DefaultParagraphFont"/>
    <w:link w:val="BodyText3"/>
    <w:rsid w:val="008C35B1"/>
    <w:rPr>
      <w:rFonts w:ascii="Trebuchet MS" w:eastAsia="宋体" w:hAnsi="Trebuchet MS" w:cs="Times New Roman"/>
      <w:color w:val="001135"/>
      <w:sz w:val="16"/>
      <w:lang w:eastAsia="fr-FR"/>
    </w:rPr>
  </w:style>
  <w:style w:type="character" w:customStyle="1" w:styleId="WW8Num24z0">
    <w:name w:val="WW8Num24z0"/>
    <w:rsid w:val="008C35B1"/>
    <w:rPr>
      <w:rFonts w:ascii="Wingdings" w:hAnsi="Wingdings" w:cs="StarSymbol"/>
      <w:sz w:val="18"/>
      <w:szCs w:val="18"/>
    </w:rPr>
  </w:style>
  <w:style w:type="paragraph" w:styleId="HTMLPreformatted">
    <w:name w:val="HTML Preformatted"/>
    <w:basedOn w:val="Normal"/>
    <w:link w:val="HTMLPreformattedChar"/>
    <w:unhideWhenUsed/>
    <w:rsid w:val="008C35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003333"/>
      <w:sz w:val="24"/>
      <w:szCs w:val="24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rsid w:val="008C35B1"/>
    <w:rPr>
      <w:rFonts w:ascii="宋体" w:eastAsia="宋体" w:hAnsi="宋体" w:cs="宋体"/>
      <w:color w:val="003333"/>
      <w:sz w:val="24"/>
      <w:szCs w:val="24"/>
      <w:lang w:val="en-US" w:eastAsia="zh-CN"/>
    </w:rPr>
  </w:style>
  <w:style w:type="paragraph" w:styleId="ListNumber">
    <w:name w:val="List Number"/>
    <w:basedOn w:val="Normal"/>
    <w:rsid w:val="008C35B1"/>
    <w:pPr>
      <w:numPr>
        <w:numId w:val="5"/>
      </w:numPr>
      <w:tabs>
        <w:tab w:val="clear" w:pos="2552"/>
        <w:tab w:val="num" w:pos="993"/>
      </w:tabs>
      <w:ind w:left="993" w:hanging="851"/>
    </w:pPr>
    <w:rPr>
      <w:rFonts w:ascii="Arial" w:eastAsia="宋体" w:hAnsi="Arial" w:cs="Mangal"/>
      <w:color w:val="001135"/>
      <w:lang w:val="en-GB"/>
    </w:rPr>
  </w:style>
  <w:style w:type="character" w:customStyle="1" w:styleId="xCommandcode">
    <w:name w:val="x:Command code"/>
    <w:rsid w:val="008C35B1"/>
    <w:rPr>
      <w:rFonts w:ascii="Courier New" w:hAnsi="Courier New"/>
      <w:sz w:val="20"/>
    </w:rPr>
  </w:style>
  <w:style w:type="character" w:customStyle="1" w:styleId="Text0">
    <w:name w:val="Text Знак"/>
    <w:locked/>
    <w:rsid w:val="008C35B1"/>
    <w:rPr>
      <w:rFonts w:ascii="Arial" w:eastAsia="宋体" w:hAnsi="Arial"/>
      <w:lang w:val="en-US" w:eastAsia="en-US" w:bidi="ar-SA"/>
    </w:rPr>
  </w:style>
  <w:style w:type="character" w:customStyle="1" w:styleId="CaptionChar">
    <w:name w:val="Caption Char"/>
    <w:aliases w:val="180-Table-Caption Char,cap Char"/>
    <w:link w:val="Caption"/>
    <w:rsid w:val="006F5F49"/>
    <w:rPr>
      <w:rFonts w:ascii="Trebuchet MS" w:eastAsia="宋体" w:hAnsi="Trebuchet MS" w:cs="Times New Roman"/>
      <w:b/>
      <w:bCs/>
      <w:color w:val="001135"/>
      <w:lang w:val="en-US"/>
    </w:rPr>
  </w:style>
  <w:style w:type="paragraph" w:customStyle="1" w:styleId="nlist20li">
    <w:name w:val="nlist 2 0li"/>
    <w:basedOn w:val="Normal"/>
    <w:rsid w:val="00871D2B"/>
    <w:pPr>
      <w:spacing w:after="0" w:line="240" w:lineRule="auto"/>
      <w:ind w:left="908" w:hanging="454"/>
      <w:jc w:val="both"/>
    </w:pPr>
    <w:rPr>
      <w:rFonts w:ascii="Arial" w:eastAsia="宋体" w:hAnsi="Arial" w:cs="Times New Roman"/>
      <w:color w:val="auto"/>
      <w:sz w:val="20"/>
      <w:szCs w:val="20"/>
    </w:rPr>
  </w:style>
  <w:style w:type="paragraph" w:customStyle="1" w:styleId="11BodyText">
    <w:name w:val="11 BodyText"/>
    <w:aliases w:val="Block_Text,b,np"/>
    <w:basedOn w:val="Normal"/>
    <w:qFormat/>
    <w:rsid w:val="001F259A"/>
    <w:pPr>
      <w:spacing w:after="220" w:line="240" w:lineRule="auto"/>
      <w:ind w:left="1298"/>
    </w:pPr>
    <w:rPr>
      <w:rFonts w:ascii="Arial" w:hAnsi="Arial" w:cs="Times New Roman"/>
      <w:color w:val="auto"/>
      <w:szCs w:val="20"/>
    </w:rPr>
  </w:style>
  <w:style w:type="paragraph" w:customStyle="1" w:styleId="100-Paragraph">
    <w:name w:val="100-Paragraph"/>
    <w:basedOn w:val="Normal"/>
    <w:link w:val="100-ParagraphChar"/>
    <w:qFormat/>
    <w:rsid w:val="00AF1501"/>
    <w:pPr>
      <w:spacing w:before="100" w:beforeAutospacing="1" w:after="100" w:afterAutospacing="1" w:line="240" w:lineRule="auto"/>
    </w:pPr>
    <w:rPr>
      <w:rFonts w:ascii="Nokia Pure Text Light" w:hAnsi="Nokia Pure Text Light" w:cs="Times New Roman"/>
      <w:sz w:val="20"/>
      <w:szCs w:val="24"/>
    </w:rPr>
  </w:style>
  <w:style w:type="paragraph" w:customStyle="1" w:styleId="050-Heading1">
    <w:name w:val="050-Heading1"/>
    <w:basedOn w:val="Heading1"/>
    <w:next w:val="100-Paragraph"/>
    <w:qFormat/>
    <w:rsid w:val="00AF1501"/>
    <w:pPr>
      <w:keepLines w:val="0"/>
      <w:pageBreakBefore/>
      <w:numPr>
        <w:numId w:val="8"/>
      </w:numPr>
      <w:spacing w:before="0" w:after="240" w:line="240" w:lineRule="auto"/>
      <w:ind w:left="709" w:hanging="709"/>
    </w:pPr>
    <w:rPr>
      <w:rFonts w:ascii="Nokia Pure Headline Light" w:eastAsia="宋体" w:hAnsi="Nokia Pure Headline Light" w:cs="Arial"/>
      <w:color w:val="FFFFFF" w:themeColor="background1"/>
      <w:kern w:val="32"/>
      <w:szCs w:val="36"/>
    </w:rPr>
  </w:style>
  <w:style w:type="paragraph" w:customStyle="1" w:styleId="051-Heading2">
    <w:name w:val="051-Heading2"/>
    <w:basedOn w:val="Heading2"/>
    <w:next w:val="100-Paragraph"/>
    <w:qFormat/>
    <w:rsid w:val="00AF1501"/>
    <w:pPr>
      <w:keepLines w:val="0"/>
      <w:numPr>
        <w:numId w:val="8"/>
      </w:numPr>
      <w:spacing w:before="100" w:beforeAutospacing="1" w:after="100" w:afterAutospacing="1" w:line="240" w:lineRule="auto"/>
      <w:ind w:left="851" w:hanging="851"/>
    </w:pPr>
    <w:rPr>
      <w:rFonts w:ascii="Nokia Pure Headline Light" w:eastAsia="宋体" w:hAnsi="Nokia Pure Headline Light" w:cs="Times New Roman"/>
      <w:bCs/>
      <w:iCs/>
      <w:color w:val="FFFFFF" w:themeColor="background1"/>
      <w:sz w:val="32"/>
      <w:szCs w:val="32"/>
      <w:lang w:val="en-US"/>
    </w:rPr>
  </w:style>
  <w:style w:type="paragraph" w:customStyle="1" w:styleId="031-Bulleted-List1">
    <w:name w:val="031-Bulleted-List1"/>
    <w:basedOn w:val="Normal"/>
    <w:link w:val="031-Bulleted-List1Char"/>
    <w:rsid w:val="00AF1501"/>
    <w:pPr>
      <w:numPr>
        <w:numId w:val="16"/>
      </w:numPr>
      <w:tabs>
        <w:tab w:val="left" w:pos="426"/>
      </w:tabs>
      <w:spacing w:line="240" w:lineRule="auto"/>
    </w:pPr>
    <w:rPr>
      <w:rFonts w:ascii="Nokia Pure Text Light" w:hAnsi="Nokia Pure Text Light" w:cs="Arial"/>
      <w:color w:val="FFFFFF" w:themeColor="background1"/>
      <w:sz w:val="20"/>
      <w:szCs w:val="20"/>
      <w:lang w:eastAsia="de-DE"/>
    </w:rPr>
  </w:style>
  <w:style w:type="paragraph" w:customStyle="1" w:styleId="010-Title">
    <w:name w:val="010-Title"/>
    <w:basedOn w:val="Normal"/>
    <w:qFormat/>
    <w:rsid w:val="00AF1501"/>
    <w:pPr>
      <w:spacing w:after="240" w:line="240" w:lineRule="auto"/>
      <w:ind w:left="851"/>
      <w:jc w:val="right"/>
    </w:pPr>
    <w:rPr>
      <w:rFonts w:ascii="Nokia Pure Headline Light" w:hAnsi="Nokia Pure Headline Light" w:cs="Times New Roman"/>
      <w:color w:val="FFFFFF" w:themeColor="background1"/>
      <w:sz w:val="56"/>
      <w:szCs w:val="24"/>
    </w:rPr>
  </w:style>
  <w:style w:type="paragraph" w:customStyle="1" w:styleId="015-Subtitle">
    <w:name w:val="015-Subtitle"/>
    <w:basedOn w:val="100-Paragraph"/>
    <w:next w:val="100-Paragraph"/>
    <w:qFormat/>
    <w:rsid w:val="00AF1501"/>
    <w:pPr>
      <w:ind w:left="851"/>
      <w:jc w:val="right"/>
    </w:pPr>
    <w:rPr>
      <w:rFonts w:ascii="Nokia Pure Headline Light" w:hAnsi="Nokia Pure Headline Light"/>
      <w:b/>
      <w:color w:val="FFFFFF" w:themeColor="background1"/>
      <w:sz w:val="36"/>
    </w:rPr>
  </w:style>
  <w:style w:type="paragraph" w:customStyle="1" w:styleId="054-Heading5">
    <w:name w:val="054-Heading5"/>
    <w:basedOn w:val="Heading5"/>
    <w:next w:val="100-Paragraph"/>
    <w:qFormat/>
    <w:rsid w:val="00AF1501"/>
    <w:pPr>
      <w:numPr>
        <w:numId w:val="8"/>
      </w:numPr>
      <w:spacing w:before="240" w:after="100" w:afterAutospacing="1" w:line="240" w:lineRule="auto"/>
      <w:ind w:left="1418" w:hanging="1418"/>
    </w:pPr>
    <w:rPr>
      <w:rFonts w:ascii="Nokia Pure Headline Light" w:hAnsi="Nokia Pure Headline Light"/>
      <w:color w:val="FFFFFF" w:themeColor="background1"/>
      <w:szCs w:val="24"/>
    </w:rPr>
  </w:style>
  <w:style w:type="paragraph" w:customStyle="1" w:styleId="055-Heading6">
    <w:name w:val="055-Heading6"/>
    <w:basedOn w:val="Heading6"/>
    <w:next w:val="100-Paragraph"/>
    <w:qFormat/>
    <w:rsid w:val="00AF1501"/>
    <w:pPr>
      <w:numPr>
        <w:numId w:val="8"/>
      </w:numPr>
      <w:spacing w:before="240" w:after="100" w:afterAutospacing="1" w:line="240" w:lineRule="auto"/>
      <w:ind w:left="1560" w:hanging="1560"/>
    </w:pPr>
    <w:rPr>
      <w:rFonts w:ascii="Nokia Pure Headline Light" w:hAnsi="Nokia Pure Headline Light"/>
      <w:iCs/>
      <w:color w:val="FFFFFF" w:themeColor="background1"/>
      <w:sz w:val="20"/>
      <w:szCs w:val="24"/>
    </w:rPr>
  </w:style>
  <w:style w:type="paragraph" w:customStyle="1" w:styleId="017-Heading">
    <w:name w:val="017-Heading"/>
    <w:basedOn w:val="100-Paragraph"/>
    <w:next w:val="100-Paragraph"/>
    <w:qFormat/>
    <w:rsid w:val="00AF1501"/>
    <w:rPr>
      <w:rFonts w:ascii="Nokia Pure Headline Light" w:hAnsi="Nokia Pure Headline Light"/>
      <w:color w:val="FFFFFF" w:themeColor="background1"/>
      <w:sz w:val="36"/>
    </w:rPr>
  </w:style>
  <w:style w:type="paragraph" w:customStyle="1" w:styleId="052-Heading3">
    <w:name w:val="052-Heading3"/>
    <w:basedOn w:val="Heading3"/>
    <w:next w:val="100-Paragraph"/>
    <w:qFormat/>
    <w:rsid w:val="00AF1501"/>
    <w:pPr>
      <w:numPr>
        <w:numId w:val="8"/>
      </w:numPr>
      <w:spacing w:after="100" w:afterAutospacing="1" w:line="240" w:lineRule="auto"/>
      <w:ind w:left="1134" w:hanging="1134"/>
    </w:pPr>
    <w:rPr>
      <w:rFonts w:ascii="Nokia Pure Headline Light" w:hAnsi="Nokia Pure Headline Light"/>
      <w:bCs/>
      <w:color w:val="FFFFFF" w:themeColor="background1"/>
      <w:sz w:val="28"/>
      <w:szCs w:val="24"/>
      <w:lang w:val="en-US"/>
    </w:rPr>
  </w:style>
  <w:style w:type="paragraph" w:customStyle="1" w:styleId="053-Heading4">
    <w:name w:val="053-Heading4"/>
    <w:basedOn w:val="Heading4"/>
    <w:next w:val="100-Paragraph"/>
    <w:qFormat/>
    <w:rsid w:val="00AF1501"/>
    <w:pPr>
      <w:numPr>
        <w:numId w:val="8"/>
      </w:numPr>
      <w:spacing w:after="100" w:afterAutospacing="1" w:line="240" w:lineRule="auto"/>
      <w:ind w:left="1276" w:hanging="1276"/>
    </w:pPr>
    <w:rPr>
      <w:rFonts w:ascii="Nokia Pure Headline Light" w:hAnsi="Nokia Pure Headline Light"/>
      <w:bCs/>
      <w:color w:val="FFFFFF" w:themeColor="background1"/>
      <w:sz w:val="24"/>
      <w:szCs w:val="24"/>
      <w:lang w:val="en-US"/>
    </w:rPr>
  </w:style>
  <w:style w:type="paragraph" w:customStyle="1" w:styleId="070-Footer">
    <w:name w:val="070-Footer"/>
    <w:basedOn w:val="Normal"/>
    <w:autoRedefine/>
    <w:qFormat/>
    <w:rsid w:val="00AF1501"/>
    <w:pPr>
      <w:tabs>
        <w:tab w:val="center" w:pos="4680"/>
        <w:tab w:val="right" w:pos="9498"/>
      </w:tabs>
      <w:spacing w:after="0" w:line="240" w:lineRule="auto"/>
      <w:ind w:left="-1276"/>
    </w:pPr>
    <w:rPr>
      <w:rFonts w:ascii="Nokia Pure Text Light" w:hAnsi="Nokia Pure Text Light" w:cs="Times New Roman"/>
      <w:sz w:val="16"/>
      <w:szCs w:val="24"/>
    </w:rPr>
  </w:style>
  <w:style w:type="paragraph" w:customStyle="1" w:styleId="071-Header">
    <w:name w:val="071-Header"/>
    <w:basedOn w:val="070-Footer"/>
    <w:next w:val="100-Paragraph"/>
    <w:qFormat/>
    <w:rsid w:val="00AF1501"/>
    <w:rPr>
      <w:b/>
    </w:rPr>
  </w:style>
  <w:style w:type="paragraph" w:customStyle="1" w:styleId="Style015-SubtitleText2">
    <w:name w:val="Style 015-Subtitle + Text 2"/>
    <w:basedOn w:val="015-Subtitle"/>
    <w:rsid w:val="00AF1501"/>
    <w:rPr>
      <w:bCs/>
    </w:rPr>
  </w:style>
  <w:style w:type="paragraph" w:customStyle="1" w:styleId="032-Bulleted-List2">
    <w:name w:val="032-Bulleted-List2"/>
    <w:basedOn w:val="Normal"/>
    <w:link w:val="032-Bulleted-List2Char"/>
    <w:rsid w:val="00AF1501"/>
    <w:pPr>
      <w:numPr>
        <w:numId w:val="12"/>
      </w:numPr>
      <w:tabs>
        <w:tab w:val="left" w:pos="854"/>
      </w:tabs>
      <w:spacing w:line="240" w:lineRule="auto"/>
      <w:ind w:left="1279" w:hanging="425"/>
    </w:pPr>
    <w:rPr>
      <w:rFonts w:ascii="Nokia Pure Text Light" w:hAnsi="Nokia Pure Text Light" w:cs="Arial"/>
      <w:sz w:val="20"/>
      <w:szCs w:val="20"/>
      <w:lang w:eastAsia="de-DE"/>
    </w:rPr>
  </w:style>
  <w:style w:type="paragraph" w:customStyle="1" w:styleId="033-Bulleted-List3">
    <w:name w:val="033-Bulleted-List3"/>
    <w:basedOn w:val="032-Bulleted-List2"/>
    <w:link w:val="033-Bulleted-List3Char"/>
    <w:rsid w:val="00AF1501"/>
    <w:pPr>
      <w:numPr>
        <w:numId w:val="13"/>
      </w:numPr>
      <w:tabs>
        <w:tab w:val="clear" w:pos="854"/>
        <w:tab w:val="left" w:pos="1278"/>
      </w:tabs>
      <w:ind w:left="1474" w:hanging="340"/>
    </w:pPr>
  </w:style>
  <w:style w:type="paragraph" w:customStyle="1" w:styleId="150-White-text">
    <w:name w:val="150-White-text"/>
    <w:link w:val="150-White-textChar"/>
    <w:qFormat/>
    <w:rsid w:val="00AF1501"/>
    <w:pPr>
      <w:spacing w:after="120" w:line="240" w:lineRule="auto"/>
    </w:pPr>
    <w:rPr>
      <w:rFonts w:ascii="Nokia Pure Text Light" w:hAnsi="Nokia Pure Text Light" w:cs="Times New Roman"/>
      <w:color w:val="124191" w:themeColor="text1"/>
      <w:sz w:val="20"/>
      <w:szCs w:val="24"/>
      <w:lang w:val="en-US"/>
    </w:rPr>
  </w:style>
  <w:style w:type="paragraph" w:customStyle="1" w:styleId="060-Table-Heading">
    <w:name w:val="060-Table-Heading"/>
    <w:basedOn w:val="100-Paragraph"/>
    <w:link w:val="060-Table-HeadingChar"/>
    <w:qFormat/>
    <w:rsid w:val="00AF1501"/>
    <w:pPr>
      <w:spacing w:before="0" w:beforeAutospacing="0" w:after="0" w:afterAutospacing="0"/>
    </w:pPr>
    <w:rPr>
      <w:rFonts w:ascii="Nokia Pure Headline Light" w:hAnsi="Nokia Pure Headline Light"/>
      <w:color w:val="124191" w:themeColor="text1"/>
    </w:rPr>
  </w:style>
  <w:style w:type="character" w:customStyle="1" w:styleId="100-ParagraphChar">
    <w:name w:val="100-Paragraph Char"/>
    <w:basedOn w:val="DefaultParagraphFont"/>
    <w:link w:val="100-Paragraph"/>
    <w:rsid w:val="00AF1501"/>
    <w:rPr>
      <w:rFonts w:ascii="Nokia Pure Text Light" w:hAnsi="Nokia Pure Text Light" w:cs="Times New Roman"/>
      <w:sz w:val="20"/>
      <w:szCs w:val="24"/>
      <w:lang w:val="en-US"/>
    </w:rPr>
  </w:style>
  <w:style w:type="character" w:customStyle="1" w:styleId="060-Table-HeadingChar">
    <w:name w:val="060-Table-Heading Char"/>
    <w:basedOn w:val="100-ParagraphChar"/>
    <w:link w:val="060-Table-Heading"/>
    <w:rsid w:val="00AF1501"/>
    <w:rPr>
      <w:rFonts w:ascii="Nokia Pure Headline Light" w:hAnsi="Nokia Pure Headline Light" w:cs="Times New Roman"/>
      <w:color w:val="124191" w:themeColor="text1"/>
      <w:sz w:val="20"/>
      <w:szCs w:val="24"/>
      <w:lang w:val="en-US"/>
    </w:rPr>
  </w:style>
  <w:style w:type="numbering" w:customStyle="1" w:styleId="CSSC-151-Bulleted-List-1">
    <w:name w:val="#CSSC-151-Bulleted-List-1"/>
    <w:basedOn w:val="NoList"/>
    <w:rsid w:val="00AF1501"/>
    <w:pPr>
      <w:numPr>
        <w:numId w:val="11"/>
      </w:numPr>
    </w:pPr>
  </w:style>
  <w:style w:type="numbering" w:customStyle="1" w:styleId="StyleCSSC-200-Bullet1">
    <w:name w:val="Style #CSSC-200-Bullet 1"/>
    <w:basedOn w:val="NoList"/>
    <w:rsid w:val="00AF1501"/>
    <w:pPr>
      <w:numPr>
        <w:numId w:val="9"/>
      </w:numPr>
    </w:pPr>
  </w:style>
  <w:style w:type="numbering" w:customStyle="1" w:styleId="StyleCSSC-203-Bullet3">
    <w:name w:val="Style #CSSC-203-Bullet 3"/>
    <w:basedOn w:val="NoList"/>
    <w:rsid w:val="00AF1501"/>
    <w:pPr>
      <w:numPr>
        <w:numId w:val="10"/>
      </w:numPr>
    </w:pPr>
  </w:style>
  <w:style w:type="character" w:customStyle="1" w:styleId="031-Bulleted-List1Char">
    <w:name w:val="031-Bulleted-List1 Char"/>
    <w:basedOn w:val="DefaultParagraphFont"/>
    <w:link w:val="031-Bulleted-List1"/>
    <w:rsid w:val="00AF1501"/>
    <w:rPr>
      <w:rFonts w:ascii="Nokia Pure Text Light" w:hAnsi="Nokia Pure Text Light" w:cs="Arial"/>
      <w:color w:val="FFFFFF" w:themeColor="background1"/>
      <w:sz w:val="20"/>
      <w:szCs w:val="20"/>
      <w:lang w:val="en-US" w:eastAsia="de-DE"/>
    </w:rPr>
  </w:style>
  <w:style w:type="character" w:customStyle="1" w:styleId="032-Bulleted-List2Char">
    <w:name w:val="032-Bulleted-List2 Char"/>
    <w:basedOn w:val="DefaultParagraphFont"/>
    <w:link w:val="032-Bulleted-List2"/>
    <w:rsid w:val="00AF1501"/>
    <w:rPr>
      <w:rFonts w:ascii="Nokia Pure Text Light" w:hAnsi="Nokia Pure Text Light" w:cs="Arial"/>
      <w:sz w:val="20"/>
      <w:szCs w:val="20"/>
      <w:lang w:val="en-US" w:eastAsia="de-DE"/>
    </w:rPr>
  </w:style>
  <w:style w:type="character" w:customStyle="1" w:styleId="033-Bulleted-List3Char">
    <w:name w:val="033-Bulleted-List3 Char"/>
    <w:basedOn w:val="032-Bulleted-List2Char"/>
    <w:link w:val="033-Bulleted-List3"/>
    <w:rsid w:val="00AF1501"/>
    <w:rPr>
      <w:rFonts w:ascii="Nokia Pure Text Light" w:hAnsi="Nokia Pure Text Light" w:cs="Arial"/>
      <w:sz w:val="20"/>
      <w:szCs w:val="20"/>
      <w:lang w:val="en-US" w:eastAsia="de-DE"/>
    </w:rPr>
  </w:style>
  <w:style w:type="paragraph" w:customStyle="1" w:styleId="110-Italic">
    <w:name w:val="110-Italic"/>
    <w:basedOn w:val="100-Paragraph"/>
    <w:next w:val="100-Paragraph"/>
    <w:link w:val="110-ItalicChar"/>
    <w:qFormat/>
    <w:rsid w:val="00AF1501"/>
    <w:rPr>
      <w:rFonts w:cs="Arial"/>
      <w:i/>
      <w:szCs w:val="20"/>
      <w:lang w:eastAsia="de-DE"/>
    </w:rPr>
  </w:style>
  <w:style w:type="paragraph" w:customStyle="1" w:styleId="105-Bold">
    <w:name w:val="105-Bold"/>
    <w:basedOn w:val="100-Paragraph"/>
    <w:next w:val="100-Paragraph"/>
    <w:link w:val="105-BoldChar"/>
    <w:rsid w:val="00AF1501"/>
    <w:rPr>
      <w:rFonts w:cs="Mangal"/>
      <w:b/>
      <w:szCs w:val="20"/>
      <w:lang w:eastAsia="de-DE"/>
    </w:rPr>
  </w:style>
  <w:style w:type="character" w:customStyle="1" w:styleId="105-BoldChar">
    <w:name w:val="105-Bold Char"/>
    <w:basedOn w:val="DefaultParagraphFont"/>
    <w:link w:val="105-Bold"/>
    <w:rsid w:val="00AF1501"/>
    <w:rPr>
      <w:rFonts w:ascii="Nokia Pure Text Light" w:hAnsi="Nokia Pure Text Light" w:cs="Mangal"/>
      <w:b/>
      <w:sz w:val="20"/>
      <w:szCs w:val="20"/>
      <w:lang w:val="en-US" w:eastAsia="de-DE"/>
    </w:rPr>
  </w:style>
  <w:style w:type="character" w:customStyle="1" w:styleId="110-ItalicChar">
    <w:name w:val="110-Italic Char"/>
    <w:basedOn w:val="100-ParagraphChar"/>
    <w:link w:val="110-Italic"/>
    <w:rsid w:val="00AF1501"/>
    <w:rPr>
      <w:rFonts w:ascii="Nokia Pure Text Light" w:hAnsi="Nokia Pure Text Light" w:cs="Arial"/>
      <w:i/>
      <w:sz w:val="20"/>
      <w:szCs w:val="20"/>
      <w:lang w:val="en-US" w:eastAsia="de-DE"/>
    </w:rPr>
  </w:style>
  <w:style w:type="character" w:customStyle="1" w:styleId="150-White-textChar">
    <w:name w:val="150-White-text Char"/>
    <w:basedOn w:val="100-ParagraphChar"/>
    <w:link w:val="150-White-text"/>
    <w:rsid w:val="00AF1501"/>
    <w:rPr>
      <w:rFonts w:ascii="Nokia Pure Text Light" w:hAnsi="Nokia Pure Text Light" w:cs="Times New Roman"/>
      <w:color w:val="124191" w:themeColor="text1"/>
      <w:sz w:val="20"/>
      <w:szCs w:val="24"/>
      <w:lang w:val="en-US"/>
    </w:rPr>
  </w:style>
  <w:style w:type="paragraph" w:customStyle="1" w:styleId="160-Bulleted-White-Text">
    <w:name w:val="160-Bulleted-White-Text"/>
    <w:basedOn w:val="150-White-text"/>
    <w:link w:val="160-Bulleted-White-TextChar"/>
    <w:qFormat/>
    <w:rsid w:val="00AF1501"/>
    <w:pPr>
      <w:numPr>
        <w:numId w:val="14"/>
      </w:numPr>
      <w:spacing w:before="100" w:beforeAutospacing="1"/>
      <w:ind w:left="709" w:right="113" w:hanging="425"/>
    </w:pPr>
  </w:style>
  <w:style w:type="character" w:customStyle="1" w:styleId="160-Bulleted-White-TextChar">
    <w:name w:val="160-Bulleted-White-Text Char"/>
    <w:basedOn w:val="150-White-textChar"/>
    <w:link w:val="160-Bulleted-White-Text"/>
    <w:rsid w:val="00AF1501"/>
    <w:rPr>
      <w:rFonts w:ascii="Nokia Pure Text Light" w:hAnsi="Nokia Pure Text Light" w:cs="Times New Roman"/>
      <w:color w:val="124191" w:themeColor="text1"/>
      <w:sz w:val="20"/>
      <w:szCs w:val="24"/>
      <w:lang w:val="en-US"/>
    </w:rPr>
  </w:style>
  <w:style w:type="table" w:styleId="TableContemporary">
    <w:name w:val="Table Contemporary"/>
    <w:aliases w:val="#CSSC-175-Table"/>
    <w:basedOn w:val="TableNormal"/>
    <w:rsid w:val="00AF1501"/>
    <w:pPr>
      <w:spacing w:after="0" w:line="240" w:lineRule="auto"/>
    </w:pPr>
    <w:rPr>
      <w:rFonts w:ascii="Arial" w:hAnsi="Arial" w:cs="Times New Roman"/>
      <w:color w:val="auto"/>
      <w:sz w:val="20"/>
      <w:szCs w:val="20"/>
      <w:lang w:val="en-US" w:eastAsia="zh-CN"/>
    </w:rPr>
    <w:tblPr>
      <w:tblStyleRowBandSize w:val="1"/>
      <w:tblBorders>
        <w:insideH w:val="single" w:sz="18" w:space="0" w:color="FFFFFF"/>
        <w:insideV w:val="single" w:sz="18" w:space="0" w:color="FFFFFF"/>
      </w:tblBorders>
      <w:tblCellMar>
        <w:top w:w="28" w:type="dxa"/>
        <w:bottom w:w="28" w:type="dxa"/>
      </w:tblCellMar>
    </w:tblPr>
    <w:tcPr>
      <w:shd w:val="clear" w:color="auto" w:fill="D8D9DA"/>
      <w:vAlign w:val="center"/>
    </w:tcPr>
    <w:tblStylePr w:type="firstRow">
      <w:pPr>
        <w:jc w:val="left"/>
      </w:pPr>
      <w:rPr>
        <w:b/>
        <w:bCs/>
        <w:color w:val="auto"/>
      </w:rPr>
      <w:tblPr/>
      <w:tcPr>
        <w:shd w:val="clear" w:color="auto" w:fill="FFFFFF" w:themeFill="background1"/>
      </w:tcPr>
    </w:tblStylePr>
    <w:tblStylePr w:type="lastRow">
      <w:tblPr/>
      <w:tcPr>
        <w:shd w:val="clear" w:color="auto" w:fill="D8D9DA"/>
      </w:tcPr>
    </w:tblStylePr>
    <w:tblStylePr w:type="band1Horz">
      <w:rPr>
        <w:color w:val="auto"/>
      </w:rPr>
      <w:tblPr/>
      <w:tcPr>
        <w:shd w:val="clear" w:color="auto" w:fill="D8D9DA"/>
      </w:tcPr>
    </w:tblStylePr>
    <w:tblStylePr w:type="band2Horz">
      <w:rPr>
        <w:color w:val="auto"/>
      </w:rPr>
      <w:tblPr/>
      <w:tcPr>
        <w:shd w:val="clear" w:color="auto" w:fill="D8D9DA"/>
      </w:tcPr>
    </w:tblStylePr>
  </w:style>
  <w:style w:type="character" w:customStyle="1" w:styleId="186-Figure-TitleChar">
    <w:name w:val="186-Figure-Title Char"/>
    <w:basedOn w:val="DefaultParagraphFont"/>
    <w:link w:val="186-Figure-Title"/>
    <w:rsid w:val="00AF1501"/>
    <w:rPr>
      <w:rFonts w:ascii="Nokia Pure Text Light" w:hAnsi="Nokia Pure Text Light"/>
      <w:b/>
      <w:bCs/>
      <w:szCs w:val="18"/>
    </w:rPr>
  </w:style>
  <w:style w:type="paragraph" w:customStyle="1" w:styleId="187-Figure-ActionCaption">
    <w:name w:val="187-Figure-ActionCaption"/>
    <w:basedOn w:val="Normal"/>
    <w:next w:val="100-Paragraph"/>
    <w:link w:val="187-Figure-ActionCaptionChar"/>
    <w:qFormat/>
    <w:rsid w:val="00AF1501"/>
    <w:pPr>
      <w:keepNext/>
      <w:spacing w:after="100" w:afterAutospacing="1" w:line="240" w:lineRule="auto"/>
      <w:jc w:val="center"/>
    </w:pPr>
    <w:rPr>
      <w:rFonts w:ascii="Nokia Pure Text Light" w:hAnsi="Nokia Pure Text Light" w:cs="Times New Roman"/>
      <w:bCs/>
      <w:i/>
      <w:sz w:val="20"/>
      <w:szCs w:val="18"/>
    </w:rPr>
  </w:style>
  <w:style w:type="character" w:customStyle="1" w:styleId="187-Figure-ActionCaptionChar">
    <w:name w:val="187-Figure-ActionCaption Char"/>
    <w:basedOn w:val="DefaultParagraphFont"/>
    <w:link w:val="187-Figure-ActionCaption"/>
    <w:rsid w:val="00AF1501"/>
    <w:rPr>
      <w:rFonts w:ascii="Nokia Pure Text Light" w:hAnsi="Nokia Pure Text Light" w:cs="Times New Roman"/>
      <w:bCs/>
      <w:i/>
      <w:sz w:val="20"/>
      <w:szCs w:val="18"/>
      <w:lang w:val="en-US"/>
    </w:rPr>
  </w:style>
  <w:style w:type="paragraph" w:customStyle="1" w:styleId="186-Figure-Title">
    <w:name w:val="186-Figure-Title"/>
    <w:basedOn w:val="Normal"/>
    <w:next w:val="100-Paragraph"/>
    <w:link w:val="186-Figure-TitleChar"/>
    <w:rsid w:val="00AF1501"/>
    <w:pPr>
      <w:spacing w:after="0" w:line="240" w:lineRule="auto"/>
      <w:jc w:val="center"/>
    </w:pPr>
    <w:rPr>
      <w:rFonts w:ascii="Nokia Pure Text Light" w:hAnsi="Nokia Pure Text Light"/>
      <w:b/>
      <w:bCs/>
      <w:szCs w:val="18"/>
      <w:lang w:val="en-GB"/>
    </w:rPr>
  </w:style>
  <w:style w:type="paragraph" w:customStyle="1" w:styleId="185-Figure">
    <w:name w:val="185-Figure"/>
    <w:qFormat/>
    <w:rsid w:val="00AF1501"/>
    <w:pPr>
      <w:spacing w:before="100" w:beforeAutospacing="1" w:after="120" w:line="240" w:lineRule="auto"/>
      <w:jc w:val="center"/>
    </w:pPr>
    <w:rPr>
      <w:rFonts w:ascii="Nokia Pure Text Light" w:hAnsi="Nokia Pure Text Light" w:cs="Times New Roman"/>
      <w:sz w:val="20"/>
      <w:szCs w:val="24"/>
      <w:lang w:val="en-US"/>
    </w:rPr>
  </w:style>
  <w:style w:type="paragraph" w:customStyle="1" w:styleId="201-Internal-Comments">
    <w:name w:val="201-Internal-Comments"/>
    <w:basedOn w:val="100-Paragraph"/>
    <w:next w:val="100-Paragraph"/>
    <w:link w:val="201-Internal-CommentsChar"/>
    <w:qFormat/>
    <w:rsid w:val="00AF1501"/>
    <w:pPr>
      <w:pBdr>
        <w:top w:val="single" w:sz="4" w:space="4" w:color="FF0000"/>
        <w:left w:val="single" w:sz="4" w:space="4" w:color="FF0000"/>
        <w:bottom w:val="single" w:sz="4" w:space="4" w:color="FF0000"/>
        <w:right w:val="single" w:sz="4" w:space="4" w:color="FF0000"/>
      </w:pBdr>
      <w:shd w:val="clear" w:color="auto" w:fill="FF0000"/>
      <w:spacing w:before="120" w:beforeAutospacing="0" w:after="120" w:afterAutospacing="0"/>
    </w:pPr>
    <w:rPr>
      <w:b/>
      <w:i/>
      <w:color w:val="124191" w:themeColor="text1"/>
    </w:rPr>
  </w:style>
  <w:style w:type="character" w:customStyle="1" w:styleId="201-Internal-CommentsChar">
    <w:name w:val="201-Internal-Comments Char"/>
    <w:basedOn w:val="100-ParagraphChar"/>
    <w:link w:val="201-Internal-Comments"/>
    <w:rsid w:val="00AF1501"/>
    <w:rPr>
      <w:rFonts w:ascii="Nokia Pure Text Light" w:hAnsi="Nokia Pure Text Light" w:cs="Times New Roman"/>
      <w:b/>
      <w:i/>
      <w:color w:val="124191" w:themeColor="text1"/>
      <w:sz w:val="20"/>
      <w:szCs w:val="24"/>
      <w:shd w:val="clear" w:color="auto" w:fill="FF0000"/>
      <w:lang w:val="en-US"/>
    </w:rPr>
  </w:style>
  <w:style w:type="paragraph" w:customStyle="1" w:styleId="018-About-Nokia">
    <w:name w:val="018-About-Nokia"/>
    <w:basedOn w:val="100-Paragraph"/>
    <w:next w:val="100-Paragraph"/>
    <w:qFormat/>
    <w:rsid w:val="00AF1501"/>
    <w:pPr>
      <w:spacing w:before="0" w:beforeAutospacing="0" w:after="80" w:afterAutospacing="0"/>
    </w:pPr>
    <w:rPr>
      <w:sz w:val="17"/>
    </w:rPr>
  </w:style>
  <w:style w:type="paragraph" w:customStyle="1" w:styleId="040-Numbered-List">
    <w:name w:val="040-Numbered-List"/>
    <w:basedOn w:val="031-Bulleted-List1"/>
    <w:qFormat/>
    <w:rsid w:val="00AF1501"/>
    <w:pPr>
      <w:numPr>
        <w:numId w:val="0"/>
      </w:numPr>
      <w:tabs>
        <w:tab w:val="clear" w:pos="426"/>
        <w:tab w:val="left" w:pos="851"/>
      </w:tabs>
    </w:pPr>
  </w:style>
  <w:style w:type="paragraph" w:customStyle="1" w:styleId="115-LightBlue">
    <w:name w:val="115-Light Blue"/>
    <w:basedOn w:val="100-Paragraph"/>
    <w:qFormat/>
    <w:rsid w:val="00AF1501"/>
    <w:rPr>
      <w:color w:val="00C9FF"/>
    </w:rPr>
  </w:style>
  <w:style w:type="paragraph" w:customStyle="1" w:styleId="120-LightBlueBold">
    <w:name w:val="120-Light Blue Bold"/>
    <w:basedOn w:val="115-LightBlue"/>
    <w:qFormat/>
    <w:rsid w:val="00AF1501"/>
    <w:rPr>
      <w:b/>
    </w:rPr>
  </w:style>
  <w:style w:type="paragraph" w:customStyle="1" w:styleId="125-LightBlueItalic">
    <w:name w:val="125-Light Blue Italic"/>
    <w:basedOn w:val="115-LightBlue"/>
    <w:qFormat/>
    <w:rsid w:val="00AF1501"/>
    <w:rPr>
      <w:i/>
    </w:rPr>
  </w:style>
  <w:style w:type="paragraph" w:customStyle="1" w:styleId="034-BoldBulletList1">
    <w:name w:val="034-Bold Bullet List 1"/>
    <w:basedOn w:val="031-Bulleted-List1"/>
    <w:qFormat/>
    <w:rsid w:val="00AF1501"/>
    <w:rPr>
      <w:b/>
      <w:color w:val="124191"/>
    </w:rPr>
  </w:style>
  <w:style w:type="paragraph" w:customStyle="1" w:styleId="130-DarkBlue">
    <w:name w:val="130-Dark Blue"/>
    <w:basedOn w:val="115-LightBlue"/>
    <w:qFormat/>
    <w:rsid w:val="00AF1501"/>
    <w:rPr>
      <w:color w:val="FFFFFF" w:themeColor="background1"/>
    </w:rPr>
  </w:style>
  <w:style w:type="paragraph" w:customStyle="1" w:styleId="135-DarkBlueBold">
    <w:name w:val="135-Dark Blue Bold"/>
    <w:basedOn w:val="130-DarkBlue"/>
    <w:qFormat/>
    <w:rsid w:val="00AF1501"/>
    <w:rPr>
      <w:b/>
    </w:rPr>
  </w:style>
  <w:style w:type="paragraph" w:customStyle="1" w:styleId="140-DarkBlueItalic">
    <w:name w:val="140-Dark Blue Italic"/>
    <w:basedOn w:val="130-DarkBlue"/>
    <w:qFormat/>
    <w:rsid w:val="00AF1501"/>
    <w:rPr>
      <w:i/>
    </w:rPr>
  </w:style>
  <w:style w:type="paragraph" w:customStyle="1" w:styleId="Style100-ParagraphArialBold">
    <w:name w:val="Style 100-Paragraph + Arial Bold"/>
    <w:basedOn w:val="100-Paragraph"/>
    <w:rsid w:val="00AF1501"/>
  </w:style>
  <w:style w:type="character" w:customStyle="1" w:styleId="locationdisplaytrailterminalelement1">
    <w:name w:val="locationdisplaytrailterminalelement1"/>
    <w:basedOn w:val="DefaultParagraphFont"/>
    <w:rsid w:val="00AF1501"/>
    <w:rPr>
      <w:b/>
      <w:bCs/>
    </w:rPr>
  </w:style>
  <w:style w:type="paragraph" w:customStyle="1" w:styleId="BullettedNormal">
    <w:name w:val="Bulletted Normal"/>
    <w:basedOn w:val="031-Bulleted-List1"/>
    <w:link w:val="BullettedNormalChar"/>
    <w:qFormat/>
    <w:rsid w:val="00AF1501"/>
  </w:style>
  <w:style w:type="character" w:customStyle="1" w:styleId="BullettedNormalChar">
    <w:name w:val="Bulletted Normal Char"/>
    <w:basedOn w:val="031-Bulleted-List1Char"/>
    <w:link w:val="BullettedNormal"/>
    <w:rsid w:val="00AF1501"/>
    <w:rPr>
      <w:rFonts w:ascii="Nokia Pure Text Light" w:hAnsi="Nokia Pure Text Light" w:cs="Arial"/>
      <w:color w:val="FFFFFF" w:themeColor="background1"/>
      <w:sz w:val="20"/>
      <w:szCs w:val="20"/>
      <w:lang w:val="en-US" w:eastAsia="de-DE"/>
    </w:rPr>
  </w:style>
  <w:style w:type="paragraph" w:customStyle="1" w:styleId="abbreviations">
    <w:name w:val="abbreviations"/>
    <w:basedOn w:val="Normal"/>
    <w:rsid w:val="00AF1501"/>
    <w:pPr>
      <w:tabs>
        <w:tab w:val="left" w:pos="1418"/>
      </w:tabs>
      <w:spacing w:after="0" w:line="240" w:lineRule="auto"/>
      <w:ind w:left="1361" w:hanging="1021"/>
      <w:jc w:val="both"/>
    </w:pPr>
    <w:rPr>
      <w:rFonts w:ascii="Arial" w:eastAsia="宋体" w:hAnsi="Arial" w:cs="Times New Roman"/>
      <w:color w:val="auto"/>
      <w:sz w:val="20"/>
      <w:szCs w:val="20"/>
    </w:rPr>
  </w:style>
  <w:style w:type="character" w:styleId="FootnoteReference">
    <w:name w:val="footnote reference"/>
    <w:semiHidden/>
    <w:rsid w:val="00AF1501"/>
    <w:rPr>
      <w:rFonts w:ascii="Arial" w:hAnsi="Arial"/>
      <w:noProof/>
      <w:spacing w:val="0"/>
      <w:kern w:val="0"/>
      <w:position w:val="0"/>
      <w:sz w:val="20"/>
      <w:vertAlign w:val="superscript"/>
    </w:rPr>
  </w:style>
  <w:style w:type="paragraph" w:customStyle="1" w:styleId="nlist11li">
    <w:name w:val="nlist 1 1li"/>
    <w:basedOn w:val="nlist10li"/>
    <w:rsid w:val="00AF1501"/>
    <w:pPr>
      <w:spacing w:before="200" w:after="0" w:line="240" w:lineRule="auto"/>
    </w:pPr>
    <w:rPr>
      <w:color w:val="auto"/>
      <w:sz w:val="20"/>
      <w:szCs w:val="20"/>
      <w:lang w:val="en-US"/>
    </w:rPr>
  </w:style>
  <w:style w:type="paragraph" w:customStyle="1" w:styleId="Deblist1">
    <w:name w:val="Deblist 1"/>
    <w:basedOn w:val="nlist11li"/>
    <w:next w:val="nlist10li"/>
    <w:rsid w:val="00AF1501"/>
    <w:rPr>
      <w:lang w:val="fr-FR"/>
    </w:rPr>
  </w:style>
  <w:style w:type="paragraph" w:customStyle="1" w:styleId="list20li">
    <w:name w:val="list 2 0li"/>
    <w:basedOn w:val="Normal"/>
    <w:rsid w:val="00AF1501"/>
    <w:pPr>
      <w:spacing w:after="0" w:line="240" w:lineRule="auto"/>
      <w:ind w:left="454"/>
      <w:jc w:val="both"/>
    </w:pPr>
    <w:rPr>
      <w:rFonts w:ascii="Arial" w:eastAsia="宋体" w:hAnsi="Arial" w:cs="Times New Roman"/>
      <w:color w:val="auto"/>
      <w:sz w:val="20"/>
      <w:szCs w:val="20"/>
    </w:rPr>
  </w:style>
  <w:style w:type="paragraph" w:customStyle="1" w:styleId="nlist21li">
    <w:name w:val="nlist 2 1li"/>
    <w:basedOn w:val="nlist20li"/>
    <w:rsid w:val="00AF1501"/>
    <w:pPr>
      <w:spacing w:before="200"/>
    </w:pPr>
  </w:style>
  <w:style w:type="paragraph" w:customStyle="1" w:styleId="Deblist2">
    <w:name w:val="Deblist 2"/>
    <w:basedOn w:val="nlist21li"/>
    <w:next w:val="nlist20li"/>
    <w:rsid w:val="00AF1501"/>
    <w:rPr>
      <w:lang w:val="fr-FR"/>
    </w:rPr>
  </w:style>
  <w:style w:type="paragraph" w:customStyle="1" w:styleId="list30li">
    <w:name w:val="list 3 0li"/>
    <w:basedOn w:val="Normal"/>
    <w:rsid w:val="00AF1501"/>
    <w:pPr>
      <w:spacing w:after="0" w:line="240" w:lineRule="auto"/>
      <w:ind w:left="907"/>
      <w:jc w:val="both"/>
    </w:pPr>
    <w:rPr>
      <w:rFonts w:ascii="Arial" w:eastAsia="宋体" w:hAnsi="Arial" w:cs="Times New Roman"/>
      <w:color w:val="auto"/>
      <w:sz w:val="20"/>
      <w:szCs w:val="20"/>
    </w:rPr>
  </w:style>
  <w:style w:type="paragraph" w:customStyle="1" w:styleId="nlist30li">
    <w:name w:val="nlist 3 0li"/>
    <w:basedOn w:val="list30li"/>
    <w:rsid w:val="00AF1501"/>
    <w:pPr>
      <w:ind w:left="1361" w:hanging="454"/>
    </w:pPr>
  </w:style>
  <w:style w:type="paragraph" w:customStyle="1" w:styleId="nlist31li">
    <w:name w:val="nlist 3 1li"/>
    <w:basedOn w:val="nlist30li"/>
    <w:rsid w:val="00AF1501"/>
    <w:pPr>
      <w:spacing w:before="200"/>
    </w:pPr>
  </w:style>
  <w:style w:type="paragraph" w:customStyle="1" w:styleId="Deblist3">
    <w:name w:val="Deblist 3"/>
    <w:basedOn w:val="nlist31li"/>
    <w:next w:val="nlist30li"/>
    <w:rsid w:val="00AF1501"/>
    <w:rPr>
      <w:lang w:val="fr-FR"/>
    </w:rPr>
  </w:style>
  <w:style w:type="paragraph" w:customStyle="1" w:styleId="list40li">
    <w:name w:val="list 4 0li"/>
    <w:basedOn w:val="Normal"/>
    <w:rsid w:val="00AF1501"/>
    <w:pPr>
      <w:spacing w:after="0" w:line="240" w:lineRule="auto"/>
      <w:ind w:left="1361"/>
      <w:jc w:val="both"/>
    </w:pPr>
    <w:rPr>
      <w:rFonts w:ascii="Arial" w:eastAsia="宋体" w:hAnsi="Arial" w:cs="Times New Roman"/>
      <w:color w:val="auto"/>
      <w:sz w:val="20"/>
      <w:szCs w:val="20"/>
    </w:rPr>
  </w:style>
  <w:style w:type="paragraph" w:customStyle="1" w:styleId="nlist40li">
    <w:name w:val="nlist 4 0li"/>
    <w:basedOn w:val="list40li"/>
    <w:rsid w:val="00AF1501"/>
    <w:pPr>
      <w:ind w:left="1815" w:hanging="454"/>
    </w:pPr>
  </w:style>
  <w:style w:type="paragraph" w:customStyle="1" w:styleId="nlist41li">
    <w:name w:val="nlist 4 1li"/>
    <w:basedOn w:val="nlist40li"/>
    <w:rsid w:val="00AF1501"/>
    <w:pPr>
      <w:spacing w:before="200"/>
    </w:pPr>
  </w:style>
  <w:style w:type="paragraph" w:customStyle="1" w:styleId="Deblist4">
    <w:name w:val="Deblist 4"/>
    <w:basedOn w:val="nlist41li"/>
    <w:next w:val="nlist40li"/>
    <w:rsid w:val="00AF1501"/>
    <w:rPr>
      <w:lang w:val="fr-FR"/>
    </w:rPr>
  </w:style>
  <w:style w:type="paragraph" w:customStyle="1" w:styleId="list50li">
    <w:name w:val="list 5 0li"/>
    <w:basedOn w:val="Normal"/>
    <w:rsid w:val="00AF1501"/>
    <w:pPr>
      <w:spacing w:after="0" w:line="240" w:lineRule="auto"/>
      <w:ind w:left="1814"/>
      <w:jc w:val="both"/>
    </w:pPr>
    <w:rPr>
      <w:rFonts w:ascii="Arial" w:eastAsia="宋体" w:hAnsi="Arial" w:cs="Times New Roman"/>
      <w:color w:val="auto"/>
      <w:sz w:val="20"/>
      <w:szCs w:val="20"/>
    </w:rPr>
  </w:style>
  <w:style w:type="paragraph" w:customStyle="1" w:styleId="nlist50li">
    <w:name w:val="nlist 5 0li"/>
    <w:basedOn w:val="list50li"/>
    <w:rsid w:val="00AF1501"/>
    <w:pPr>
      <w:ind w:left="2268" w:hanging="454"/>
    </w:pPr>
  </w:style>
  <w:style w:type="paragraph" w:customStyle="1" w:styleId="nlist51li">
    <w:name w:val="nlist 5 1li"/>
    <w:basedOn w:val="nlist50li"/>
    <w:rsid w:val="00AF1501"/>
    <w:pPr>
      <w:spacing w:before="200"/>
    </w:pPr>
  </w:style>
  <w:style w:type="paragraph" w:customStyle="1" w:styleId="Deblist5">
    <w:name w:val="Deblist 5"/>
    <w:basedOn w:val="nlist51li"/>
    <w:next w:val="nlist50li"/>
    <w:rsid w:val="00AF1501"/>
    <w:rPr>
      <w:lang w:val="fr-FR"/>
    </w:rPr>
  </w:style>
  <w:style w:type="paragraph" w:customStyle="1" w:styleId="list60li">
    <w:name w:val="list 6 0li"/>
    <w:basedOn w:val="Normal"/>
    <w:rsid w:val="00AF1501"/>
    <w:pPr>
      <w:spacing w:after="0" w:line="240" w:lineRule="auto"/>
      <w:ind w:left="2268"/>
      <w:jc w:val="both"/>
    </w:pPr>
    <w:rPr>
      <w:rFonts w:ascii="Arial" w:eastAsia="宋体" w:hAnsi="Arial" w:cs="Times New Roman"/>
      <w:color w:val="auto"/>
      <w:sz w:val="20"/>
      <w:szCs w:val="20"/>
    </w:rPr>
  </w:style>
  <w:style w:type="paragraph" w:customStyle="1" w:styleId="nlist60li">
    <w:name w:val="nlist 6 0li"/>
    <w:basedOn w:val="list60li"/>
    <w:rsid w:val="00AF1501"/>
    <w:pPr>
      <w:ind w:left="2722" w:hanging="454"/>
    </w:pPr>
  </w:style>
  <w:style w:type="paragraph" w:customStyle="1" w:styleId="nlist61li">
    <w:name w:val="nlist 6 1li"/>
    <w:basedOn w:val="nlist60li"/>
    <w:rsid w:val="00AF1501"/>
    <w:pPr>
      <w:spacing w:before="200"/>
    </w:pPr>
  </w:style>
  <w:style w:type="paragraph" w:customStyle="1" w:styleId="Deblist6">
    <w:name w:val="Deblist 6"/>
    <w:basedOn w:val="nlist61li"/>
    <w:next w:val="nlist60li"/>
    <w:rsid w:val="00AF1501"/>
    <w:rPr>
      <w:lang w:val="fr-FR"/>
    </w:rPr>
  </w:style>
  <w:style w:type="paragraph" w:customStyle="1" w:styleId="example">
    <w:name w:val="example"/>
    <w:basedOn w:val="Normal"/>
    <w:rsid w:val="00AF1501"/>
    <w:pPr>
      <w:spacing w:after="0" w:line="240" w:lineRule="auto"/>
    </w:pPr>
    <w:rPr>
      <w:rFonts w:ascii="Courier New" w:eastAsia="宋体" w:hAnsi="Courier New" w:cs="Times New Roman"/>
      <w:color w:val="auto"/>
      <w:sz w:val="18"/>
      <w:szCs w:val="20"/>
    </w:rPr>
  </w:style>
  <w:style w:type="paragraph" w:customStyle="1" w:styleId="figure">
    <w:name w:val="figure"/>
    <w:basedOn w:val="Normal"/>
    <w:next w:val="Normal"/>
    <w:rsid w:val="00AF150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after="0" w:line="240" w:lineRule="auto"/>
      <w:jc w:val="center"/>
    </w:pPr>
    <w:rPr>
      <w:rFonts w:ascii="Arial" w:eastAsia="宋体" w:hAnsi="Arial" w:cs="Times New Roman"/>
      <w:color w:val="auto"/>
      <w:sz w:val="20"/>
      <w:szCs w:val="20"/>
    </w:rPr>
  </w:style>
  <w:style w:type="paragraph" w:customStyle="1" w:styleId="figuretitle0">
    <w:name w:val="figure title"/>
    <w:basedOn w:val="Normal"/>
    <w:rsid w:val="00AF1501"/>
    <w:pPr>
      <w:spacing w:before="120" w:after="0" w:line="240" w:lineRule="auto"/>
      <w:jc w:val="center"/>
    </w:pPr>
    <w:rPr>
      <w:rFonts w:ascii="Arial" w:eastAsia="宋体" w:hAnsi="Arial" w:cs="Times New Roman"/>
      <w:color w:val="auto"/>
      <w:sz w:val="20"/>
      <w:szCs w:val="20"/>
    </w:rPr>
  </w:style>
  <w:style w:type="paragraph" w:styleId="Index1">
    <w:name w:val="index 1"/>
    <w:basedOn w:val="Normal"/>
    <w:autoRedefine/>
    <w:semiHidden/>
    <w:rsid w:val="00AF1501"/>
    <w:pPr>
      <w:spacing w:after="0" w:line="240" w:lineRule="auto"/>
      <w:jc w:val="both"/>
    </w:pPr>
    <w:rPr>
      <w:rFonts w:ascii="Arial" w:eastAsia="宋体" w:hAnsi="Arial" w:cs="Times New Roman"/>
      <w:b/>
      <w:bCs/>
      <w:color w:val="auto"/>
      <w:sz w:val="20"/>
      <w:szCs w:val="20"/>
    </w:rPr>
  </w:style>
  <w:style w:type="paragraph" w:styleId="Index2">
    <w:name w:val="index 2"/>
    <w:basedOn w:val="Normal"/>
    <w:autoRedefine/>
    <w:semiHidden/>
    <w:rsid w:val="00AF1501"/>
    <w:pPr>
      <w:numPr>
        <w:numId w:val="24"/>
      </w:numPr>
      <w:spacing w:after="0" w:line="240" w:lineRule="auto"/>
      <w:jc w:val="both"/>
    </w:pPr>
    <w:rPr>
      <w:rFonts w:ascii="Arial" w:eastAsia="宋体" w:hAnsi="Arial" w:cs="Times New Roman"/>
      <w:color w:val="auto"/>
      <w:sz w:val="20"/>
      <w:szCs w:val="20"/>
    </w:rPr>
  </w:style>
  <w:style w:type="paragraph" w:styleId="Index3">
    <w:name w:val="index 3"/>
    <w:basedOn w:val="Normal"/>
    <w:autoRedefine/>
    <w:semiHidden/>
    <w:rsid w:val="00AF1501"/>
    <w:pPr>
      <w:numPr>
        <w:numId w:val="20"/>
      </w:numPr>
      <w:tabs>
        <w:tab w:val="clear" w:pos="360"/>
        <w:tab w:val="left" w:pos="990"/>
        <w:tab w:val="left" w:pos="1710"/>
      </w:tabs>
      <w:spacing w:after="0" w:line="240" w:lineRule="auto"/>
      <w:ind w:left="990"/>
      <w:jc w:val="both"/>
    </w:pPr>
    <w:rPr>
      <w:rFonts w:ascii="Arial" w:eastAsia="宋体" w:hAnsi="Arial" w:cs="Times New Roman"/>
      <w:color w:val="auto"/>
      <w:sz w:val="20"/>
      <w:szCs w:val="20"/>
    </w:rPr>
  </w:style>
  <w:style w:type="paragraph" w:styleId="Index4">
    <w:name w:val="index 4"/>
    <w:basedOn w:val="Normal"/>
    <w:next w:val="Normal"/>
    <w:autoRedefine/>
    <w:semiHidden/>
    <w:rsid w:val="00AF1501"/>
    <w:pPr>
      <w:spacing w:after="0" w:line="240" w:lineRule="auto"/>
      <w:ind w:left="800" w:hanging="200"/>
      <w:jc w:val="both"/>
    </w:pPr>
    <w:rPr>
      <w:rFonts w:ascii="Arial" w:eastAsia="宋体" w:hAnsi="Arial" w:cs="Times New Roman"/>
      <w:color w:val="auto"/>
      <w:sz w:val="20"/>
      <w:szCs w:val="20"/>
    </w:rPr>
  </w:style>
  <w:style w:type="paragraph" w:styleId="Index5">
    <w:name w:val="index 5"/>
    <w:basedOn w:val="Normal"/>
    <w:next w:val="Normal"/>
    <w:autoRedefine/>
    <w:semiHidden/>
    <w:rsid w:val="00AF1501"/>
    <w:pPr>
      <w:spacing w:after="0" w:line="240" w:lineRule="auto"/>
      <w:ind w:left="1000" w:hanging="200"/>
      <w:jc w:val="both"/>
    </w:pPr>
    <w:rPr>
      <w:rFonts w:ascii="Arial" w:eastAsia="宋体" w:hAnsi="Arial" w:cs="Times New Roman"/>
      <w:color w:val="auto"/>
      <w:sz w:val="20"/>
      <w:szCs w:val="20"/>
    </w:rPr>
  </w:style>
  <w:style w:type="paragraph" w:styleId="Index6">
    <w:name w:val="index 6"/>
    <w:basedOn w:val="Normal"/>
    <w:next w:val="Normal"/>
    <w:autoRedefine/>
    <w:semiHidden/>
    <w:rsid w:val="00AF1501"/>
    <w:pPr>
      <w:spacing w:after="0" w:line="240" w:lineRule="auto"/>
      <w:ind w:left="1200" w:hanging="200"/>
      <w:jc w:val="both"/>
    </w:pPr>
    <w:rPr>
      <w:rFonts w:ascii="Arial" w:eastAsia="宋体" w:hAnsi="Arial" w:cs="Times New Roman"/>
      <w:color w:val="auto"/>
      <w:sz w:val="20"/>
      <w:szCs w:val="20"/>
    </w:rPr>
  </w:style>
  <w:style w:type="paragraph" w:styleId="Index7">
    <w:name w:val="index 7"/>
    <w:basedOn w:val="Normal"/>
    <w:next w:val="Normal"/>
    <w:autoRedefine/>
    <w:semiHidden/>
    <w:rsid w:val="00AF1501"/>
    <w:pPr>
      <w:spacing w:after="0" w:line="240" w:lineRule="auto"/>
      <w:ind w:left="1400" w:hanging="200"/>
      <w:jc w:val="both"/>
    </w:pPr>
    <w:rPr>
      <w:rFonts w:ascii="Arial" w:eastAsia="宋体" w:hAnsi="Arial" w:cs="Times New Roman"/>
      <w:color w:val="auto"/>
      <w:sz w:val="20"/>
      <w:szCs w:val="20"/>
    </w:rPr>
  </w:style>
  <w:style w:type="paragraph" w:styleId="Index8">
    <w:name w:val="index 8"/>
    <w:basedOn w:val="Normal"/>
    <w:next w:val="Normal"/>
    <w:autoRedefine/>
    <w:semiHidden/>
    <w:rsid w:val="00AF1501"/>
    <w:pPr>
      <w:spacing w:after="0" w:line="240" w:lineRule="auto"/>
      <w:ind w:left="1600" w:hanging="200"/>
      <w:jc w:val="both"/>
    </w:pPr>
    <w:rPr>
      <w:rFonts w:ascii="Arial" w:eastAsia="宋体" w:hAnsi="Arial" w:cs="Times New Roman"/>
      <w:color w:val="auto"/>
      <w:sz w:val="20"/>
      <w:szCs w:val="20"/>
    </w:rPr>
  </w:style>
  <w:style w:type="paragraph" w:styleId="Index9">
    <w:name w:val="index 9"/>
    <w:basedOn w:val="Normal"/>
    <w:next w:val="Normal"/>
    <w:autoRedefine/>
    <w:semiHidden/>
    <w:rsid w:val="00AF1501"/>
    <w:pPr>
      <w:spacing w:after="0" w:line="240" w:lineRule="auto"/>
      <w:ind w:left="1800" w:hanging="200"/>
      <w:jc w:val="both"/>
    </w:pPr>
    <w:rPr>
      <w:rFonts w:ascii="Arial" w:eastAsia="宋体" w:hAnsi="Arial" w:cs="Times New Roman"/>
      <w:color w:val="auto"/>
      <w:sz w:val="20"/>
      <w:szCs w:val="20"/>
    </w:rPr>
  </w:style>
  <w:style w:type="paragraph" w:customStyle="1" w:styleId="list11li">
    <w:name w:val="list 1 1li"/>
    <w:basedOn w:val="list10li"/>
    <w:rsid w:val="00AF1501"/>
    <w:pPr>
      <w:spacing w:before="200" w:after="0" w:line="240" w:lineRule="auto"/>
    </w:pPr>
    <w:rPr>
      <w:color w:val="auto"/>
      <w:sz w:val="20"/>
      <w:szCs w:val="20"/>
    </w:rPr>
  </w:style>
  <w:style w:type="paragraph" w:customStyle="1" w:styleId="list21li">
    <w:name w:val="list 2 1li"/>
    <w:basedOn w:val="list20li"/>
    <w:rsid w:val="00AF1501"/>
    <w:pPr>
      <w:spacing w:before="200"/>
    </w:pPr>
  </w:style>
  <w:style w:type="paragraph" w:customStyle="1" w:styleId="list31li">
    <w:name w:val="list 3 1li"/>
    <w:basedOn w:val="list30li"/>
    <w:rsid w:val="00AF1501"/>
    <w:pPr>
      <w:spacing w:before="200"/>
    </w:pPr>
  </w:style>
  <w:style w:type="paragraph" w:customStyle="1" w:styleId="list41li">
    <w:name w:val="list 4 1li"/>
    <w:basedOn w:val="list40li"/>
    <w:rsid w:val="00AF1501"/>
    <w:pPr>
      <w:spacing w:before="200"/>
    </w:pPr>
  </w:style>
  <w:style w:type="paragraph" w:customStyle="1" w:styleId="list51li">
    <w:name w:val="list 5 1li"/>
    <w:basedOn w:val="list50li"/>
    <w:rsid w:val="00AF1501"/>
    <w:pPr>
      <w:spacing w:before="200"/>
    </w:pPr>
  </w:style>
  <w:style w:type="paragraph" w:customStyle="1" w:styleId="list61li">
    <w:name w:val="list 6 1li"/>
    <w:basedOn w:val="list60li"/>
    <w:rsid w:val="00AF1501"/>
    <w:pPr>
      <w:spacing w:before="200"/>
    </w:pPr>
  </w:style>
  <w:style w:type="paragraph" w:styleId="FootnoteText">
    <w:name w:val="footnote text"/>
    <w:basedOn w:val="Normal"/>
    <w:link w:val="FootnoteTextChar"/>
    <w:semiHidden/>
    <w:rsid w:val="00AF1501"/>
    <w:pPr>
      <w:tabs>
        <w:tab w:val="left" w:pos="454"/>
      </w:tabs>
      <w:spacing w:after="0" w:line="240" w:lineRule="auto"/>
      <w:jc w:val="both"/>
    </w:pPr>
    <w:rPr>
      <w:rFonts w:ascii="Arial" w:eastAsia="宋体" w:hAnsi="Arial" w:cs="Times New Roman"/>
      <w:color w:val="auto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F1501"/>
    <w:rPr>
      <w:rFonts w:ascii="Arial" w:eastAsia="宋体" w:hAnsi="Arial" w:cs="Times New Roman"/>
      <w:color w:val="auto"/>
      <w:sz w:val="20"/>
      <w:szCs w:val="20"/>
      <w:lang w:val="en-US"/>
    </w:rPr>
  </w:style>
  <w:style w:type="paragraph" w:customStyle="1" w:styleId="refdoc">
    <w:name w:val="refdoc"/>
    <w:basedOn w:val="Normal"/>
    <w:rsid w:val="00AF1501"/>
    <w:pPr>
      <w:spacing w:line="240" w:lineRule="auto"/>
      <w:ind w:left="454" w:hanging="454"/>
    </w:pPr>
    <w:rPr>
      <w:rFonts w:ascii="Arial" w:eastAsia="宋体" w:hAnsi="Arial" w:cs="Times New Roman"/>
      <w:color w:val="auto"/>
      <w:sz w:val="20"/>
      <w:szCs w:val="20"/>
    </w:rPr>
  </w:style>
  <w:style w:type="paragraph" w:customStyle="1" w:styleId="Titre0">
    <w:name w:val="Titre 0"/>
    <w:basedOn w:val="Normal"/>
    <w:next w:val="Normal"/>
    <w:rsid w:val="00AF1501"/>
    <w:pPr>
      <w:spacing w:before="480" w:line="240" w:lineRule="auto"/>
      <w:ind w:left="709" w:hanging="709"/>
      <w:jc w:val="both"/>
    </w:pPr>
    <w:rPr>
      <w:rFonts w:ascii="Arial" w:eastAsia="宋体" w:hAnsi="Arial" w:cs="Times New Roman"/>
      <w:b/>
      <w:caps/>
      <w:color w:val="auto"/>
      <w:sz w:val="24"/>
      <w:szCs w:val="20"/>
    </w:rPr>
  </w:style>
  <w:style w:type="paragraph" w:customStyle="1" w:styleId="unlist10li">
    <w:name w:val="unlist 1 0li"/>
    <w:basedOn w:val="list10li"/>
    <w:rsid w:val="00AF1501"/>
    <w:pPr>
      <w:spacing w:after="0" w:line="240" w:lineRule="auto"/>
      <w:ind w:left="454" w:hanging="454"/>
    </w:pPr>
    <w:rPr>
      <w:color w:val="auto"/>
      <w:sz w:val="20"/>
      <w:szCs w:val="20"/>
    </w:rPr>
  </w:style>
  <w:style w:type="paragraph" w:customStyle="1" w:styleId="unlist11li">
    <w:name w:val="unlist 1 1li"/>
    <w:basedOn w:val="unlist10li"/>
    <w:rsid w:val="00AF1501"/>
    <w:pPr>
      <w:spacing w:before="200"/>
    </w:pPr>
  </w:style>
  <w:style w:type="paragraph" w:customStyle="1" w:styleId="unlist20li">
    <w:name w:val="unlist 2 0li"/>
    <w:basedOn w:val="list20li"/>
    <w:rsid w:val="00AF1501"/>
    <w:pPr>
      <w:ind w:left="908" w:hanging="454"/>
    </w:pPr>
  </w:style>
  <w:style w:type="paragraph" w:customStyle="1" w:styleId="unlist21li">
    <w:name w:val="unlist 2 1li"/>
    <w:basedOn w:val="unlist20li"/>
    <w:rsid w:val="00AF1501"/>
    <w:pPr>
      <w:spacing w:before="200"/>
    </w:pPr>
  </w:style>
  <w:style w:type="paragraph" w:customStyle="1" w:styleId="unlist30li">
    <w:name w:val="unlist 3 0li"/>
    <w:basedOn w:val="list30li"/>
    <w:rsid w:val="00AF1501"/>
    <w:pPr>
      <w:ind w:left="1361" w:hanging="454"/>
    </w:pPr>
  </w:style>
  <w:style w:type="paragraph" w:customStyle="1" w:styleId="unlist31li">
    <w:name w:val="unlist 3 1li"/>
    <w:basedOn w:val="unlist30li"/>
    <w:rsid w:val="00AF1501"/>
    <w:pPr>
      <w:spacing w:before="200"/>
    </w:pPr>
  </w:style>
  <w:style w:type="paragraph" w:customStyle="1" w:styleId="unlist40li">
    <w:name w:val="unlist 4 0li"/>
    <w:basedOn w:val="list40li"/>
    <w:rsid w:val="00AF1501"/>
    <w:pPr>
      <w:ind w:left="1815" w:hanging="454"/>
    </w:pPr>
  </w:style>
  <w:style w:type="paragraph" w:customStyle="1" w:styleId="unlist41li">
    <w:name w:val="unlist 4 1li"/>
    <w:basedOn w:val="unlist40li"/>
    <w:rsid w:val="00AF1501"/>
    <w:pPr>
      <w:spacing w:before="200"/>
    </w:pPr>
  </w:style>
  <w:style w:type="paragraph" w:customStyle="1" w:styleId="unlist50li">
    <w:name w:val="unlist 5 0li"/>
    <w:basedOn w:val="list50li"/>
    <w:rsid w:val="00AF1501"/>
    <w:pPr>
      <w:ind w:left="2268" w:hanging="454"/>
    </w:pPr>
  </w:style>
  <w:style w:type="paragraph" w:customStyle="1" w:styleId="unlist51li">
    <w:name w:val="unlist 5 1li"/>
    <w:basedOn w:val="unlist50li"/>
    <w:rsid w:val="00AF1501"/>
    <w:pPr>
      <w:spacing w:before="200"/>
    </w:pPr>
  </w:style>
  <w:style w:type="paragraph" w:customStyle="1" w:styleId="unlist60li">
    <w:name w:val="unlist 6 0li"/>
    <w:basedOn w:val="list60li"/>
    <w:rsid w:val="00AF1501"/>
    <w:pPr>
      <w:ind w:left="2722" w:hanging="454"/>
    </w:pPr>
  </w:style>
  <w:style w:type="paragraph" w:customStyle="1" w:styleId="unlist61li">
    <w:name w:val="unlist 6 1li"/>
    <w:basedOn w:val="unlist60li"/>
    <w:rsid w:val="00AF1501"/>
    <w:pPr>
      <w:spacing w:before="200"/>
    </w:pPr>
  </w:style>
  <w:style w:type="paragraph" w:customStyle="1" w:styleId="FMITITRE0">
    <w:name w:val="FMITITRE0"/>
    <w:basedOn w:val="Titre0"/>
    <w:rsid w:val="00AF1501"/>
  </w:style>
  <w:style w:type="paragraph" w:customStyle="1" w:styleId="Paragraph">
    <w:name w:val="Paragraph"/>
    <w:basedOn w:val="Normal"/>
    <w:rsid w:val="00AF1501"/>
    <w:pPr>
      <w:spacing w:before="60" w:after="0" w:line="240" w:lineRule="auto"/>
      <w:jc w:val="both"/>
    </w:pPr>
    <w:rPr>
      <w:rFonts w:ascii="Arial" w:eastAsia="宋体" w:hAnsi="Arial" w:cs="Times New Roman"/>
      <w:color w:val="auto"/>
      <w:sz w:val="20"/>
      <w:szCs w:val="20"/>
      <w:lang w:val="en-GB"/>
    </w:rPr>
  </w:style>
  <w:style w:type="paragraph" w:styleId="BodyText">
    <w:name w:val="Body Text"/>
    <w:basedOn w:val="Normal"/>
    <w:link w:val="BodyTextChar"/>
    <w:rsid w:val="00AF1501"/>
    <w:pPr>
      <w:spacing w:after="0" w:line="240" w:lineRule="auto"/>
    </w:pPr>
    <w:rPr>
      <w:rFonts w:ascii="Arial" w:eastAsia="宋体" w:hAnsi="Arial" w:cs="Times New Roman"/>
      <w:i/>
      <w:color w:val="auto"/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AF1501"/>
    <w:rPr>
      <w:rFonts w:ascii="Arial" w:eastAsia="宋体" w:hAnsi="Arial" w:cs="Times New Roman"/>
      <w:i/>
      <w:color w:val="auto"/>
      <w:sz w:val="20"/>
      <w:szCs w:val="20"/>
    </w:rPr>
  </w:style>
  <w:style w:type="paragraph" w:styleId="BodyText2">
    <w:name w:val="Body Text 2"/>
    <w:basedOn w:val="Normal"/>
    <w:link w:val="BodyText2Char"/>
    <w:rsid w:val="00AF1501"/>
    <w:pPr>
      <w:spacing w:after="0" w:line="240" w:lineRule="auto"/>
      <w:jc w:val="both"/>
    </w:pPr>
    <w:rPr>
      <w:rFonts w:ascii="Arial" w:eastAsia="宋体" w:hAnsi="Arial" w:cs="Times New Roman"/>
      <w:i/>
      <w:color w:val="auto"/>
      <w:sz w:val="20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rsid w:val="00AF1501"/>
    <w:rPr>
      <w:rFonts w:ascii="Arial" w:eastAsia="宋体" w:hAnsi="Arial" w:cs="Times New Roman"/>
      <w:i/>
      <w:color w:val="auto"/>
      <w:sz w:val="20"/>
      <w:szCs w:val="20"/>
    </w:rPr>
  </w:style>
  <w:style w:type="paragraph" w:customStyle="1" w:styleId="pagejump">
    <w:name w:val="page jump"/>
    <w:basedOn w:val="Normal"/>
    <w:next w:val="Normal"/>
    <w:rsid w:val="00AF1501"/>
    <w:pPr>
      <w:pageBreakBefore/>
      <w:spacing w:after="0" w:line="240" w:lineRule="auto"/>
      <w:jc w:val="both"/>
    </w:pPr>
    <w:rPr>
      <w:rFonts w:ascii="Arial" w:eastAsia="宋体" w:hAnsi="Arial" w:cs="Times New Roman"/>
      <w:color w:val="auto"/>
      <w:sz w:val="20"/>
      <w:szCs w:val="20"/>
      <w:lang w:val="en-GB"/>
    </w:rPr>
  </w:style>
  <w:style w:type="paragraph" w:customStyle="1" w:styleId="Figure0">
    <w:name w:val="Figure"/>
    <w:basedOn w:val="Normal"/>
    <w:next w:val="figuretitle0"/>
    <w:rsid w:val="00AF1501"/>
    <w:pPr>
      <w:keepNext/>
      <w:spacing w:after="0" w:line="240" w:lineRule="auto"/>
      <w:jc w:val="center"/>
    </w:pPr>
    <w:rPr>
      <w:rFonts w:ascii="Arial" w:eastAsia="宋体" w:hAnsi="Arial" w:cs="Times New Roman"/>
      <w:color w:val="auto"/>
      <w:sz w:val="20"/>
      <w:szCs w:val="20"/>
      <w:lang w:val="en-GB"/>
    </w:rPr>
  </w:style>
  <w:style w:type="character" w:customStyle="1" w:styleId="Intitulen-ttemessage">
    <w:name w:val="Intitulé en-tête message"/>
    <w:rsid w:val="00AF1501"/>
    <w:rPr>
      <w:rFonts w:ascii="Arial" w:hAnsi="Arial"/>
      <w:b/>
      <w:caps/>
      <w:noProof w:val="0"/>
      <w:sz w:val="18"/>
      <w:lang w:val="fr-FR"/>
    </w:rPr>
  </w:style>
  <w:style w:type="character" w:customStyle="1" w:styleId="Fort">
    <w:name w:val="Fort"/>
    <w:rsid w:val="00AF1501"/>
    <w:rPr>
      <w:b/>
    </w:rPr>
  </w:style>
  <w:style w:type="character" w:customStyle="1" w:styleId="CODE">
    <w:name w:val="CODE"/>
    <w:rsid w:val="00AF1501"/>
    <w:rPr>
      <w:rFonts w:ascii="Courier New" w:hAnsi="Courier New"/>
      <w:sz w:val="20"/>
    </w:rPr>
  </w:style>
  <w:style w:type="character" w:customStyle="1" w:styleId="Machinecrire">
    <w:name w:val="Machine à écrire"/>
    <w:rsid w:val="00AF1501"/>
    <w:rPr>
      <w:rFonts w:ascii="Courier New" w:hAnsi="Courier New"/>
      <w:sz w:val="20"/>
    </w:rPr>
  </w:style>
  <w:style w:type="character" w:customStyle="1" w:styleId="CITE">
    <w:name w:val="CITE"/>
    <w:rsid w:val="00AF1501"/>
    <w:rPr>
      <w:i/>
    </w:rPr>
  </w:style>
  <w:style w:type="character" w:customStyle="1" w:styleId="Keyboard">
    <w:name w:val="Keyboard"/>
    <w:rsid w:val="00AF1501"/>
    <w:rPr>
      <w:rFonts w:ascii="Courier New" w:hAnsi="Courier New"/>
      <w:b/>
      <w:sz w:val="20"/>
    </w:rPr>
  </w:style>
  <w:style w:type="paragraph" w:styleId="BodyTextIndent2">
    <w:name w:val="Body Text Indent 2"/>
    <w:basedOn w:val="Normal"/>
    <w:link w:val="BodyTextIndent2Char"/>
    <w:rsid w:val="00AF1501"/>
    <w:pPr>
      <w:spacing w:after="0" w:line="240" w:lineRule="auto"/>
      <w:ind w:left="360"/>
    </w:pPr>
    <w:rPr>
      <w:rFonts w:ascii="Arial" w:eastAsia="宋体" w:hAnsi="Arial" w:cs="Times New Roman"/>
      <w:color w:val="auto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AF1501"/>
    <w:rPr>
      <w:rFonts w:ascii="Arial" w:eastAsia="宋体" w:hAnsi="Arial" w:cs="Times New Roman"/>
      <w:color w:val="auto"/>
      <w:sz w:val="20"/>
      <w:szCs w:val="20"/>
      <w:lang w:val="en-US"/>
    </w:rPr>
  </w:style>
  <w:style w:type="paragraph" w:customStyle="1" w:styleId="Tect">
    <w:name w:val="Tect"/>
    <w:basedOn w:val="Normal"/>
    <w:rsid w:val="00AF1501"/>
    <w:pPr>
      <w:numPr>
        <w:ilvl w:val="2"/>
        <w:numId w:val="18"/>
      </w:numPr>
      <w:spacing w:after="0" w:line="240" w:lineRule="auto"/>
      <w:jc w:val="both"/>
    </w:pPr>
    <w:rPr>
      <w:rFonts w:ascii="Arial" w:eastAsia="宋体" w:hAnsi="Arial" w:cs="Times New Roman"/>
      <w:color w:val="auto"/>
      <w:sz w:val="20"/>
      <w:szCs w:val="20"/>
    </w:rPr>
  </w:style>
  <w:style w:type="paragraph" w:styleId="BodyTextIndent">
    <w:name w:val="Body Text Indent"/>
    <w:basedOn w:val="Normal"/>
    <w:link w:val="BodyTextIndentChar"/>
    <w:rsid w:val="00AF1501"/>
    <w:pPr>
      <w:spacing w:after="0" w:line="240" w:lineRule="auto"/>
      <w:ind w:left="720"/>
    </w:pPr>
    <w:rPr>
      <w:rFonts w:ascii="Times New Roman" w:eastAsia="宋体" w:hAnsi="Times New Roman" w:cs="Times New Roman"/>
      <w:color w:val="auto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AF1501"/>
    <w:rPr>
      <w:rFonts w:ascii="Times New Roman" w:eastAsia="宋体" w:hAnsi="Times New Roman" w:cs="Times New Roman"/>
      <w:color w:val="auto"/>
      <w:sz w:val="20"/>
      <w:szCs w:val="20"/>
      <w:lang w:val="en-US"/>
    </w:rPr>
  </w:style>
  <w:style w:type="paragraph" w:customStyle="1" w:styleId="figure-title">
    <w:name w:val="figure-title"/>
    <w:basedOn w:val="figure"/>
    <w:next w:val="Text"/>
    <w:rsid w:val="00AF1501"/>
    <w:pPr>
      <w:numPr>
        <w:numId w:val="1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120" w:after="120"/>
    </w:pPr>
    <w:rPr>
      <w:rFonts w:ascii="FuturaA Bk BT" w:hAnsi="FuturaA Bk BT"/>
      <w:i/>
      <w:sz w:val="24"/>
    </w:rPr>
  </w:style>
  <w:style w:type="paragraph" w:customStyle="1" w:styleId="Index1witoutbullet">
    <w:name w:val="Index 1 witout bullet"/>
    <w:basedOn w:val="Index1"/>
    <w:rsid w:val="00AF1501"/>
    <w:pPr>
      <w:spacing w:before="60"/>
      <w:ind w:left="360"/>
    </w:pPr>
  </w:style>
  <w:style w:type="paragraph" w:customStyle="1" w:styleId="Index23">
    <w:name w:val="Index 23"/>
    <w:basedOn w:val="Text"/>
    <w:rsid w:val="00AF1501"/>
    <w:pPr>
      <w:tabs>
        <w:tab w:val="clear" w:pos="2268"/>
        <w:tab w:val="clear" w:pos="4678"/>
        <w:tab w:val="left" w:pos="709"/>
        <w:tab w:val="left" w:pos="1418"/>
        <w:tab w:val="left" w:pos="2127"/>
        <w:tab w:val="left" w:pos="2835"/>
        <w:tab w:val="left" w:pos="3544"/>
        <w:tab w:val="left" w:pos="4253"/>
        <w:tab w:val="left" w:pos="4962"/>
        <w:tab w:val="left" w:pos="5671"/>
        <w:tab w:val="left" w:pos="6379"/>
        <w:tab w:val="left" w:pos="7088"/>
        <w:tab w:val="left" w:pos="7797"/>
        <w:tab w:val="left" w:pos="8506"/>
        <w:tab w:val="right" w:pos="9072"/>
      </w:tabs>
      <w:spacing w:before="220" w:after="0" w:line="240" w:lineRule="auto"/>
      <w:ind w:left="0" w:firstLine="0"/>
    </w:pPr>
    <w:rPr>
      <w:rFonts w:ascii="Arial" w:hAnsi="Arial"/>
      <w:color w:val="auto"/>
      <w:sz w:val="20"/>
      <w:szCs w:val="20"/>
      <w:lang w:val="de-DE"/>
    </w:rPr>
  </w:style>
  <w:style w:type="paragraph" w:customStyle="1" w:styleId="ALINEANiveau1">
    <w:name w:val="ALINEA Niveau 1"/>
    <w:basedOn w:val="Normal"/>
    <w:rsid w:val="00AF1501"/>
    <w:pPr>
      <w:keepLines/>
      <w:spacing w:after="0" w:line="300" w:lineRule="atLeast"/>
      <w:ind w:left="1134" w:right="567" w:hanging="144"/>
      <w:jc w:val="both"/>
    </w:pPr>
    <w:rPr>
      <w:rFonts w:ascii="Arial" w:eastAsia="宋体" w:hAnsi="Arial" w:cs="Times New Roman"/>
      <w:color w:val="auto"/>
      <w:sz w:val="20"/>
      <w:szCs w:val="20"/>
      <w:lang w:val="en-GB"/>
    </w:rPr>
  </w:style>
  <w:style w:type="paragraph" w:styleId="BlockText">
    <w:name w:val="Block Text"/>
    <w:basedOn w:val="Normal"/>
    <w:rsid w:val="00AF1501"/>
    <w:pPr>
      <w:keepLines/>
      <w:spacing w:before="300" w:after="0" w:line="300" w:lineRule="atLeast"/>
      <w:ind w:left="567" w:right="567"/>
      <w:jc w:val="both"/>
    </w:pPr>
    <w:rPr>
      <w:rFonts w:ascii="Arial" w:eastAsia="宋体" w:hAnsi="Arial" w:cs="Times New Roman"/>
      <w:color w:val="auto"/>
      <w:sz w:val="20"/>
      <w:szCs w:val="20"/>
      <w:lang w:val="en-GB"/>
    </w:rPr>
  </w:style>
  <w:style w:type="paragraph" w:customStyle="1" w:styleId="L2">
    <w:name w:val="L2"/>
    <w:basedOn w:val="Normal"/>
    <w:rsid w:val="00AF1501"/>
    <w:pPr>
      <w:numPr>
        <w:numId w:val="21"/>
      </w:numPr>
      <w:spacing w:before="80" w:after="40" w:line="240" w:lineRule="auto"/>
      <w:jc w:val="both"/>
    </w:pPr>
    <w:rPr>
      <w:rFonts w:ascii="Arial" w:eastAsia="宋体" w:hAnsi="Arial" w:cs="Times New Roman"/>
      <w:color w:val="auto"/>
      <w:sz w:val="20"/>
      <w:szCs w:val="20"/>
      <w:lang w:val="en-GB" w:eastAsia="fr-FR"/>
    </w:rPr>
  </w:style>
  <w:style w:type="paragraph" w:customStyle="1" w:styleId="hheader">
    <w:name w:val="hheader"/>
    <w:basedOn w:val="Normal"/>
    <w:rsid w:val="00AF1501"/>
    <w:pPr>
      <w:spacing w:line="240" w:lineRule="auto"/>
      <w:jc w:val="both"/>
    </w:pPr>
    <w:rPr>
      <w:rFonts w:ascii="Arial" w:eastAsia="宋体" w:hAnsi="Arial" w:cs="Times New Roman"/>
      <w:color w:val="auto"/>
      <w:sz w:val="20"/>
      <w:szCs w:val="20"/>
      <w:lang w:eastAsia="fr-FR"/>
    </w:rPr>
  </w:style>
  <w:style w:type="paragraph" w:styleId="BodyTextIndent3">
    <w:name w:val="Body Text Indent 3"/>
    <w:basedOn w:val="Normal"/>
    <w:link w:val="BodyTextIndent3Char"/>
    <w:rsid w:val="00AF1501"/>
    <w:pPr>
      <w:spacing w:after="0" w:line="240" w:lineRule="auto"/>
      <w:ind w:left="709"/>
      <w:jc w:val="both"/>
    </w:pPr>
    <w:rPr>
      <w:rFonts w:ascii="Arial" w:eastAsia="宋体" w:hAnsi="Arial" w:cs="Times New Roman"/>
      <w:color w:val="auto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AF1501"/>
    <w:rPr>
      <w:rFonts w:ascii="Arial" w:eastAsia="宋体" w:hAnsi="Arial" w:cs="Times New Roman"/>
      <w:color w:val="auto"/>
      <w:sz w:val="20"/>
      <w:szCs w:val="20"/>
      <w:lang w:val="en-US"/>
    </w:rPr>
  </w:style>
  <w:style w:type="paragraph" w:styleId="ListBullet2">
    <w:name w:val="List Bullet 2"/>
    <w:basedOn w:val="ListBullet"/>
    <w:autoRedefine/>
    <w:rsid w:val="00AF1501"/>
    <w:pPr>
      <w:numPr>
        <w:numId w:val="23"/>
      </w:numPr>
      <w:tabs>
        <w:tab w:val="clear" w:pos="360"/>
        <w:tab w:val="left" w:pos="567"/>
      </w:tabs>
      <w:spacing w:before="80" w:after="40"/>
      <w:ind w:left="1106" w:hanging="397"/>
    </w:pPr>
    <w:rPr>
      <w:noProof/>
    </w:rPr>
  </w:style>
  <w:style w:type="paragraph" w:styleId="ListBullet">
    <w:name w:val="List Bullet"/>
    <w:basedOn w:val="Normal"/>
    <w:autoRedefine/>
    <w:rsid w:val="00AF1501"/>
    <w:pPr>
      <w:numPr>
        <w:numId w:val="22"/>
      </w:numPr>
      <w:spacing w:after="0" w:line="240" w:lineRule="auto"/>
      <w:jc w:val="both"/>
    </w:pPr>
    <w:rPr>
      <w:rFonts w:ascii="Arial" w:eastAsia="宋体" w:hAnsi="Arial" w:cs="Times New Roman"/>
      <w:color w:val="auto"/>
      <w:sz w:val="20"/>
      <w:szCs w:val="20"/>
    </w:rPr>
  </w:style>
  <w:style w:type="character" w:customStyle="1" w:styleId="postbody">
    <w:name w:val="postbody"/>
    <w:basedOn w:val="DefaultParagraphFont"/>
    <w:rsid w:val="00AF1501"/>
  </w:style>
  <w:style w:type="paragraph" w:customStyle="1" w:styleId="PREDIFSITE">
    <w:name w:val="PREDIFSITE"/>
    <w:basedOn w:val="Normal"/>
    <w:rsid w:val="00AF1501"/>
    <w:pPr>
      <w:spacing w:before="198" w:after="0" w:line="240" w:lineRule="auto"/>
      <w:jc w:val="both"/>
    </w:pPr>
    <w:rPr>
      <w:rFonts w:ascii="Arial" w:eastAsia="宋体" w:hAnsi="Arial" w:cs="Times New Roman"/>
      <w:b/>
      <w:caps/>
      <w:color w:val="auto"/>
      <w:sz w:val="20"/>
      <w:szCs w:val="20"/>
    </w:rPr>
  </w:style>
  <w:style w:type="paragraph" w:customStyle="1" w:styleId="usecase">
    <w:name w:val="usecase"/>
    <w:basedOn w:val="Normal"/>
    <w:rsid w:val="00AF1501"/>
    <w:pPr>
      <w:keepNext/>
      <w:shd w:val="pct10" w:color="auto" w:fill="FFFFFF"/>
      <w:tabs>
        <w:tab w:val="left" w:pos="900"/>
      </w:tabs>
      <w:spacing w:before="120" w:after="0" w:line="240" w:lineRule="auto"/>
      <w:jc w:val="both"/>
    </w:pPr>
    <w:rPr>
      <w:rFonts w:ascii="Arial" w:eastAsia="宋体" w:hAnsi="Arial" w:cs="Times New Roman"/>
      <w:b/>
      <w:color w:val="auto"/>
      <w:sz w:val="20"/>
      <w:szCs w:val="20"/>
    </w:rPr>
  </w:style>
  <w:style w:type="paragraph" w:styleId="EndnoteText">
    <w:name w:val="endnote text"/>
    <w:basedOn w:val="Normal"/>
    <w:link w:val="EndnoteTextChar"/>
    <w:semiHidden/>
    <w:rsid w:val="00AF1501"/>
    <w:pPr>
      <w:spacing w:after="0" w:line="240" w:lineRule="auto"/>
      <w:jc w:val="both"/>
    </w:pPr>
    <w:rPr>
      <w:rFonts w:ascii="Arial" w:eastAsia="宋体" w:hAnsi="Arial" w:cs="Times New Roman"/>
      <w:color w:val="auto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AF1501"/>
    <w:rPr>
      <w:rFonts w:ascii="Arial" w:eastAsia="宋体" w:hAnsi="Arial" w:cs="Times New Roman"/>
      <w:color w:val="auto"/>
      <w:sz w:val="20"/>
      <w:szCs w:val="20"/>
      <w:lang w:val="en-US"/>
    </w:rPr>
  </w:style>
  <w:style w:type="paragraph" w:customStyle="1" w:styleId="Bullet">
    <w:name w:val="Bullet"/>
    <w:basedOn w:val="Normal"/>
    <w:rsid w:val="00AF1501"/>
    <w:pPr>
      <w:numPr>
        <w:numId w:val="15"/>
      </w:numPr>
      <w:spacing w:after="0" w:line="240" w:lineRule="auto"/>
      <w:jc w:val="both"/>
    </w:pPr>
    <w:rPr>
      <w:rFonts w:ascii="Arial" w:eastAsia="宋体" w:hAnsi="Arial" w:cs="Times New Roman"/>
      <w:color w:val="auto"/>
      <w:sz w:val="20"/>
      <w:szCs w:val="20"/>
      <w:lang w:val="en-GB"/>
    </w:rPr>
  </w:style>
  <w:style w:type="paragraph" w:customStyle="1" w:styleId="OpenPoint">
    <w:name w:val="Open Point"/>
    <w:basedOn w:val="PREDIFSITE"/>
    <w:rsid w:val="00AF1501"/>
    <w:pPr>
      <w:spacing w:before="0"/>
    </w:pPr>
    <w:rPr>
      <w:bCs/>
      <w:caps w:val="0"/>
    </w:rPr>
  </w:style>
  <w:style w:type="paragraph" w:customStyle="1" w:styleId="UseCase0">
    <w:name w:val="Use Case"/>
    <w:basedOn w:val="Heading2"/>
    <w:rsid w:val="00AF1501"/>
    <w:pPr>
      <w:numPr>
        <w:ilvl w:val="0"/>
        <w:numId w:val="0"/>
      </w:numPr>
      <w:shd w:val="pct10" w:color="auto" w:fill="auto"/>
      <w:spacing w:before="60" w:after="120" w:line="240" w:lineRule="auto"/>
      <w:jc w:val="both"/>
      <w:outlineLvl w:val="0"/>
    </w:pPr>
    <w:rPr>
      <w:rFonts w:ascii="Arial" w:eastAsia="宋体" w:hAnsi="Arial" w:cs="Times New Roman"/>
      <w:b/>
      <w:color w:val="auto"/>
      <w:sz w:val="20"/>
      <w:szCs w:val="20"/>
    </w:rPr>
  </w:style>
  <w:style w:type="character" w:customStyle="1" w:styleId="usertext1">
    <w:name w:val="usertext1"/>
    <w:rsid w:val="00AF1501"/>
    <w:rPr>
      <w:rFonts w:ascii="Arial" w:hAnsi="Arial" w:cs="Arial" w:hint="default"/>
      <w:sz w:val="20"/>
      <w:szCs w:val="20"/>
    </w:rPr>
  </w:style>
  <w:style w:type="paragraph" w:customStyle="1" w:styleId="SubtitleSubUseCase">
    <w:name w:val="SubtitleSubUseCase"/>
    <w:basedOn w:val="Normal"/>
    <w:rsid w:val="00AF1501"/>
    <w:pPr>
      <w:spacing w:before="120" w:after="0" w:line="240" w:lineRule="auto"/>
      <w:jc w:val="both"/>
    </w:pPr>
    <w:rPr>
      <w:rFonts w:ascii="Arial" w:eastAsia="宋体" w:hAnsi="Arial" w:cs="Times New Roman"/>
      <w:b/>
      <w:bCs/>
      <w:color w:val="auto"/>
      <w:sz w:val="20"/>
      <w:szCs w:val="20"/>
    </w:rPr>
  </w:style>
  <w:style w:type="paragraph" w:customStyle="1" w:styleId="Summary">
    <w:name w:val="Summary"/>
    <w:basedOn w:val="Normal"/>
    <w:rsid w:val="00AF1501"/>
    <w:pPr>
      <w:spacing w:before="120" w:after="0" w:line="240" w:lineRule="auto"/>
      <w:ind w:left="284"/>
      <w:jc w:val="both"/>
    </w:pPr>
    <w:rPr>
      <w:rFonts w:ascii="Arial" w:eastAsia="宋体" w:hAnsi="Arial" w:cs="Times New Roman"/>
      <w:color w:val="auto"/>
      <w:sz w:val="20"/>
      <w:szCs w:val="20"/>
    </w:rPr>
  </w:style>
  <w:style w:type="paragraph" w:customStyle="1" w:styleId="Extension">
    <w:name w:val="Extension"/>
    <w:basedOn w:val="Normal"/>
    <w:autoRedefine/>
    <w:rsid w:val="00AF1501"/>
    <w:pPr>
      <w:tabs>
        <w:tab w:val="left" w:pos="709"/>
      </w:tabs>
      <w:spacing w:before="120" w:after="0" w:line="240" w:lineRule="auto"/>
      <w:ind w:left="709" w:hanging="425"/>
      <w:jc w:val="both"/>
    </w:pPr>
    <w:rPr>
      <w:rFonts w:ascii="Arial" w:eastAsia="宋体" w:hAnsi="Arial" w:cs="Times New Roman"/>
      <w:color w:val="auto"/>
      <w:sz w:val="20"/>
      <w:szCs w:val="20"/>
    </w:rPr>
  </w:style>
  <w:style w:type="table" w:styleId="PlainTable1">
    <w:name w:val="Plain Table 1"/>
    <w:basedOn w:val="TableNormal"/>
    <w:uiPriority w:val="41"/>
    <w:rsid w:val="00AA1B6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9822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490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01465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201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494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0661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133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078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8170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193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992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0370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3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98681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87481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4461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4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612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073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425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3715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20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900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21071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346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89954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2111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7181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21883">
          <w:marLeft w:val="10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8871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1830">
          <w:marLeft w:val="10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27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2662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942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532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9687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133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9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91347">
          <w:marLeft w:val="10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2837">
          <w:marLeft w:val="10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4778">
          <w:marLeft w:val="10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4012">
          <w:marLeft w:val="10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69259">
          <w:marLeft w:val="145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48054">
          <w:marLeft w:val="10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7971">
          <w:marLeft w:val="10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22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7779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485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337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740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7613">
          <w:marLeft w:val="10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3056">
          <w:marLeft w:val="10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342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7181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948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42987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139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600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7972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8703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00606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17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08799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58553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4338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318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622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1209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777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29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334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9660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1267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485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3560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71279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19439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://docs.spring.io/spring-framework/docs/3.2.x/spring-framework-reference/html/expressions.html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oleObject" Target="embeddings/oleObject1.bin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2.emf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s\Nokia\DesignDocs\Nokia_Pure_A4_Basic_CORP_V2.dotx" TargetMode="External"/></Relationships>
</file>

<file path=word/theme/theme1.xml><?xml version="1.0" encoding="utf-8"?>
<a:theme xmlns:a="http://schemas.openxmlformats.org/drawingml/2006/main" name="Office Theme">
  <a:themeElements>
    <a:clrScheme name="Nokia V1">
      <a:dk1>
        <a:srgbClr val="124191"/>
      </a:dk1>
      <a:lt1>
        <a:srgbClr val="FFFFFF"/>
      </a:lt1>
      <a:dk2>
        <a:srgbClr val="001135"/>
      </a:dk2>
      <a:lt2>
        <a:srgbClr val="4D5766"/>
      </a:lt2>
      <a:accent1>
        <a:srgbClr val="00C9FF"/>
      </a:accent1>
      <a:accent2>
        <a:srgbClr val="BEC8D2"/>
      </a:accent2>
      <a:accent3>
        <a:srgbClr val="FFFB00"/>
      </a:accent3>
      <a:accent4>
        <a:srgbClr val="98A2AE"/>
      </a:accent4>
      <a:accent5>
        <a:srgbClr val="4BDD33"/>
      </a:accent5>
      <a:accent6>
        <a:srgbClr val="FF3154"/>
      </a:accent6>
      <a:hlink>
        <a:srgbClr val="0645AD"/>
      </a:hlink>
      <a:folHlink>
        <a:srgbClr val="0B0080"/>
      </a:folHlink>
    </a:clrScheme>
    <a:fontScheme name="Nokia Pure">
      <a:majorFont>
        <a:latin typeface="Nokia Pure Headline Light"/>
        <a:ea typeface=""/>
        <a:cs typeface=""/>
      </a:majorFont>
      <a:minorFont>
        <a:latin typeface="Nokia Pure Text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/>
      </a:spPr>
      <a:bodyPr rtlCol="0" anchor="ctr"/>
      <a:lstStyle/>
      <a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F46A49E79AD742B3172523306D5317" ma:contentTypeVersion="0" ma:contentTypeDescription="Create a new document." ma:contentTypeScope="" ma:versionID="b3148c416ae16d325a928d3560fa1cb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1A85F-38EE-4356-BEE3-3F7FC8F01E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434AAA2-8EB7-49ED-A87C-1C3F656337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EFB079-CF66-4F30-A2AC-1016741A42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4A2B577-FE36-47DC-8C7A-1F8C9DDFD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Nokia_Pure_A4_Basic_CORP_V2.dotx</Template>
  <TotalTime>10</TotalTime>
  <Pages>25</Pages>
  <Words>3428</Words>
  <Characters>19543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LIU Jun JLI</dc:creator>
  <cp:lastModifiedBy>DING Linbin</cp:lastModifiedBy>
  <cp:revision>7</cp:revision>
  <cp:lastPrinted>2017-07-21T05:47:00Z</cp:lastPrinted>
  <dcterms:created xsi:type="dcterms:W3CDTF">2017-10-30T07:22:00Z</dcterms:created>
  <dcterms:modified xsi:type="dcterms:W3CDTF">2017-12-25T10:17:00Z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0x01010044F46A49E79AD742B3172523306D5317</vt:lpwstr>
  </property>
</Properties>
</file>